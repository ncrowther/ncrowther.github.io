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24702BD9" w:rsidR="00A13FB2" w:rsidRPr="00525DA7" w:rsidRDefault="00C9244E" w:rsidP="004F2622">
      <w:pPr>
        <w:rPr>
          <w:sz w:val="21"/>
          <w:szCs w:val="28"/>
        </w:rPr>
      </w:pPr>
      <w:r>
        <w:rPr>
          <w:noProof/>
        </w:rPr>
        <mc:AlternateContent>
          <mc:Choice Requires="wps">
            <w:drawing>
              <wp:anchor distT="0" distB="0" distL="114300" distR="114300" simplePos="0" relativeHeight="251661312" behindDoc="0" locked="0" layoutInCell="1" allowOverlap="1" wp14:anchorId="7FEAC900" wp14:editId="7098134F">
                <wp:simplePos x="0" y="0"/>
                <wp:positionH relativeFrom="column">
                  <wp:posOffset>-685800</wp:posOffset>
                </wp:positionH>
                <wp:positionV relativeFrom="paragraph">
                  <wp:posOffset>-905510</wp:posOffset>
                </wp:positionV>
                <wp:extent cx="7842885" cy="10726420"/>
                <wp:effectExtent l="0" t="0" r="5715" b="5080"/>
                <wp:wrapNone/>
                <wp:docPr id="56864670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42885" cy="10726420"/>
                        </a:xfrm>
                        <a:prstGeom prst="rect">
                          <a:avLst/>
                        </a:prstGeom>
                        <a:solidFill>
                          <a:srgbClr val="262626"/>
                        </a:solidFill>
                        <a:ln w="12700" cap="flat" cmpd="sng" algn="ctr">
                          <a:solidFill>
                            <a:srgbClr val="5B9BD5">
                              <a:shade val="50000"/>
                            </a:srgbClr>
                          </a:solidFill>
                          <a:prstDash val="solid"/>
                          <a:miter lim="800000"/>
                        </a:ln>
                        <a:effectLst/>
                      </wps:spPr>
                      <wps:txbx>
                        <w:txbxContent>
                          <w:p w14:paraId="08C62716" w14:textId="77777777" w:rsidR="00B8387E" w:rsidRDefault="00B8387E" w:rsidP="000458F6">
                            <w:pPr>
                              <w:ind w:left="720"/>
                              <w:rPr>
                                <w:rFonts w:ascii="IBM Plex Sans Medm" w:hAnsi="IBM Plex Sans Medm"/>
                                <w:b/>
                                <w:bCs/>
                                <w:sz w:val="48"/>
                                <w:szCs w:val="48"/>
                              </w:rPr>
                            </w:pPr>
                          </w:p>
                          <w:p w14:paraId="34D628F8" w14:textId="77777777" w:rsidR="00B8387E" w:rsidRPr="008D3567" w:rsidRDefault="00B8387E" w:rsidP="000458F6">
                            <w:pPr>
                              <w:ind w:left="720"/>
                              <w:rPr>
                                <w:rFonts w:ascii="IBM Plex Sans SmBld" w:hAnsi="IBM Plex Sans SmBld"/>
                                <w:b/>
                                <w:bCs/>
                                <w:sz w:val="48"/>
                                <w:szCs w:val="48"/>
                              </w:rPr>
                            </w:pPr>
                            <w:r w:rsidRPr="008D3567">
                              <w:rPr>
                                <w:rFonts w:ascii="IBM Plex Sans SmBld" w:hAnsi="IBM Plex Sans SmBld"/>
                                <w:b/>
                                <w:bCs/>
                                <w:sz w:val="48"/>
                                <w:szCs w:val="48"/>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0C39230E" w14:textId="0D606129" w:rsidR="00B8387E" w:rsidRPr="009A183F" w:rsidRDefault="0023707C" w:rsidP="008E4EA3">
                            <w:pPr>
                              <w:ind w:left="720"/>
                              <w:rPr>
                                <w:rFonts w:ascii="IBM Plex Sans Light" w:hAnsi="IBM Plex Sans Light"/>
                                <w:color w:val="FFFFFF" w:themeColor="background1"/>
                                <w:sz w:val="28"/>
                                <w:szCs w:val="28"/>
                              </w:rPr>
                            </w:pPr>
                            <w:r>
                              <w:rPr>
                                <w:rFonts w:ascii="IBM Plex Sans Light" w:hAnsi="IBM Plex Sans Light"/>
                                <w:color w:val="FFFFFF" w:themeColor="background1"/>
                                <w:sz w:val="72"/>
                                <w:szCs w:val="72"/>
                                <w:lang w:val="en-US"/>
                              </w:rPr>
                              <w:t xml:space="preserve">Creating an Exam with </w:t>
                            </w:r>
                            <w:proofErr w:type="spellStart"/>
                            <w:r>
                              <w:rPr>
                                <w:rFonts w:ascii="IBM Plex Sans Light" w:hAnsi="IBM Plex Sans Light"/>
                                <w:color w:val="FFFFFF" w:themeColor="background1"/>
                                <w:sz w:val="72"/>
                                <w:szCs w:val="72"/>
                                <w:lang w:val="en-US"/>
                              </w:rPr>
                              <w:t>Watsonx</w:t>
                            </w:r>
                            <w:proofErr w:type="spellEnd"/>
                            <w:r>
                              <w:rPr>
                                <w:rFonts w:ascii="IBM Plex Sans Light" w:hAnsi="IBM Plex Sans Light"/>
                                <w:color w:val="FFFFFF" w:themeColor="background1"/>
                                <w:sz w:val="72"/>
                                <w:szCs w:val="72"/>
                                <w:lang w:val="en-US"/>
                              </w:rPr>
                              <w:t xml:space="preserve"> Orchestrate</w:t>
                            </w:r>
                            <w:r w:rsidR="006711C8">
                              <w:rPr>
                                <w:rFonts w:ascii="IBM Plex Sans Light" w:hAnsi="IBM Plex Sans Light"/>
                                <w:color w:val="FFFFFF" w:themeColor="background1"/>
                                <w:sz w:val="72"/>
                                <w:szCs w:val="72"/>
                                <w:lang w:val="en-US"/>
                              </w:rPr>
                              <w:t xml:space="preserve"> and Gen AI</w:t>
                            </w: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2C9B5258" w:rsidR="00B8387E" w:rsidRDefault="000D65C0" w:rsidP="000458F6">
                            <w:pPr>
                              <w:ind w:left="720"/>
                              <w:rPr>
                                <w:rFonts w:ascii="IBM Plex Sans Light" w:hAnsi="IBM Plex Sans Light"/>
                              </w:rPr>
                            </w:pPr>
                            <w:r>
                              <w:rPr>
                                <w:rFonts w:ascii="IBM Plex Sans Light" w:hAnsi="IBM Plex Sans Light"/>
                              </w:rPr>
                              <w:t>V1.</w:t>
                            </w:r>
                            <w:r w:rsidR="0023707C">
                              <w:rPr>
                                <w:rFonts w:ascii="IBM Plex Sans Light" w:hAnsi="IBM Plex Sans Light"/>
                              </w:rPr>
                              <w:t>9</w:t>
                            </w:r>
                          </w:p>
                          <w:p w14:paraId="3C98A25D" w14:textId="24403B41" w:rsidR="00D27BAE" w:rsidRPr="008E4EA3" w:rsidRDefault="0023707C" w:rsidP="000458F6">
                            <w:pPr>
                              <w:ind w:left="720"/>
                              <w:rPr>
                                <w:rFonts w:ascii="IBM Plex Sans Light" w:hAnsi="IBM Plex Sans Light"/>
                              </w:rPr>
                            </w:pPr>
                            <w:r>
                              <w:rPr>
                                <w:rFonts w:ascii="IBM Plex Sans Light" w:hAnsi="IBM Plex Sans Light"/>
                              </w:rPr>
                              <w:t>21-Mar</w:t>
                            </w:r>
                            <w:r w:rsidR="00D27BAE">
                              <w:rPr>
                                <w:rFonts w:ascii="IBM Plex Sans Light" w:hAnsi="IBM Plex Sans Light"/>
                              </w:rPr>
                              <w:t>-202</w:t>
                            </w:r>
                            <w:r w:rsidR="00C94B56">
                              <w:rPr>
                                <w:rFonts w:ascii="IBM Plex Sans Light" w:hAnsi="IBM Plex Sans Light"/>
                              </w:rPr>
                              <w:t>4</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AC900" id="Rectangle 5"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" fillcolor="#262626" strokecolor="#41719c" strokeweight="1pt">
                <v:path arrowok="t"/>
                <v:textbox>
                  <w:txbxContent>
                    <w:p w14:paraId="08C62716" w14:textId="77777777" w:rsidR="00B8387E" w:rsidRDefault="00B8387E" w:rsidP="000458F6">
                      <w:pPr>
                        <w:ind w:left="720"/>
                        <w:rPr>
                          <w:rFonts w:ascii="IBM Plex Sans Medm" w:hAnsi="IBM Plex Sans Medm"/>
                          <w:b/>
                          <w:bCs/>
                          <w:sz w:val="48"/>
                          <w:szCs w:val="48"/>
                        </w:rPr>
                      </w:pPr>
                    </w:p>
                    <w:p w14:paraId="34D628F8" w14:textId="77777777" w:rsidR="00B8387E" w:rsidRPr="008D3567" w:rsidRDefault="00B8387E" w:rsidP="000458F6">
                      <w:pPr>
                        <w:ind w:left="720"/>
                        <w:rPr>
                          <w:rFonts w:ascii="IBM Plex Sans SmBld" w:hAnsi="IBM Plex Sans SmBld"/>
                          <w:b/>
                          <w:bCs/>
                          <w:sz w:val="48"/>
                          <w:szCs w:val="48"/>
                        </w:rPr>
                      </w:pPr>
                      <w:r w:rsidRPr="008D3567">
                        <w:rPr>
                          <w:rFonts w:ascii="IBM Plex Sans SmBld" w:hAnsi="IBM Plex Sans SmBld"/>
                          <w:b/>
                          <w:bCs/>
                          <w:sz w:val="48"/>
                          <w:szCs w:val="48"/>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0C39230E" w14:textId="0D606129" w:rsidR="00B8387E" w:rsidRPr="009A183F" w:rsidRDefault="0023707C" w:rsidP="008E4EA3">
                      <w:pPr>
                        <w:ind w:left="720"/>
                        <w:rPr>
                          <w:rFonts w:ascii="IBM Plex Sans Light" w:hAnsi="IBM Plex Sans Light"/>
                          <w:color w:val="FFFFFF" w:themeColor="background1"/>
                          <w:sz w:val="28"/>
                          <w:szCs w:val="28"/>
                        </w:rPr>
                      </w:pPr>
                      <w:r>
                        <w:rPr>
                          <w:rFonts w:ascii="IBM Plex Sans Light" w:hAnsi="IBM Plex Sans Light"/>
                          <w:color w:val="FFFFFF" w:themeColor="background1"/>
                          <w:sz w:val="72"/>
                          <w:szCs w:val="72"/>
                          <w:lang w:val="en-US"/>
                        </w:rPr>
                        <w:t xml:space="preserve">Creating an Exam with </w:t>
                      </w:r>
                      <w:proofErr w:type="spellStart"/>
                      <w:r>
                        <w:rPr>
                          <w:rFonts w:ascii="IBM Plex Sans Light" w:hAnsi="IBM Plex Sans Light"/>
                          <w:color w:val="FFFFFF" w:themeColor="background1"/>
                          <w:sz w:val="72"/>
                          <w:szCs w:val="72"/>
                          <w:lang w:val="en-US"/>
                        </w:rPr>
                        <w:t>Watsonx</w:t>
                      </w:r>
                      <w:proofErr w:type="spellEnd"/>
                      <w:r>
                        <w:rPr>
                          <w:rFonts w:ascii="IBM Plex Sans Light" w:hAnsi="IBM Plex Sans Light"/>
                          <w:color w:val="FFFFFF" w:themeColor="background1"/>
                          <w:sz w:val="72"/>
                          <w:szCs w:val="72"/>
                          <w:lang w:val="en-US"/>
                        </w:rPr>
                        <w:t xml:space="preserve"> Orchestrate</w:t>
                      </w:r>
                      <w:r w:rsidR="006711C8">
                        <w:rPr>
                          <w:rFonts w:ascii="IBM Plex Sans Light" w:hAnsi="IBM Plex Sans Light"/>
                          <w:color w:val="FFFFFF" w:themeColor="background1"/>
                          <w:sz w:val="72"/>
                          <w:szCs w:val="72"/>
                          <w:lang w:val="en-US"/>
                        </w:rPr>
                        <w:t xml:space="preserve"> and Gen AI</w:t>
                      </w: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2C9B5258" w:rsidR="00B8387E" w:rsidRDefault="000D65C0" w:rsidP="000458F6">
                      <w:pPr>
                        <w:ind w:left="720"/>
                        <w:rPr>
                          <w:rFonts w:ascii="IBM Plex Sans Light" w:hAnsi="IBM Plex Sans Light"/>
                        </w:rPr>
                      </w:pPr>
                      <w:r>
                        <w:rPr>
                          <w:rFonts w:ascii="IBM Plex Sans Light" w:hAnsi="IBM Plex Sans Light"/>
                        </w:rPr>
                        <w:t>V1.</w:t>
                      </w:r>
                      <w:r w:rsidR="0023707C">
                        <w:rPr>
                          <w:rFonts w:ascii="IBM Plex Sans Light" w:hAnsi="IBM Plex Sans Light"/>
                        </w:rPr>
                        <w:t>9</w:t>
                      </w:r>
                    </w:p>
                    <w:p w14:paraId="3C98A25D" w14:textId="24403B41" w:rsidR="00D27BAE" w:rsidRPr="008E4EA3" w:rsidRDefault="0023707C" w:rsidP="000458F6">
                      <w:pPr>
                        <w:ind w:left="720"/>
                        <w:rPr>
                          <w:rFonts w:ascii="IBM Plex Sans Light" w:hAnsi="IBM Plex Sans Light"/>
                        </w:rPr>
                      </w:pPr>
                      <w:r>
                        <w:rPr>
                          <w:rFonts w:ascii="IBM Plex Sans Light" w:hAnsi="IBM Plex Sans Light"/>
                        </w:rPr>
                        <w:t>21-Mar</w:t>
                      </w:r>
                      <w:r w:rsidR="00D27BAE">
                        <w:rPr>
                          <w:rFonts w:ascii="IBM Plex Sans Light" w:hAnsi="IBM Plex Sans Light"/>
                        </w:rPr>
                        <w:t>-202</w:t>
                      </w:r>
                      <w:r w:rsidR="00C94B56">
                        <w:rPr>
                          <w:rFonts w:ascii="IBM Plex Sans Light" w:hAnsi="IBM Plex Sans Light"/>
                        </w:rPr>
                        <w:t>4</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525DA7" w:rsidRDefault="000458F6" w:rsidP="004F2622">
      <w:pPr>
        <w:rPr>
          <w:sz w:val="21"/>
          <w:szCs w:val="28"/>
        </w:rPr>
      </w:pPr>
    </w:p>
    <w:p w14:paraId="501EF4E8" w14:textId="5DB2C98B" w:rsidR="009F72A3" w:rsidRPr="00525DA7" w:rsidRDefault="000458F6" w:rsidP="0023707C">
      <w:pPr>
        <w:rPr>
          <w:sz w:val="16"/>
          <w:szCs w:val="16"/>
        </w:rPr>
      </w:pPr>
      <w:r w:rsidRPr="00525DA7">
        <w:rPr>
          <w:sz w:val="21"/>
          <w:szCs w:val="28"/>
        </w:rPr>
        <w:br w:type="page"/>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30DFA344" w14:textId="4CB9389C" w:rsidR="00987FC6" w:rsidRDefault="00AC0117">
      <w:pPr>
        <w:pStyle w:val="TOC1"/>
        <w:rPr>
          <w:rFonts w:eastAsiaTheme="minorEastAsia" w:cstheme="minorBidi"/>
          <w:b w:val="0"/>
          <w:bCs w:val="0"/>
          <w:i w:val="0"/>
          <w:iCs w:val="0"/>
          <w:noProof/>
          <w:kern w:val="2"/>
          <w:sz w:val="22"/>
          <w:szCs w:val="22"/>
          <w14:ligatures w14:val="standardContextual"/>
        </w:rPr>
      </w:pPr>
      <w:r>
        <w:rPr>
          <w:rFonts w:eastAsia="Batang"/>
          <w:sz w:val="21"/>
          <w:szCs w:val="28"/>
          <w:lang w:eastAsia="en-US"/>
        </w:rPr>
        <w:fldChar w:fldCharType="begin"/>
      </w:r>
      <w:r>
        <w:rPr>
          <w:rFonts w:eastAsia="Batang"/>
          <w:sz w:val="21"/>
          <w:szCs w:val="28"/>
          <w:lang w:eastAsia="en-US"/>
        </w:rPr>
        <w:instrText xml:space="preserve"> TOC \o "1-5" \h \z \u </w:instrText>
      </w:r>
      <w:r>
        <w:rPr>
          <w:rFonts w:eastAsia="Batang"/>
          <w:sz w:val="21"/>
          <w:szCs w:val="28"/>
          <w:lang w:eastAsia="en-US"/>
        </w:rPr>
        <w:fldChar w:fldCharType="separate"/>
      </w:r>
      <w:hyperlink w:anchor="_Toc161924710" w:history="1">
        <w:r w:rsidR="00987FC6" w:rsidRPr="00817A75">
          <w:rPr>
            <w:rStyle w:val="Hyperlink"/>
            <w:noProof/>
          </w:rPr>
          <w:t>1.</w:t>
        </w:r>
        <w:r w:rsidR="00987FC6">
          <w:rPr>
            <w:rFonts w:eastAsiaTheme="minorEastAsia" w:cstheme="minorBidi"/>
            <w:b w:val="0"/>
            <w:bCs w:val="0"/>
            <w:i w:val="0"/>
            <w:iCs w:val="0"/>
            <w:noProof/>
            <w:kern w:val="2"/>
            <w:sz w:val="22"/>
            <w:szCs w:val="22"/>
            <w14:ligatures w14:val="standardContextual"/>
          </w:rPr>
          <w:tab/>
        </w:r>
        <w:r w:rsidR="00987FC6" w:rsidRPr="00817A75">
          <w:rPr>
            <w:rStyle w:val="Hyperlink"/>
            <w:noProof/>
          </w:rPr>
          <w:t>Introduction</w:t>
        </w:r>
        <w:r w:rsidR="00987FC6">
          <w:rPr>
            <w:noProof/>
            <w:webHidden/>
          </w:rPr>
          <w:tab/>
        </w:r>
        <w:r w:rsidR="00987FC6">
          <w:rPr>
            <w:noProof/>
            <w:webHidden/>
          </w:rPr>
          <w:fldChar w:fldCharType="begin"/>
        </w:r>
        <w:r w:rsidR="00987FC6">
          <w:rPr>
            <w:noProof/>
            <w:webHidden/>
          </w:rPr>
          <w:instrText xml:space="preserve"> PAGEREF _Toc161924710 \h </w:instrText>
        </w:r>
        <w:r w:rsidR="00987FC6">
          <w:rPr>
            <w:noProof/>
            <w:webHidden/>
          </w:rPr>
        </w:r>
        <w:r w:rsidR="00987FC6">
          <w:rPr>
            <w:noProof/>
            <w:webHidden/>
          </w:rPr>
          <w:fldChar w:fldCharType="separate"/>
        </w:r>
        <w:r w:rsidR="00987FC6">
          <w:rPr>
            <w:noProof/>
            <w:webHidden/>
          </w:rPr>
          <w:t>1</w:t>
        </w:r>
        <w:r w:rsidR="00987FC6">
          <w:rPr>
            <w:noProof/>
            <w:webHidden/>
          </w:rPr>
          <w:fldChar w:fldCharType="end"/>
        </w:r>
      </w:hyperlink>
    </w:p>
    <w:p w14:paraId="0E87388E" w14:textId="5CE1CF31" w:rsidR="00987FC6" w:rsidRDefault="00987FC6">
      <w:pPr>
        <w:pStyle w:val="TOC1"/>
        <w:rPr>
          <w:rFonts w:eastAsiaTheme="minorEastAsia" w:cstheme="minorBidi"/>
          <w:b w:val="0"/>
          <w:bCs w:val="0"/>
          <w:i w:val="0"/>
          <w:iCs w:val="0"/>
          <w:noProof/>
          <w:kern w:val="2"/>
          <w:sz w:val="22"/>
          <w:szCs w:val="22"/>
          <w14:ligatures w14:val="standardContextual"/>
        </w:rPr>
      </w:pPr>
      <w:hyperlink w:anchor="_Toc161924711" w:history="1">
        <w:r w:rsidRPr="00817A75">
          <w:rPr>
            <w:rStyle w:val="Hyperlink"/>
            <w:noProof/>
          </w:rPr>
          <w:t>2.</w:t>
        </w:r>
        <w:r>
          <w:rPr>
            <w:rFonts w:eastAsiaTheme="minorEastAsia" w:cstheme="minorBidi"/>
            <w:b w:val="0"/>
            <w:bCs w:val="0"/>
            <w:i w:val="0"/>
            <w:iCs w:val="0"/>
            <w:noProof/>
            <w:kern w:val="2"/>
            <w:sz w:val="22"/>
            <w:szCs w:val="22"/>
            <w14:ligatures w14:val="standardContextual"/>
          </w:rPr>
          <w:tab/>
        </w:r>
        <w:r w:rsidRPr="00817A75">
          <w:rPr>
            <w:rStyle w:val="Hyperlink"/>
            <w:noProof/>
          </w:rPr>
          <w:t>Create an Exam Question</w:t>
        </w:r>
        <w:r>
          <w:rPr>
            <w:noProof/>
            <w:webHidden/>
          </w:rPr>
          <w:tab/>
        </w:r>
        <w:r>
          <w:rPr>
            <w:noProof/>
            <w:webHidden/>
          </w:rPr>
          <w:fldChar w:fldCharType="begin"/>
        </w:r>
        <w:r>
          <w:rPr>
            <w:noProof/>
            <w:webHidden/>
          </w:rPr>
          <w:instrText xml:space="preserve"> PAGEREF _Toc161924711 \h </w:instrText>
        </w:r>
        <w:r>
          <w:rPr>
            <w:noProof/>
            <w:webHidden/>
          </w:rPr>
        </w:r>
        <w:r>
          <w:rPr>
            <w:noProof/>
            <w:webHidden/>
          </w:rPr>
          <w:fldChar w:fldCharType="separate"/>
        </w:r>
        <w:r>
          <w:rPr>
            <w:noProof/>
            <w:webHidden/>
          </w:rPr>
          <w:t>1</w:t>
        </w:r>
        <w:r>
          <w:rPr>
            <w:noProof/>
            <w:webHidden/>
          </w:rPr>
          <w:fldChar w:fldCharType="end"/>
        </w:r>
      </w:hyperlink>
    </w:p>
    <w:p w14:paraId="749152AF" w14:textId="6FDD03D2" w:rsidR="00987FC6" w:rsidRDefault="00987FC6">
      <w:pPr>
        <w:pStyle w:val="TOC1"/>
        <w:rPr>
          <w:rFonts w:eastAsiaTheme="minorEastAsia" w:cstheme="minorBidi"/>
          <w:b w:val="0"/>
          <w:bCs w:val="0"/>
          <w:i w:val="0"/>
          <w:iCs w:val="0"/>
          <w:noProof/>
          <w:kern w:val="2"/>
          <w:sz w:val="22"/>
          <w:szCs w:val="22"/>
          <w14:ligatures w14:val="standardContextual"/>
        </w:rPr>
      </w:pPr>
      <w:hyperlink w:anchor="_Toc161924712" w:history="1">
        <w:r w:rsidRPr="00817A75">
          <w:rPr>
            <w:rStyle w:val="Hyperlink"/>
            <w:noProof/>
          </w:rPr>
          <w:t>3.</w:t>
        </w:r>
        <w:r>
          <w:rPr>
            <w:rFonts w:eastAsiaTheme="minorEastAsia" w:cstheme="minorBidi"/>
            <w:b w:val="0"/>
            <w:bCs w:val="0"/>
            <w:i w:val="0"/>
            <w:iCs w:val="0"/>
            <w:noProof/>
            <w:kern w:val="2"/>
            <w:sz w:val="22"/>
            <w:szCs w:val="22"/>
            <w14:ligatures w14:val="standardContextual"/>
          </w:rPr>
          <w:tab/>
        </w:r>
        <w:r w:rsidRPr="00817A75">
          <w:rPr>
            <w:rStyle w:val="Hyperlink"/>
            <w:noProof/>
          </w:rPr>
          <w:t>Accept the exam question on the Monday Board</w:t>
        </w:r>
        <w:r>
          <w:rPr>
            <w:noProof/>
            <w:webHidden/>
          </w:rPr>
          <w:tab/>
        </w:r>
        <w:r>
          <w:rPr>
            <w:noProof/>
            <w:webHidden/>
          </w:rPr>
          <w:fldChar w:fldCharType="begin"/>
        </w:r>
        <w:r>
          <w:rPr>
            <w:noProof/>
            <w:webHidden/>
          </w:rPr>
          <w:instrText xml:space="preserve"> PAGEREF _Toc161924712 \h </w:instrText>
        </w:r>
        <w:r>
          <w:rPr>
            <w:noProof/>
            <w:webHidden/>
          </w:rPr>
        </w:r>
        <w:r>
          <w:rPr>
            <w:noProof/>
            <w:webHidden/>
          </w:rPr>
          <w:fldChar w:fldCharType="separate"/>
        </w:r>
        <w:r>
          <w:rPr>
            <w:noProof/>
            <w:webHidden/>
          </w:rPr>
          <w:t>1</w:t>
        </w:r>
        <w:r>
          <w:rPr>
            <w:noProof/>
            <w:webHidden/>
          </w:rPr>
          <w:fldChar w:fldCharType="end"/>
        </w:r>
      </w:hyperlink>
    </w:p>
    <w:p w14:paraId="061DFF23" w14:textId="06787E7B" w:rsidR="00987FC6" w:rsidRDefault="00987FC6">
      <w:pPr>
        <w:pStyle w:val="TOC1"/>
        <w:rPr>
          <w:rFonts w:eastAsiaTheme="minorEastAsia" w:cstheme="minorBidi"/>
          <w:b w:val="0"/>
          <w:bCs w:val="0"/>
          <w:i w:val="0"/>
          <w:iCs w:val="0"/>
          <w:noProof/>
          <w:kern w:val="2"/>
          <w:sz w:val="22"/>
          <w:szCs w:val="22"/>
          <w14:ligatures w14:val="standardContextual"/>
        </w:rPr>
      </w:pPr>
      <w:hyperlink w:anchor="_Toc161924713" w:history="1">
        <w:r w:rsidRPr="00817A75">
          <w:rPr>
            <w:rStyle w:val="Hyperlink"/>
            <w:noProof/>
          </w:rPr>
          <w:t>4.</w:t>
        </w:r>
        <w:r>
          <w:rPr>
            <w:rFonts w:eastAsiaTheme="minorEastAsia" w:cstheme="minorBidi"/>
            <w:b w:val="0"/>
            <w:bCs w:val="0"/>
            <w:i w:val="0"/>
            <w:iCs w:val="0"/>
            <w:noProof/>
            <w:kern w:val="2"/>
            <w:sz w:val="22"/>
            <w:szCs w:val="22"/>
            <w14:ligatures w14:val="standardContextual"/>
          </w:rPr>
          <w:tab/>
        </w:r>
        <w:r w:rsidRPr="00817A75">
          <w:rPr>
            <w:rStyle w:val="Hyperlink"/>
            <w:noProof/>
          </w:rPr>
          <w:t>Publish the Exam</w:t>
        </w:r>
        <w:r>
          <w:rPr>
            <w:noProof/>
            <w:webHidden/>
          </w:rPr>
          <w:tab/>
        </w:r>
        <w:r>
          <w:rPr>
            <w:noProof/>
            <w:webHidden/>
          </w:rPr>
          <w:fldChar w:fldCharType="begin"/>
        </w:r>
        <w:r>
          <w:rPr>
            <w:noProof/>
            <w:webHidden/>
          </w:rPr>
          <w:instrText xml:space="preserve"> PAGEREF _Toc161924713 \h </w:instrText>
        </w:r>
        <w:r>
          <w:rPr>
            <w:noProof/>
            <w:webHidden/>
          </w:rPr>
        </w:r>
        <w:r>
          <w:rPr>
            <w:noProof/>
            <w:webHidden/>
          </w:rPr>
          <w:fldChar w:fldCharType="separate"/>
        </w:r>
        <w:r>
          <w:rPr>
            <w:noProof/>
            <w:webHidden/>
          </w:rPr>
          <w:t>1</w:t>
        </w:r>
        <w:r>
          <w:rPr>
            <w:noProof/>
            <w:webHidden/>
          </w:rPr>
          <w:fldChar w:fldCharType="end"/>
        </w:r>
      </w:hyperlink>
    </w:p>
    <w:p w14:paraId="47D1830F" w14:textId="68087E1A" w:rsidR="00987FC6" w:rsidRDefault="00987FC6">
      <w:pPr>
        <w:pStyle w:val="TOC1"/>
        <w:rPr>
          <w:rFonts w:eastAsiaTheme="minorEastAsia" w:cstheme="minorBidi"/>
          <w:b w:val="0"/>
          <w:bCs w:val="0"/>
          <w:i w:val="0"/>
          <w:iCs w:val="0"/>
          <w:noProof/>
          <w:kern w:val="2"/>
          <w:sz w:val="22"/>
          <w:szCs w:val="22"/>
          <w14:ligatures w14:val="standardContextual"/>
        </w:rPr>
      </w:pPr>
      <w:hyperlink w:anchor="_Toc161924714" w:history="1">
        <w:r w:rsidRPr="00817A75">
          <w:rPr>
            <w:rStyle w:val="Hyperlink"/>
            <w:noProof/>
          </w:rPr>
          <w:t>5.</w:t>
        </w:r>
        <w:r>
          <w:rPr>
            <w:rFonts w:eastAsiaTheme="minorEastAsia" w:cstheme="minorBidi"/>
            <w:b w:val="0"/>
            <w:bCs w:val="0"/>
            <w:i w:val="0"/>
            <w:iCs w:val="0"/>
            <w:noProof/>
            <w:kern w:val="2"/>
            <w:sz w:val="22"/>
            <w:szCs w:val="22"/>
            <w14:ligatures w14:val="standardContextual"/>
          </w:rPr>
          <w:tab/>
        </w:r>
        <w:r w:rsidRPr="00817A75">
          <w:rPr>
            <w:rStyle w:val="Hyperlink"/>
            <w:noProof/>
          </w:rPr>
          <w:t>Run the Exam</w:t>
        </w:r>
        <w:r>
          <w:rPr>
            <w:noProof/>
            <w:webHidden/>
          </w:rPr>
          <w:tab/>
        </w:r>
        <w:r>
          <w:rPr>
            <w:noProof/>
            <w:webHidden/>
          </w:rPr>
          <w:fldChar w:fldCharType="begin"/>
        </w:r>
        <w:r>
          <w:rPr>
            <w:noProof/>
            <w:webHidden/>
          </w:rPr>
          <w:instrText xml:space="preserve"> PAGEREF _Toc161924714 \h </w:instrText>
        </w:r>
        <w:r>
          <w:rPr>
            <w:noProof/>
            <w:webHidden/>
          </w:rPr>
        </w:r>
        <w:r>
          <w:rPr>
            <w:noProof/>
            <w:webHidden/>
          </w:rPr>
          <w:fldChar w:fldCharType="separate"/>
        </w:r>
        <w:r>
          <w:rPr>
            <w:noProof/>
            <w:webHidden/>
          </w:rPr>
          <w:t>1</w:t>
        </w:r>
        <w:r>
          <w:rPr>
            <w:noProof/>
            <w:webHidden/>
          </w:rPr>
          <w:fldChar w:fldCharType="end"/>
        </w:r>
      </w:hyperlink>
    </w:p>
    <w:p w14:paraId="328801D3" w14:textId="4B9DA9C5" w:rsidR="001870EC" w:rsidRPr="00525DA7" w:rsidRDefault="00AC0117" w:rsidP="00CB23B1">
      <w:r>
        <w:rPr>
          <w:rFonts w:eastAsia="Batang" w:cstheme="minorHAnsi"/>
          <w:b/>
          <w:bCs/>
          <w:i/>
          <w:iCs/>
          <w:sz w:val="21"/>
          <w:szCs w:val="28"/>
          <w:lang w:eastAsia="en-US"/>
        </w:rPr>
        <w:fldChar w:fldCharType="end"/>
      </w:r>
    </w:p>
    <w:p w14:paraId="4A665A2B" w14:textId="0FD47035" w:rsidR="001870EC" w:rsidRDefault="001870EC" w:rsidP="00440EAD">
      <w:pPr>
        <w:pStyle w:val="Heading1"/>
        <w:numPr>
          <w:ilvl w:val="0"/>
          <w:numId w:val="31"/>
        </w:numPr>
      </w:pPr>
      <w:bookmarkStart w:id="0" w:name="_Ref69978374"/>
      <w:bookmarkStart w:id="1" w:name="_Ref69978378"/>
      <w:bookmarkStart w:id="2" w:name="_Toc161924710"/>
      <w:r w:rsidRPr="00525DA7">
        <w:t>Introduction</w:t>
      </w:r>
      <w:bookmarkEnd w:id="0"/>
      <w:bookmarkEnd w:id="1"/>
      <w:bookmarkEnd w:id="2"/>
    </w:p>
    <w:p w14:paraId="4DDDDD40" w14:textId="77777777" w:rsidR="007A73AF" w:rsidRDefault="007A73AF" w:rsidP="007A73AF">
      <w:pPr>
        <w:rPr>
          <w:lang w:val="x-none" w:eastAsia="x-none"/>
        </w:rPr>
      </w:pPr>
    </w:p>
    <w:p w14:paraId="0B77CDEA" w14:textId="36428CD3" w:rsidR="007A73AF" w:rsidRDefault="007A73AF" w:rsidP="007A73AF">
      <w:pPr>
        <w:rPr>
          <w:lang w:eastAsia="x-none"/>
        </w:rPr>
      </w:pPr>
      <w:r>
        <w:rPr>
          <w:lang w:eastAsia="x-none"/>
        </w:rPr>
        <w:t xml:space="preserve">In this Lab you </w:t>
      </w:r>
      <w:r w:rsidR="0023707C">
        <w:rPr>
          <w:lang w:eastAsia="x-none"/>
        </w:rPr>
        <w:t>build an exam using</w:t>
      </w:r>
      <w:r>
        <w:rPr>
          <w:lang w:eastAsia="x-none"/>
        </w:rPr>
        <w:t xml:space="preserve"> </w:t>
      </w:r>
      <w:proofErr w:type="spellStart"/>
      <w:r>
        <w:rPr>
          <w:lang w:eastAsia="x-none"/>
        </w:rPr>
        <w:t>watson</w:t>
      </w:r>
      <w:r w:rsidR="00204D5D">
        <w:rPr>
          <w:lang w:eastAsia="x-none"/>
        </w:rPr>
        <w:t>x</w:t>
      </w:r>
      <w:proofErr w:type="spellEnd"/>
      <w:r>
        <w:rPr>
          <w:lang w:eastAsia="x-none"/>
        </w:rPr>
        <w:t xml:space="preserve"> Orchestrate </w:t>
      </w:r>
      <w:r w:rsidR="0023707C">
        <w:rPr>
          <w:lang w:eastAsia="x-none"/>
        </w:rPr>
        <w:t>and Generative AI.</w:t>
      </w:r>
      <w:r>
        <w:rPr>
          <w:lang w:eastAsia="x-none"/>
        </w:rPr>
        <w:t xml:space="preserve"> </w:t>
      </w:r>
    </w:p>
    <w:p w14:paraId="1A97E7AD" w14:textId="77777777" w:rsidR="007A73AF" w:rsidRPr="007A73AF" w:rsidRDefault="007A73AF" w:rsidP="007A73AF">
      <w:pPr>
        <w:rPr>
          <w:lang w:val="x-none" w:eastAsia="x-none"/>
        </w:rPr>
      </w:pPr>
    </w:p>
    <w:p w14:paraId="45A9B4BD" w14:textId="6D6F5506" w:rsidR="00BF2642" w:rsidRDefault="007A73AF" w:rsidP="003245D4">
      <w:pPr>
        <w:rPr>
          <w:lang w:eastAsia="x-none"/>
        </w:rPr>
      </w:pPr>
      <w:r>
        <w:rPr>
          <w:lang w:eastAsia="x-none"/>
        </w:rPr>
        <w:t>The</w:t>
      </w:r>
      <w:r w:rsidR="009E2631">
        <w:rPr>
          <w:lang w:eastAsia="x-none"/>
        </w:rPr>
        <w:t xml:space="preserve"> </w:t>
      </w:r>
      <w:r w:rsidR="0023707C">
        <w:rPr>
          <w:lang w:eastAsia="x-none"/>
        </w:rPr>
        <w:t>four</w:t>
      </w:r>
      <w:r w:rsidR="00BF2642">
        <w:rPr>
          <w:lang w:eastAsia="x-none"/>
        </w:rPr>
        <w:t xml:space="preserve"> </w:t>
      </w:r>
      <w:r w:rsidR="0023707C">
        <w:rPr>
          <w:lang w:eastAsia="x-none"/>
        </w:rPr>
        <w:t xml:space="preserve">components used in the lab </w:t>
      </w:r>
      <w:r>
        <w:rPr>
          <w:lang w:eastAsia="x-none"/>
        </w:rPr>
        <w:t>are</w:t>
      </w:r>
      <w:r w:rsidR="00BF2642">
        <w:rPr>
          <w:lang w:eastAsia="x-none"/>
        </w:rPr>
        <w:t>:</w:t>
      </w:r>
    </w:p>
    <w:p w14:paraId="5F857BBD" w14:textId="77777777" w:rsidR="00BF2642" w:rsidRDefault="00BF2642" w:rsidP="003245D4">
      <w:pPr>
        <w:rPr>
          <w:lang w:eastAsia="x-none"/>
        </w:rPr>
      </w:pPr>
    </w:p>
    <w:p w14:paraId="684B4987" w14:textId="0C9D5B6F" w:rsidR="00C94B56" w:rsidRDefault="0023707C" w:rsidP="00F84AA6">
      <w:pPr>
        <w:pStyle w:val="ListParagraph"/>
        <w:numPr>
          <w:ilvl w:val="0"/>
          <w:numId w:val="20"/>
        </w:numPr>
        <w:rPr>
          <w:lang w:eastAsia="x-none"/>
        </w:rPr>
      </w:pPr>
      <w:r>
        <w:rPr>
          <w:b/>
          <w:bCs/>
          <w:lang w:eastAsia="x-none"/>
        </w:rPr>
        <w:t>Watsonx.AI</w:t>
      </w:r>
      <w:r w:rsidR="00BF2642">
        <w:rPr>
          <w:lang w:eastAsia="x-none"/>
        </w:rPr>
        <w:t xml:space="preserve"> </w:t>
      </w:r>
      <w:r w:rsidR="00C94B56">
        <w:rPr>
          <w:lang w:eastAsia="x-none"/>
        </w:rPr>
        <w:t>–</w:t>
      </w:r>
      <w:r w:rsidR="00BF2642">
        <w:rPr>
          <w:lang w:eastAsia="x-none"/>
        </w:rPr>
        <w:t xml:space="preserve"> </w:t>
      </w:r>
      <w:r w:rsidR="00C94B56">
        <w:rPr>
          <w:lang w:eastAsia="x-none"/>
        </w:rPr>
        <w:t xml:space="preserve">to </w:t>
      </w:r>
      <w:r>
        <w:rPr>
          <w:lang w:eastAsia="x-none"/>
        </w:rPr>
        <w:t>generate the exam questions.</w:t>
      </w:r>
    </w:p>
    <w:p w14:paraId="18C720FB" w14:textId="5DCA07E8" w:rsidR="00BF2642" w:rsidRDefault="0023707C" w:rsidP="00C94B56">
      <w:pPr>
        <w:pStyle w:val="ListParagraph"/>
        <w:rPr>
          <w:lang w:eastAsia="x-none"/>
        </w:rPr>
      </w:pPr>
      <w:r>
        <w:rPr>
          <w:lang w:eastAsia="x-none"/>
        </w:rPr>
        <w:t xml:space="preserve">See </w:t>
      </w:r>
      <w:hyperlink r:id="rId10" w:history="1">
        <w:r w:rsidRPr="00FB6859">
          <w:rPr>
            <w:rStyle w:val="Hyperlink"/>
            <w:lang w:eastAsia="x-none"/>
          </w:rPr>
          <w:t>https://www.ibm.com/products/watsonx-ai</w:t>
        </w:r>
      </w:hyperlink>
    </w:p>
    <w:p w14:paraId="32427C1B" w14:textId="77777777" w:rsidR="0023707C" w:rsidRDefault="0023707C" w:rsidP="00C94B56">
      <w:pPr>
        <w:pStyle w:val="ListParagraph"/>
        <w:rPr>
          <w:lang w:eastAsia="x-none"/>
        </w:rPr>
      </w:pPr>
    </w:p>
    <w:p w14:paraId="28DC4706" w14:textId="19E64485" w:rsidR="0023707C" w:rsidRDefault="0023707C" w:rsidP="0023707C">
      <w:pPr>
        <w:pStyle w:val="ListParagraph"/>
        <w:numPr>
          <w:ilvl w:val="0"/>
          <w:numId w:val="20"/>
        </w:numPr>
        <w:rPr>
          <w:lang w:eastAsia="x-none"/>
        </w:rPr>
      </w:pPr>
      <w:r>
        <w:rPr>
          <w:b/>
          <w:bCs/>
          <w:lang w:eastAsia="x-none"/>
        </w:rPr>
        <w:t>Monday</w:t>
      </w:r>
      <w:r>
        <w:rPr>
          <w:lang w:eastAsia="x-none"/>
        </w:rPr>
        <w:t xml:space="preserve"> – to </w:t>
      </w:r>
      <w:r>
        <w:rPr>
          <w:lang w:eastAsia="x-none"/>
        </w:rPr>
        <w:t>store and triage exam questions ready for publication.</w:t>
      </w:r>
      <w:r>
        <w:rPr>
          <w:lang w:eastAsia="x-none"/>
        </w:rPr>
        <w:t xml:space="preserve"> </w:t>
      </w:r>
    </w:p>
    <w:p w14:paraId="259D706C" w14:textId="5B586101" w:rsidR="0023707C" w:rsidRDefault="0023707C" w:rsidP="0023707C">
      <w:pPr>
        <w:pStyle w:val="ListParagraph"/>
      </w:pPr>
      <w:r>
        <w:rPr>
          <w:lang w:eastAsia="x-none"/>
        </w:rPr>
        <w:t xml:space="preserve">See </w:t>
      </w:r>
      <w:hyperlink r:id="rId11" w:history="1">
        <w:r w:rsidRPr="00FB6859">
          <w:rPr>
            <w:rStyle w:val="Hyperlink"/>
          </w:rPr>
          <w:t>https://ibm.monday.com</w:t>
        </w:r>
        <w:r w:rsidRPr="00FB6859">
          <w:rPr>
            <w:rStyle w:val="Hyperlink"/>
          </w:rPr>
          <w:t>/boards/6171654226</w:t>
        </w:r>
      </w:hyperlink>
    </w:p>
    <w:p w14:paraId="130F3FA6" w14:textId="6600A533" w:rsidR="0023707C" w:rsidRDefault="0023707C" w:rsidP="0023707C">
      <w:pPr>
        <w:pStyle w:val="ListParagraph"/>
      </w:pPr>
      <w:r>
        <w:t xml:space="preserve">If you don’t have access to this board, request access from your </w:t>
      </w:r>
      <w:proofErr w:type="gramStart"/>
      <w:r>
        <w:t>instructor</w:t>
      </w:r>
      <w:proofErr w:type="gramEnd"/>
    </w:p>
    <w:p w14:paraId="143F8D9E" w14:textId="77777777" w:rsidR="0023707C" w:rsidRDefault="0023707C" w:rsidP="0023707C">
      <w:pPr>
        <w:rPr>
          <w:lang w:eastAsia="x-none"/>
        </w:rPr>
      </w:pPr>
    </w:p>
    <w:p w14:paraId="4F73F608" w14:textId="7DB11430" w:rsidR="00C94B56" w:rsidRDefault="00BF2642" w:rsidP="00F84AA6">
      <w:pPr>
        <w:pStyle w:val="ListParagraph"/>
        <w:numPr>
          <w:ilvl w:val="0"/>
          <w:numId w:val="20"/>
        </w:numPr>
        <w:rPr>
          <w:lang w:eastAsia="x-none"/>
        </w:rPr>
      </w:pPr>
      <w:r w:rsidRPr="00C94B56">
        <w:rPr>
          <w:b/>
          <w:bCs/>
          <w:lang w:eastAsia="x-none"/>
        </w:rPr>
        <w:t>Cloudant</w:t>
      </w:r>
      <w:r>
        <w:rPr>
          <w:lang w:eastAsia="x-none"/>
        </w:rPr>
        <w:t xml:space="preserve"> – </w:t>
      </w:r>
      <w:r w:rsidR="00C94B56">
        <w:rPr>
          <w:lang w:eastAsia="x-none"/>
        </w:rPr>
        <w:t xml:space="preserve">to store </w:t>
      </w:r>
      <w:r w:rsidR="0023707C">
        <w:rPr>
          <w:lang w:eastAsia="x-none"/>
        </w:rPr>
        <w:t>the published exam</w:t>
      </w:r>
      <w:r w:rsidR="00C94B56">
        <w:rPr>
          <w:lang w:eastAsia="x-none"/>
        </w:rPr>
        <w:t xml:space="preserve">.  </w:t>
      </w:r>
    </w:p>
    <w:p w14:paraId="0055491F" w14:textId="0DD6034E" w:rsidR="0023707C" w:rsidRPr="0023707C" w:rsidRDefault="00C94B56" w:rsidP="0023707C">
      <w:pPr>
        <w:pStyle w:val="ListParagraph"/>
        <w:rPr>
          <w:rStyle w:val="Hyperlink"/>
          <w:color w:val="auto"/>
          <w:u w:val="none"/>
        </w:rPr>
      </w:pPr>
      <w:r>
        <w:rPr>
          <w:lang w:eastAsia="x-none"/>
        </w:rPr>
        <w:t>See</w:t>
      </w:r>
      <w:r w:rsidR="00BF2642">
        <w:rPr>
          <w:lang w:eastAsia="x-none"/>
        </w:rPr>
        <w:t xml:space="preserve"> </w:t>
      </w:r>
      <w:hyperlink r:id="rId12" w:history="1">
        <w:r w:rsidR="0023707C" w:rsidRPr="00FB6859">
          <w:rPr>
            <w:rStyle w:val="Hyperlink"/>
          </w:rPr>
          <w:t>https://www.ibm.com/products/cloudant</w:t>
        </w:r>
      </w:hyperlink>
    </w:p>
    <w:p w14:paraId="0162102D" w14:textId="77777777" w:rsidR="00C94B56" w:rsidRDefault="00C94B56" w:rsidP="00C94B56">
      <w:pPr>
        <w:pStyle w:val="ListParagraph"/>
        <w:rPr>
          <w:lang w:eastAsia="x-none"/>
        </w:rPr>
      </w:pPr>
    </w:p>
    <w:p w14:paraId="3BEBC646" w14:textId="2A221A8A" w:rsidR="00C94B56" w:rsidRDefault="00C94B56" w:rsidP="00F84AA6">
      <w:pPr>
        <w:pStyle w:val="ListParagraph"/>
        <w:numPr>
          <w:ilvl w:val="0"/>
          <w:numId w:val="20"/>
        </w:numPr>
        <w:rPr>
          <w:lang w:eastAsia="x-none"/>
        </w:rPr>
      </w:pPr>
      <w:r w:rsidRPr="00C94B56">
        <w:rPr>
          <w:b/>
          <w:bCs/>
          <w:lang w:eastAsia="x-none"/>
        </w:rPr>
        <w:t>React</w:t>
      </w:r>
      <w:r>
        <w:rPr>
          <w:lang w:eastAsia="x-none"/>
        </w:rPr>
        <w:t xml:space="preserve"> –</w:t>
      </w:r>
      <w:r w:rsidR="00CE3FE8">
        <w:rPr>
          <w:lang w:eastAsia="x-none"/>
        </w:rPr>
        <w:t xml:space="preserve"> </w:t>
      </w:r>
      <w:r>
        <w:rPr>
          <w:lang w:eastAsia="x-none"/>
        </w:rPr>
        <w:t xml:space="preserve">to </w:t>
      </w:r>
      <w:r w:rsidR="0023707C">
        <w:rPr>
          <w:lang w:eastAsia="x-none"/>
        </w:rPr>
        <w:t xml:space="preserve">try the </w:t>
      </w:r>
      <w:proofErr w:type="gramStart"/>
      <w:r w:rsidR="0023707C">
        <w:rPr>
          <w:lang w:eastAsia="x-none"/>
        </w:rPr>
        <w:t>exam</w:t>
      </w:r>
      <w:proofErr w:type="gramEnd"/>
      <w:r>
        <w:rPr>
          <w:lang w:eastAsia="x-none"/>
        </w:rPr>
        <w:t xml:space="preserve"> </w:t>
      </w:r>
    </w:p>
    <w:p w14:paraId="116FB5F0" w14:textId="33CF852E" w:rsidR="00C94B56" w:rsidRDefault="00C94B56" w:rsidP="00C94B56">
      <w:pPr>
        <w:pStyle w:val="ListParagraph"/>
      </w:pPr>
      <w:r>
        <w:rPr>
          <w:lang w:eastAsia="x-none"/>
        </w:rPr>
        <w:t xml:space="preserve">See </w:t>
      </w:r>
      <w:hyperlink r:id="rId13" w:history="1">
        <w:r w:rsidR="0023707C" w:rsidRPr="00FB6859">
          <w:rPr>
            <w:rStyle w:val="Hyperlink"/>
          </w:rPr>
          <w:t>https://vizquiz.1apbmbk49s5e.eu-gb.codeengine.appdomain.cloud/?db=wxoexam</w:t>
        </w:r>
      </w:hyperlink>
    </w:p>
    <w:p w14:paraId="1AE9F6FE" w14:textId="77777777" w:rsidR="0023707C" w:rsidRDefault="0023707C" w:rsidP="00C94B56">
      <w:pPr>
        <w:pStyle w:val="ListParagraph"/>
        <w:rPr>
          <w:lang w:eastAsia="x-none"/>
        </w:rPr>
      </w:pPr>
    </w:p>
    <w:p w14:paraId="73D57F7D" w14:textId="77777777" w:rsidR="00A8237D" w:rsidRDefault="00A8237D" w:rsidP="003245D4">
      <w:pPr>
        <w:rPr>
          <w:lang w:eastAsia="x-none"/>
        </w:rPr>
      </w:pPr>
    </w:p>
    <w:p w14:paraId="12312943" w14:textId="0308A49E" w:rsidR="0090303D" w:rsidRDefault="0090303D" w:rsidP="00483998">
      <w:pPr>
        <w:pStyle w:val="ListParagraph"/>
      </w:pPr>
    </w:p>
    <w:p w14:paraId="6DE49990" w14:textId="5C27CD8C" w:rsidR="005B5149" w:rsidRDefault="0023707C" w:rsidP="00440EAD">
      <w:pPr>
        <w:pStyle w:val="Heading1"/>
        <w:numPr>
          <w:ilvl w:val="0"/>
          <w:numId w:val="31"/>
        </w:numPr>
        <w:rPr>
          <w:lang w:val="en-GB"/>
        </w:rPr>
      </w:pPr>
      <w:bookmarkStart w:id="3" w:name="_Ref155358893"/>
      <w:bookmarkStart w:id="4" w:name="_Ref155358900"/>
      <w:bookmarkStart w:id="5" w:name="_Toc161924711"/>
      <w:r>
        <w:rPr>
          <w:lang w:val="en-GB"/>
        </w:rPr>
        <w:t>Create</w:t>
      </w:r>
      <w:r w:rsidR="005B5149">
        <w:t xml:space="preserve"> </w:t>
      </w:r>
      <w:r w:rsidR="005B5149" w:rsidRPr="00207CFF">
        <w:t>a</w:t>
      </w:r>
      <w:bookmarkEnd w:id="3"/>
      <w:bookmarkEnd w:id="4"/>
      <w:r>
        <w:rPr>
          <w:lang w:val="en-GB"/>
        </w:rPr>
        <w:t xml:space="preserve">n </w:t>
      </w:r>
      <w:r w:rsidR="008C3ADC">
        <w:rPr>
          <w:lang w:val="en-GB"/>
        </w:rPr>
        <w:t>E</w:t>
      </w:r>
      <w:r>
        <w:rPr>
          <w:lang w:val="en-GB"/>
        </w:rPr>
        <w:t xml:space="preserve">xam </w:t>
      </w:r>
      <w:r w:rsidR="008C3ADC">
        <w:rPr>
          <w:lang w:val="en-GB"/>
        </w:rPr>
        <w:t>Q</w:t>
      </w:r>
      <w:r>
        <w:rPr>
          <w:lang w:val="en-GB"/>
        </w:rPr>
        <w:t>uestion</w:t>
      </w:r>
      <w:bookmarkEnd w:id="5"/>
      <w:r>
        <w:rPr>
          <w:lang w:val="en-GB"/>
        </w:rPr>
        <w:t xml:space="preserve"> </w:t>
      </w:r>
    </w:p>
    <w:p w14:paraId="0A4F32CB" w14:textId="77777777" w:rsidR="0023707C" w:rsidRDefault="0023707C" w:rsidP="0023707C">
      <w:pPr>
        <w:rPr>
          <w:lang w:eastAsia="x-none"/>
        </w:rPr>
      </w:pPr>
    </w:p>
    <w:p w14:paraId="3FCDB1BB" w14:textId="7C8AF99A" w:rsidR="0023707C" w:rsidRPr="0023707C" w:rsidRDefault="0023707C" w:rsidP="0023707C">
      <w:pPr>
        <w:rPr>
          <w:lang w:eastAsia="x-none"/>
        </w:rPr>
      </w:pPr>
      <w:r>
        <w:rPr>
          <w:lang w:eastAsia="x-none"/>
        </w:rPr>
        <w:t>In this section you will create an exam question and publish it to Monday.com.</w:t>
      </w:r>
    </w:p>
    <w:p w14:paraId="5D1B5ACB" w14:textId="777F0D03" w:rsidR="00EE5717" w:rsidRDefault="00EE5717" w:rsidP="0023707C">
      <w:pPr>
        <w:pStyle w:val="Heading2"/>
        <w:numPr>
          <w:ilvl w:val="0"/>
          <w:numId w:val="0"/>
        </w:numPr>
      </w:pPr>
    </w:p>
    <w:p w14:paraId="1DC7E34F" w14:textId="0F98A62D" w:rsidR="00E14E45" w:rsidRDefault="0023707C" w:rsidP="0023707C">
      <w:pPr>
        <w:pStyle w:val="ListParagraph"/>
        <w:numPr>
          <w:ilvl w:val="0"/>
          <w:numId w:val="27"/>
        </w:numPr>
      </w:pPr>
      <w:r>
        <w:t xml:space="preserve">Login to </w:t>
      </w:r>
      <w:proofErr w:type="spellStart"/>
      <w:r>
        <w:t>Watsonx</w:t>
      </w:r>
      <w:proofErr w:type="spellEnd"/>
      <w:r>
        <w:t xml:space="preserve"> Orchestrate and go to the Team Skills</w:t>
      </w:r>
      <w:r w:rsidR="00496C2F">
        <w:t>:</w:t>
      </w:r>
    </w:p>
    <w:p w14:paraId="7248CA68" w14:textId="238409B8" w:rsidR="00496C2F" w:rsidRDefault="00496C2F" w:rsidP="00496C2F">
      <w:pPr>
        <w:pStyle w:val="ListParagraph"/>
      </w:pPr>
      <w:r>
        <w:rPr>
          <w:noProof/>
        </w:rPr>
        <w:drawing>
          <wp:inline distT="0" distB="0" distL="0" distR="0" wp14:anchorId="4476FCFA" wp14:editId="241DB813">
            <wp:extent cx="5715000" cy="809625"/>
            <wp:effectExtent l="228600" t="228600" r="228600" b="238125"/>
            <wp:docPr id="571549232" name="Picture 1" descr="A black and red rectangle with a r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549232" name="Picture 1" descr="A black and red rectangle with a red squar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809625"/>
                    </a:xfrm>
                    <a:prstGeom prst="rect">
                      <a:avLst/>
                    </a:prstGeom>
                    <a:noFill/>
                    <a:ln>
                      <a:noFill/>
                    </a:ln>
                    <a:effectLst>
                      <a:glow rad="228600">
                        <a:schemeClr val="accent5">
                          <a:satMod val="175000"/>
                          <a:alpha val="40000"/>
                        </a:schemeClr>
                      </a:glow>
                    </a:effectLst>
                  </pic:spPr>
                </pic:pic>
              </a:graphicData>
            </a:graphic>
          </wp:inline>
        </w:drawing>
      </w:r>
    </w:p>
    <w:p w14:paraId="08884DCA" w14:textId="77777777" w:rsidR="00496C2F" w:rsidRDefault="00496C2F" w:rsidP="00496C2F">
      <w:pPr>
        <w:pStyle w:val="ListParagraph"/>
      </w:pPr>
    </w:p>
    <w:p w14:paraId="61352720" w14:textId="31EF55E6" w:rsidR="0023707C" w:rsidRDefault="00496C2F" w:rsidP="0023707C">
      <w:pPr>
        <w:pStyle w:val="ListParagraph"/>
        <w:numPr>
          <w:ilvl w:val="0"/>
          <w:numId w:val="27"/>
        </w:numPr>
      </w:pPr>
      <w:r>
        <w:t xml:space="preserve">In the chat, type </w:t>
      </w:r>
      <w:r w:rsidRPr="00496C2F">
        <w:rPr>
          <w:i/>
          <w:iCs/>
        </w:rPr>
        <w:t>exam creator</w:t>
      </w:r>
      <w:r>
        <w:t xml:space="preserve"> to invoke</w:t>
      </w:r>
      <w:r w:rsidR="0023707C">
        <w:t xml:space="preserve"> the Create Exam Question skill</w:t>
      </w:r>
      <w:r>
        <w:t>:</w:t>
      </w:r>
    </w:p>
    <w:p w14:paraId="4811CEE2" w14:textId="3A7734D4" w:rsidR="00496C2F" w:rsidRDefault="00496C2F" w:rsidP="00496C2F">
      <w:pPr>
        <w:pStyle w:val="ListParagraph"/>
      </w:pPr>
      <w:r w:rsidRPr="00496C2F">
        <w:drawing>
          <wp:inline distT="0" distB="0" distL="0" distR="0" wp14:anchorId="0A328029" wp14:editId="64EC2A7C">
            <wp:extent cx="2610214" cy="857370"/>
            <wp:effectExtent l="228600" t="228600" r="228600" b="228600"/>
            <wp:docPr id="150038674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86745" name="Picture 1" descr="A screenshot of a phone&#10;&#10;Description automatically generated"/>
                    <pic:cNvPicPr/>
                  </pic:nvPicPr>
                  <pic:blipFill>
                    <a:blip r:embed="rId15"/>
                    <a:stretch>
                      <a:fillRect/>
                    </a:stretch>
                  </pic:blipFill>
                  <pic:spPr>
                    <a:xfrm>
                      <a:off x="0" y="0"/>
                      <a:ext cx="2610214" cy="857370"/>
                    </a:xfrm>
                    <a:prstGeom prst="rect">
                      <a:avLst/>
                    </a:prstGeom>
                    <a:effectLst>
                      <a:glow rad="228600">
                        <a:schemeClr val="accent5">
                          <a:satMod val="175000"/>
                          <a:alpha val="40000"/>
                        </a:schemeClr>
                      </a:glow>
                    </a:effectLst>
                  </pic:spPr>
                </pic:pic>
              </a:graphicData>
            </a:graphic>
          </wp:inline>
        </w:drawing>
      </w:r>
    </w:p>
    <w:p w14:paraId="12FA30FD" w14:textId="77777777" w:rsidR="00496C2F" w:rsidRDefault="00496C2F" w:rsidP="00496C2F">
      <w:pPr>
        <w:pStyle w:val="ListParagraph"/>
      </w:pPr>
    </w:p>
    <w:p w14:paraId="728396ED" w14:textId="7485F365" w:rsidR="00496C2F" w:rsidRDefault="00496C2F" w:rsidP="0023707C">
      <w:pPr>
        <w:pStyle w:val="ListParagraph"/>
        <w:numPr>
          <w:ilvl w:val="0"/>
          <w:numId w:val="27"/>
        </w:numPr>
      </w:pPr>
      <w:r>
        <w:t>Go to a Wikipedia page of your choice. For example, choose the page on diamonds:</w:t>
      </w:r>
    </w:p>
    <w:p w14:paraId="2A21B290" w14:textId="5D3ECEE0" w:rsidR="00496C2F" w:rsidRDefault="00496C2F" w:rsidP="008C3ADC">
      <w:pPr>
        <w:ind w:left="360"/>
      </w:pPr>
      <w:r w:rsidRPr="00496C2F">
        <w:drawing>
          <wp:inline distT="0" distB="0" distL="0" distR="0" wp14:anchorId="36B0D6FE" wp14:editId="4AC6E8E4">
            <wp:extent cx="7620000" cy="3074421"/>
            <wp:effectExtent l="228600" t="228600" r="228600" b="221615"/>
            <wp:docPr id="1821571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71005" name="Picture 1" descr="A screenshot of a computer&#10;&#10;Description automatically generated"/>
                    <pic:cNvPicPr/>
                  </pic:nvPicPr>
                  <pic:blipFill>
                    <a:blip r:embed="rId16"/>
                    <a:stretch>
                      <a:fillRect/>
                    </a:stretch>
                  </pic:blipFill>
                  <pic:spPr>
                    <a:xfrm>
                      <a:off x="0" y="0"/>
                      <a:ext cx="7630612" cy="3078703"/>
                    </a:xfrm>
                    <a:prstGeom prst="rect">
                      <a:avLst/>
                    </a:prstGeom>
                    <a:effectLst>
                      <a:glow rad="228600">
                        <a:schemeClr val="accent5">
                          <a:satMod val="175000"/>
                          <a:alpha val="40000"/>
                        </a:schemeClr>
                      </a:glow>
                    </a:effectLst>
                  </pic:spPr>
                </pic:pic>
              </a:graphicData>
            </a:graphic>
          </wp:inline>
        </w:drawing>
      </w:r>
    </w:p>
    <w:p w14:paraId="165647CF" w14:textId="55857130" w:rsidR="00496C2F" w:rsidRDefault="008C3ADC" w:rsidP="004F13FB">
      <w:pPr>
        <w:pStyle w:val="ListParagraph"/>
      </w:pPr>
      <w:r>
        <w:t xml:space="preserve">4. </w:t>
      </w:r>
      <w:r w:rsidR="00496C2F">
        <w:t>Select the diagram of the diamond crystal and select Copy Image Link</w:t>
      </w:r>
      <w:r w:rsidR="00496C2F">
        <w:t>:</w:t>
      </w:r>
    </w:p>
    <w:p w14:paraId="2B64C253" w14:textId="1E1E7E36" w:rsidR="00496C2F" w:rsidRDefault="00496C2F" w:rsidP="00496C2F">
      <w:pPr>
        <w:pStyle w:val="ListParagraph"/>
      </w:pPr>
      <w:r w:rsidRPr="00496C2F">
        <w:drawing>
          <wp:inline distT="0" distB="0" distL="0" distR="0" wp14:anchorId="12DCAE3F" wp14:editId="23FE8373">
            <wp:extent cx="2162175" cy="3046188"/>
            <wp:effectExtent l="228600" t="228600" r="219075" b="230505"/>
            <wp:docPr id="770176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76240" name="Picture 1" descr="A screenshot of a computer&#10;&#10;Description automatically generated"/>
                    <pic:cNvPicPr/>
                  </pic:nvPicPr>
                  <pic:blipFill>
                    <a:blip r:embed="rId17"/>
                    <a:stretch>
                      <a:fillRect/>
                    </a:stretch>
                  </pic:blipFill>
                  <pic:spPr>
                    <a:xfrm>
                      <a:off x="0" y="0"/>
                      <a:ext cx="2164007" cy="3048769"/>
                    </a:xfrm>
                    <a:prstGeom prst="rect">
                      <a:avLst/>
                    </a:prstGeom>
                    <a:effectLst>
                      <a:glow rad="228600">
                        <a:schemeClr val="accent5">
                          <a:satMod val="175000"/>
                          <a:alpha val="40000"/>
                        </a:schemeClr>
                      </a:glow>
                    </a:effectLst>
                  </pic:spPr>
                </pic:pic>
              </a:graphicData>
            </a:graphic>
          </wp:inline>
        </w:drawing>
      </w:r>
    </w:p>
    <w:p w14:paraId="008BA184" w14:textId="77777777" w:rsidR="00496C2F" w:rsidRDefault="00496C2F" w:rsidP="00496C2F">
      <w:pPr>
        <w:pStyle w:val="ListParagraph"/>
      </w:pPr>
    </w:p>
    <w:p w14:paraId="6011BA00" w14:textId="2E6BDFFA" w:rsidR="00496C2F" w:rsidRDefault="008C3ADC" w:rsidP="00496C2F">
      <w:pPr>
        <w:pStyle w:val="ListParagraph"/>
      </w:pPr>
      <w:r>
        <w:t xml:space="preserve">5. </w:t>
      </w:r>
      <w:r w:rsidR="00496C2F">
        <w:t xml:space="preserve">Back in Orchestrate, fill in the Question Generator dialog box. Enter a category of </w:t>
      </w:r>
      <w:proofErr w:type="gramStart"/>
      <w:r w:rsidR="00496C2F" w:rsidRPr="008C3ADC">
        <w:rPr>
          <w:i/>
          <w:iCs/>
        </w:rPr>
        <w:t>CHEMISTRY</w:t>
      </w:r>
      <w:proofErr w:type="gramEnd"/>
    </w:p>
    <w:p w14:paraId="126B915A" w14:textId="158C260D" w:rsidR="004F13FB" w:rsidRDefault="00496C2F" w:rsidP="00496C2F">
      <w:pPr>
        <w:pStyle w:val="ListParagraph"/>
      </w:pPr>
      <w:r>
        <w:t xml:space="preserve">, </w:t>
      </w:r>
      <w:r w:rsidR="004F13FB">
        <w:t>paste from the previous step</w:t>
      </w:r>
      <w:r w:rsidR="008C3ADC">
        <w:t xml:space="preserve"> into the icon field</w:t>
      </w:r>
      <w:r w:rsidR="004F13FB">
        <w:t xml:space="preserve">, and </w:t>
      </w:r>
      <w:r w:rsidR="008C3ADC">
        <w:t xml:space="preserve">then </w:t>
      </w:r>
      <w:r w:rsidR="004F13FB">
        <w:t>copy and paste the first sentence of the wiki</w:t>
      </w:r>
      <w:r w:rsidR="008C3ADC">
        <w:t xml:space="preserve"> </w:t>
      </w:r>
      <w:r w:rsidR="004F13FB">
        <w:t xml:space="preserve">text. </w:t>
      </w:r>
    </w:p>
    <w:p w14:paraId="75245C00" w14:textId="07D93B4C" w:rsidR="004F13FB" w:rsidRDefault="004F13FB" w:rsidP="00496C2F">
      <w:pPr>
        <w:pStyle w:val="ListParagraph"/>
      </w:pPr>
      <w:r>
        <w:t>Depending on the Wiki entry you selected, you should see something like this:</w:t>
      </w:r>
    </w:p>
    <w:p w14:paraId="1F77AEB0" w14:textId="77777777" w:rsidR="004F13FB" w:rsidRDefault="004F13FB" w:rsidP="00496C2F">
      <w:pPr>
        <w:pStyle w:val="ListParagraph"/>
      </w:pPr>
    </w:p>
    <w:p w14:paraId="29180777" w14:textId="409D5370" w:rsidR="004F13FB" w:rsidRDefault="004F13FB" w:rsidP="00496C2F">
      <w:pPr>
        <w:pStyle w:val="ListParagraph"/>
      </w:pPr>
      <w:r w:rsidRPr="004F13FB">
        <w:drawing>
          <wp:inline distT="0" distB="0" distL="0" distR="0" wp14:anchorId="6E96C448" wp14:editId="5C9B6832">
            <wp:extent cx="5591955" cy="3486637"/>
            <wp:effectExtent l="228600" t="228600" r="218440" b="228600"/>
            <wp:docPr id="979686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86142" name="Picture 1" descr="A screenshot of a computer&#10;&#10;Description automatically generated"/>
                    <pic:cNvPicPr/>
                  </pic:nvPicPr>
                  <pic:blipFill>
                    <a:blip r:embed="rId18"/>
                    <a:stretch>
                      <a:fillRect/>
                    </a:stretch>
                  </pic:blipFill>
                  <pic:spPr>
                    <a:xfrm>
                      <a:off x="0" y="0"/>
                      <a:ext cx="5591955" cy="3486637"/>
                    </a:xfrm>
                    <a:prstGeom prst="rect">
                      <a:avLst/>
                    </a:prstGeom>
                    <a:effectLst>
                      <a:glow rad="228600">
                        <a:schemeClr val="accent5">
                          <a:satMod val="175000"/>
                          <a:alpha val="40000"/>
                        </a:schemeClr>
                      </a:glow>
                    </a:effectLst>
                  </pic:spPr>
                </pic:pic>
              </a:graphicData>
            </a:graphic>
          </wp:inline>
        </w:drawing>
      </w:r>
    </w:p>
    <w:p w14:paraId="5F993898" w14:textId="77777777" w:rsidR="004F13FB" w:rsidRDefault="004F13FB" w:rsidP="004F13FB"/>
    <w:p w14:paraId="5DE302DA" w14:textId="756F1581" w:rsidR="0023707C" w:rsidRPr="004F13FB" w:rsidRDefault="008C3ADC" w:rsidP="008C3ADC">
      <w:pPr>
        <w:pStyle w:val="ListParagraph"/>
      </w:pPr>
      <w:r>
        <w:t xml:space="preserve">6. </w:t>
      </w:r>
      <w:r w:rsidR="004F13FB">
        <w:t xml:space="preserve">We are now ready to invoke Watsonx.AI to generate multiple choice questions based on this input.  </w:t>
      </w:r>
      <w:r w:rsidR="0023707C">
        <w:t xml:space="preserve">Hit </w:t>
      </w:r>
      <w:r w:rsidR="004F13FB" w:rsidRPr="008C3ADC">
        <w:rPr>
          <w:i/>
          <w:iCs/>
        </w:rPr>
        <w:t>Apply</w:t>
      </w:r>
    </w:p>
    <w:p w14:paraId="7327E9BC" w14:textId="77777777" w:rsidR="004F13FB" w:rsidRDefault="004F13FB" w:rsidP="004F13FB">
      <w:pPr>
        <w:pStyle w:val="ListParagraph"/>
      </w:pPr>
    </w:p>
    <w:p w14:paraId="172A4982" w14:textId="73C50628" w:rsidR="004F13FB" w:rsidRDefault="008C3ADC" w:rsidP="008C3ADC">
      <w:pPr>
        <w:pStyle w:val="ListParagraph"/>
      </w:pPr>
      <w:r>
        <w:t xml:space="preserve">7. </w:t>
      </w:r>
      <w:r w:rsidR="004F13FB">
        <w:t xml:space="preserve">After a moment, you will be presented with a dialog box containing the </w:t>
      </w:r>
      <w:r>
        <w:t>multiple-choice</w:t>
      </w:r>
      <w:r w:rsidR="004F13FB">
        <w:t xml:space="preserve"> question generated by AI:</w:t>
      </w:r>
    </w:p>
    <w:p w14:paraId="287E0113" w14:textId="77777777" w:rsidR="004F13FB" w:rsidRDefault="004F13FB" w:rsidP="004F13FB"/>
    <w:p w14:paraId="54F97114" w14:textId="6705FD9B" w:rsidR="004F13FB" w:rsidRDefault="004F13FB" w:rsidP="004F13FB">
      <w:pPr>
        <w:ind w:left="360"/>
      </w:pPr>
      <w:r w:rsidRPr="004F13FB">
        <w:drawing>
          <wp:inline distT="0" distB="0" distL="0" distR="0" wp14:anchorId="6BDF1379" wp14:editId="044ED4D0">
            <wp:extent cx="4363085" cy="3945109"/>
            <wp:effectExtent l="228600" t="228600" r="227965" b="227330"/>
            <wp:docPr id="117712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2286" name="Picture 1" descr="A screenshot of a computer&#10;&#10;Description automatically generated"/>
                    <pic:cNvPicPr/>
                  </pic:nvPicPr>
                  <pic:blipFill>
                    <a:blip r:embed="rId19"/>
                    <a:stretch>
                      <a:fillRect/>
                    </a:stretch>
                  </pic:blipFill>
                  <pic:spPr>
                    <a:xfrm>
                      <a:off x="0" y="0"/>
                      <a:ext cx="4371529" cy="3952744"/>
                    </a:xfrm>
                    <a:prstGeom prst="rect">
                      <a:avLst/>
                    </a:prstGeom>
                    <a:effectLst>
                      <a:glow rad="228600">
                        <a:schemeClr val="accent5">
                          <a:satMod val="175000"/>
                          <a:alpha val="40000"/>
                        </a:schemeClr>
                      </a:glow>
                    </a:effectLst>
                  </pic:spPr>
                </pic:pic>
              </a:graphicData>
            </a:graphic>
          </wp:inline>
        </w:drawing>
      </w:r>
    </w:p>
    <w:p w14:paraId="1A8E6008" w14:textId="5D4EDC52" w:rsidR="004F13FB" w:rsidRDefault="008C3ADC" w:rsidP="008C3ADC">
      <w:pPr>
        <w:ind w:left="720"/>
      </w:pPr>
      <w:r>
        <w:t xml:space="preserve">8. </w:t>
      </w:r>
      <w:r w:rsidR="004F13FB">
        <w:t>Modify the generated the question and responses if necessary to make the question better.   In the example above, the word CLEAR has been added to the question to make it less ambiguous.</w:t>
      </w:r>
    </w:p>
    <w:p w14:paraId="19598838" w14:textId="77777777" w:rsidR="004F13FB" w:rsidRDefault="004F13FB" w:rsidP="004F13FB">
      <w:pPr>
        <w:pStyle w:val="ListParagraph"/>
      </w:pPr>
    </w:p>
    <w:p w14:paraId="6548F893" w14:textId="399AF691" w:rsidR="004F13FB" w:rsidRDefault="008C3ADC" w:rsidP="008C3ADC">
      <w:pPr>
        <w:pStyle w:val="ListParagraph"/>
      </w:pPr>
      <w:r>
        <w:t xml:space="preserve">9. </w:t>
      </w:r>
      <w:r w:rsidR="0023707C">
        <w:t xml:space="preserve">Press </w:t>
      </w:r>
      <w:r w:rsidR="004F13FB">
        <w:t>Apply.</w:t>
      </w:r>
    </w:p>
    <w:p w14:paraId="5EF3B0F3" w14:textId="77777777" w:rsidR="008C3ADC" w:rsidRDefault="008C3ADC" w:rsidP="008C3ADC">
      <w:pPr>
        <w:pStyle w:val="ListParagraph"/>
      </w:pPr>
    </w:p>
    <w:p w14:paraId="7D6CF4DC" w14:textId="4D5765A4" w:rsidR="004F13FB" w:rsidRDefault="008C3ADC" w:rsidP="008C3ADC">
      <w:pPr>
        <w:pStyle w:val="ListParagraph"/>
      </w:pPr>
      <w:r>
        <w:t xml:space="preserve">10. </w:t>
      </w:r>
      <w:r w:rsidR="004F13FB">
        <w:t>After a few moments you should see the following dialog:</w:t>
      </w:r>
    </w:p>
    <w:p w14:paraId="70244F10" w14:textId="6CFCA2F6" w:rsidR="004F13FB" w:rsidRDefault="004F13FB" w:rsidP="004F13FB">
      <w:pPr>
        <w:pStyle w:val="ListParagraph"/>
      </w:pPr>
      <w:r w:rsidRPr="004F13FB">
        <w:drawing>
          <wp:inline distT="0" distB="0" distL="0" distR="0" wp14:anchorId="3304A104" wp14:editId="53CA2311">
            <wp:extent cx="5553850" cy="2343477"/>
            <wp:effectExtent l="228600" t="228600" r="237490" b="228600"/>
            <wp:docPr id="1289922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22490" name="Picture 1" descr="A screenshot of a computer&#10;&#10;Description automatically generated"/>
                    <pic:cNvPicPr/>
                  </pic:nvPicPr>
                  <pic:blipFill>
                    <a:blip r:embed="rId20"/>
                    <a:stretch>
                      <a:fillRect/>
                    </a:stretch>
                  </pic:blipFill>
                  <pic:spPr>
                    <a:xfrm>
                      <a:off x="0" y="0"/>
                      <a:ext cx="5553850" cy="2343477"/>
                    </a:xfrm>
                    <a:prstGeom prst="rect">
                      <a:avLst/>
                    </a:prstGeom>
                    <a:effectLst>
                      <a:glow rad="228600">
                        <a:schemeClr val="accent5">
                          <a:satMod val="175000"/>
                          <a:alpha val="40000"/>
                        </a:schemeClr>
                      </a:glow>
                    </a:effectLst>
                  </pic:spPr>
                </pic:pic>
              </a:graphicData>
            </a:graphic>
          </wp:inline>
        </w:drawing>
      </w:r>
    </w:p>
    <w:p w14:paraId="40DA70B0" w14:textId="4F11C015" w:rsidR="004F13FB" w:rsidRDefault="008C3ADC" w:rsidP="008C3ADC">
      <w:pPr>
        <w:pStyle w:val="ListParagraph"/>
      </w:pPr>
      <w:r>
        <w:t xml:space="preserve">11. </w:t>
      </w:r>
      <w:r w:rsidR="004F13FB">
        <w:t>Hit Apply</w:t>
      </w:r>
      <w:r w:rsidR="00D96AE4">
        <w:t xml:space="preserve"> to save the question to </w:t>
      </w:r>
      <w:r w:rsidR="004F13FB">
        <w:t xml:space="preserve">Board </w:t>
      </w:r>
      <w:r w:rsidR="004F13FB" w:rsidRPr="004F13FB">
        <w:t>6171654226</w:t>
      </w:r>
      <w:r w:rsidR="00D96AE4">
        <w:t xml:space="preserve">.  </w:t>
      </w:r>
    </w:p>
    <w:p w14:paraId="42FEC7A8" w14:textId="77777777" w:rsidR="00440EAD" w:rsidRDefault="00440EAD" w:rsidP="008C3ADC">
      <w:pPr>
        <w:pStyle w:val="ListParagraph"/>
      </w:pPr>
    </w:p>
    <w:p w14:paraId="4A53189D" w14:textId="3A4E6029" w:rsidR="00440EAD" w:rsidRDefault="00440EAD" w:rsidP="00440EAD">
      <w:pPr>
        <w:pStyle w:val="Heading1"/>
        <w:numPr>
          <w:ilvl w:val="0"/>
          <w:numId w:val="31"/>
        </w:numPr>
      </w:pPr>
      <w:bookmarkStart w:id="6" w:name="_Toc161924712"/>
      <w:r>
        <w:t>Accept the exam question on the Monday Board</w:t>
      </w:r>
      <w:bookmarkEnd w:id="6"/>
    </w:p>
    <w:p w14:paraId="32E99C93" w14:textId="77777777" w:rsidR="00D96AE4" w:rsidRDefault="00D96AE4" w:rsidP="00D96AE4"/>
    <w:p w14:paraId="1ACFE119" w14:textId="5622E9FE" w:rsidR="00D96AE4" w:rsidRDefault="00440EAD" w:rsidP="00440EAD">
      <w:pPr>
        <w:pStyle w:val="ListParagraph"/>
      </w:pPr>
      <w:r>
        <w:t>A</w:t>
      </w:r>
      <w:r>
        <w:t xml:space="preserve"> Monday Board</w:t>
      </w:r>
      <w:r>
        <w:t xml:space="preserve"> has been</w:t>
      </w:r>
      <w:r>
        <w:t xml:space="preserve"> created for </w:t>
      </w:r>
      <w:r>
        <w:t>this</w:t>
      </w:r>
      <w:r>
        <w:t xml:space="preserve"> lab </w:t>
      </w:r>
      <w:r>
        <w:t>to</w:t>
      </w:r>
      <w:r>
        <w:t xml:space="preserve"> allow you to view and triage exam questions</w:t>
      </w:r>
      <w:r>
        <w:t xml:space="preserve"> created by Orchestrate.</w:t>
      </w:r>
    </w:p>
    <w:p w14:paraId="70BD9983" w14:textId="77777777" w:rsidR="0023707C" w:rsidRDefault="0023707C" w:rsidP="0023707C">
      <w:pPr>
        <w:pStyle w:val="ListParagraph"/>
      </w:pPr>
    </w:p>
    <w:p w14:paraId="518E4ECA" w14:textId="6DFFD6DA" w:rsidR="0023707C" w:rsidRDefault="00D96AE4" w:rsidP="00440EAD">
      <w:pPr>
        <w:pStyle w:val="ListParagraph"/>
        <w:numPr>
          <w:ilvl w:val="0"/>
          <w:numId w:val="28"/>
        </w:numPr>
      </w:pPr>
      <w:r>
        <w:rPr>
          <w:lang w:eastAsia="x-none"/>
        </w:rPr>
        <w:t>Using a browser, navigate</w:t>
      </w:r>
      <w:r w:rsidR="0023707C">
        <w:rPr>
          <w:lang w:eastAsia="x-none"/>
        </w:rPr>
        <w:t xml:space="preserve"> </w:t>
      </w:r>
      <w:hyperlink r:id="rId21" w:history="1">
        <w:r w:rsidR="0023707C" w:rsidRPr="00FB6859">
          <w:rPr>
            <w:rStyle w:val="Hyperlink"/>
          </w:rPr>
          <w:t>https://ibm.monday.com/boards/6171654226</w:t>
        </w:r>
      </w:hyperlink>
    </w:p>
    <w:p w14:paraId="50847FAD" w14:textId="77777777" w:rsidR="00440EAD" w:rsidRDefault="00440EAD" w:rsidP="00440EAD">
      <w:pPr>
        <w:pStyle w:val="ListParagraph"/>
        <w:ind w:left="1080"/>
      </w:pPr>
    </w:p>
    <w:p w14:paraId="746493FD" w14:textId="2DE40C72" w:rsidR="0023707C" w:rsidRDefault="00440EAD" w:rsidP="00D96AE4">
      <w:pPr>
        <w:pStyle w:val="ListParagraph"/>
      </w:pPr>
      <w:r w:rsidRPr="00440EAD">
        <w:rPr>
          <w:b/>
          <w:bCs/>
        </w:rPr>
        <w:t>Note:</w:t>
      </w:r>
      <w:r>
        <w:t xml:space="preserve"> </w:t>
      </w:r>
      <w:r w:rsidR="0023707C">
        <w:t xml:space="preserve">If you don’t have access to this board, request access from your </w:t>
      </w:r>
      <w:r w:rsidR="00D96AE4">
        <w:t>instructor.</w:t>
      </w:r>
    </w:p>
    <w:p w14:paraId="6DFCC2E1" w14:textId="77777777" w:rsidR="0023707C" w:rsidRDefault="0023707C" w:rsidP="0023707C">
      <w:pPr>
        <w:pStyle w:val="ListParagraph"/>
      </w:pPr>
    </w:p>
    <w:p w14:paraId="1C023EC1" w14:textId="4C780591" w:rsidR="0023707C" w:rsidRDefault="00D96AE4" w:rsidP="00440EAD">
      <w:pPr>
        <w:pStyle w:val="ListParagraph"/>
        <w:numPr>
          <w:ilvl w:val="0"/>
          <w:numId w:val="28"/>
        </w:numPr>
      </w:pPr>
      <w:r>
        <w:t>Move</w:t>
      </w:r>
      <w:r w:rsidR="0023707C">
        <w:t xml:space="preserve"> the status of the question</w:t>
      </w:r>
      <w:r>
        <w:t xml:space="preserve"> from </w:t>
      </w:r>
      <w:proofErr w:type="gramStart"/>
      <w:r w:rsidRPr="00D96AE4">
        <w:rPr>
          <w:b/>
          <w:bCs/>
        </w:rPr>
        <w:t>New</w:t>
      </w:r>
      <w:proofErr w:type="gramEnd"/>
      <w:r w:rsidRPr="00D96AE4">
        <w:rPr>
          <w:b/>
          <w:bCs/>
        </w:rPr>
        <w:t xml:space="preserve"> request</w:t>
      </w:r>
      <w:r w:rsidR="0023707C">
        <w:t xml:space="preserve"> to </w:t>
      </w:r>
      <w:r w:rsidR="0023707C" w:rsidRPr="00D96AE4">
        <w:rPr>
          <w:b/>
          <w:bCs/>
        </w:rPr>
        <w:t>Approved</w:t>
      </w:r>
      <w:r>
        <w:t>:</w:t>
      </w:r>
    </w:p>
    <w:p w14:paraId="5074A0A8" w14:textId="77777777" w:rsidR="00E714B5" w:rsidRDefault="00E714B5" w:rsidP="0023707C">
      <w:pPr>
        <w:pStyle w:val="ListParagraph"/>
      </w:pPr>
    </w:p>
    <w:p w14:paraId="41241B3D" w14:textId="16D1A3E9" w:rsidR="00E714B5" w:rsidRDefault="00D96AE4" w:rsidP="0023707C">
      <w:pPr>
        <w:pStyle w:val="ListParagraph"/>
      </w:pPr>
      <w:r w:rsidRPr="00D96AE4">
        <w:drawing>
          <wp:inline distT="0" distB="0" distL="0" distR="0" wp14:anchorId="0389EAA1" wp14:editId="475181A3">
            <wp:extent cx="6984112" cy="3639185"/>
            <wp:effectExtent l="228600" t="228600" r="236220" b="227965"/>
            <wp:docPr id="186523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3950" name="Picture 1" descr="A screenshot of a computer&#10;&#10;Description automatically generated"/>
                    <pic:cNvPicPr/>
                  </pic:nvPicPr>
                  <pic:blipFill>
                    <a:blip r:embed="rId22"/>
                    <a:stretch>
                      <a:fillRect/>
                    </a:stretch>
                  </pic:blipFill>
                  <pic:spPr>
                    <a:xfrm>
                      <a:off x="0" y="0"/>
                      <a:ext cx="6988701" cy="3641576"/>
                    </a:xfrm>
                    <a:prstGeom prst="rect">
                      <a:avLst/>
                    </a:prstGeom>
                    <a:effectLst>
                      <a:glow rad="228600">
                        <a:schemeClr val="accent5">
                          <a:satMod val="175000"/>
                          <a:alpha val="40000"/>
                        </a:schemeClr>
                      </a:glow>
                    </a:effectLst>
                  </pic:spPr>
                </pic:pic>
              </a:graphicData>
            </a:graphic>
          </wp:inline>
        </w:drawing>
      </w:r>
    </w:p>
    <w:p w14:paraId="25DF049F" w14:textId="77777777" w:rsidR="0023707C" w:rsidRDefault="0023707C" w:rsidP="00440EAD"/>
    <w:p w14:paraId="26851C01" w14:textId="2947E6FD" w:rsidR="00E714B5" w:rsidRPr="00A8237D" w:rsidRDefault="00E714B5" w:rsidP="00440EAD">
      <w:pPr>
        <w:pStyle w:val="Heading1"/>
        <w:numPr>
          <w:ilvl w:val="0"/>
          <w:numId w:val="31"/>
        </w:numPr>
      </w:pPr>
      <w:bookmarkStart w:id="7" w:name="_Toc161924713"/>
      <w:r>
        <w:rPr>
          <w:lang w:val="en-GB"/>
        </w:rPr>
        <w:t>Publish the</w:t>
      </w:r>
      <w:r>
        <w:rPr>
          <w:lang w:val="en-GB"/>
        </w:rPr>
        <w:t xml:space="preserve"> Exam</w:t>
      </w:r>
      <w:bookmarkEnd w:id="7"/>
      <w:r>
        <w:rPr>
          <w:lang w:val="en-GB"/>
        </w:rPr>
        <w:t xml:space="preserve"> </w:t>
      </w:r>
    </w:p>
    <w:p w14:paraId="54563158" w14:textId="029EB5FE" w:rsidR="00195942" w:rsidRDefault="00195942" w:rsidP="00195942"/>
    <w:p w14:paraId="48220864" w14:textId="6982E3F6" w:rsidR="00D96AE4" w:rsidRDefault="00D96AE4" w:rsidP="00440EAD">
      <w:pPr>
        <w:pStyle w:val="ListParagraph"/>
        <w:numPr>
          <w:ilvl w:val="0"/>
          <w:numId w:val="29"/>
        </w:numPr>
      </w:pPr>
      <w:r>
        <w:t>The next step is to publish the questions to a Cloudant database</w:t>
      </w:r>
      <w:r w:rsidR="002C7972">
        <w:t xml:space="preserve">.  </w:t>
      </w:r>
      <w:r w:rsidR="00440EAD">
        <w:t>Back in</w:t>
      </w:r>
      <w:r w:rsidR="002C7972">
        <w:t xml:space="preserve"> Orchestrate</w:t>
      </w:r>
      <w:r w:rsidR="00440EAD">
        <w:t>, type in the</w:t>
      </w:r>
      <w:r w:rsidR="002C7972">
        <w:t xml:space="preserve"> Chat </w:t>
      </w:r>
      <w:r w:rsidR="002C7972" w:rsidRPr="00440EAD">
        <w:rPr>
          <w:i/>
          <w:iCs/>
        </w:rPr>
        <w:t>publish exam</w:t>
      </w:r>
      <w:r w:rsidR="002C7972">
        <w:t>:</w:t>
      </w:r>
    </w:p>
    <w:p w14:paraId="450A0BC9" w14:textId="77777777" w:rsidR="002C7972" w:rsidRDefault="002C7972" w:rsidP="00195942"/>
    <w:p w14:paraId="2D5C72F3" w14:textId="43AEA23A" w:rsidR="002C7972" w:rsidRDefault="002C7972" w:rsidP="00195942">
      <w:r w:rsidRPr="002C7972">
        <w:drawing>
          <wp:inline distT="0" distB="0" distL="0" distR="0" wp14:anchorId="1D925254" wp14:editId="116D3064">
            <wp:extent cx="1648055" cy="457264"/>
            <wp:effectExtent l="0" t="0" r="0" b="0"/>
            <wp:docPr id="9223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4956" name=""/>
                    <pic:cNvPicPr/>
                  </pic:nvPicPr>
                  <pic:blipFill>
                    <a:blip r:embed="rId23"/>
                    <a:stretch>
                      <a:fillRect/>
                    </a:stretch>
                  </pic:blipFill>
                  <pic:spPr>
                    <a:xfrm>
                      <a:off x="0" y="0"/>
                      <a:ext cx="1648055" cy="457264"/>
                    </a:xfrm>
                    <a:prstGeom prst="rect">
                      <a:avLst/>
                    </a:prstGeom>
                  </pic:spPr>
                </pic:pic>
              </a:graphicData>
            </a:graphic>
          </wp:inline>
        </w:drawing>
      </w:r>
    </w:p>
    <w:p w14:paraId="65040FEA" w14:textId="77777777" w:rsidR="002C7972" w:rsidRDefault="002C7972" w:rsidP="00195942"/>
    <w:p w14:paraId="19AEAB6C" w14:textId="2046F89C" w:rsidR="002C7972" w:rsidRPr="00440EAD" w:rsidRDefault="002C7972" w:rsidP="00440EAD">
      <w:pPr>
        <w:pStyle w:val="ListParagraph"/>
        <w:numPr>
          <w:ilvl w:val="0"/>
          <w:numId w:val="29"/>
        </w:numPr>
        <w:rPr>
          <w:i/>
          <w:iCs/>
        </w:rPr>
      </w:pPr>
      <w:r>
        <w:t xml:space="preserve">After a few moments you will see the </w:t>
      </w:r>
      <w:r w:rsidRPr="00440EAD">
        <w:rPr>
          <w:i/>
          <w:iCs/>
        </w:rPr>
        <w:t>Publish Exam</w:t>
      </w:r>
      <w:r>
        <w:t xml:space="preserve"> dialog.  Ensure that the board is set to </w:t>
      </w:r>
      <w:r w:rsidRPr="00440EAD">
        <w:rPr>
          <w:i/>
          <w:iCs/>
        </w:rPr>
        <w:t>6171654226</w:t>
      </w:r>
      <w:r w:rsidR="00440EAD" w:rsidRPr="00440EAD">
        <w:rPr>
          <w:i/>
          <w:iCs/>
        </w:rPr>
        <w:t>:</w:t>
      </w:r>
    </w:p>
    <w:p w14:paraId="51E78308" w14:textId="77777777" w:rsidR="002C7972" w:rsidRDefault="002C7972" w:rsidP="00195942"/>
    <w:p w14:paraId="1B939CFA" w14:textId="5D4F26E4" w:rsidR="002C7972" w:rsidRDefault="002C7972" w:rsidP="00195942">
      <w:r w:rsidRPr="002C7972">
        <w:drawing>
          <wp:inline distT="0" distB="0" distL="0" distR="0" wp14:anchorId="625E8E2A" wp14:editId="366A0643">
            <wp:extent cx="3458058" cy="1876687"/>
            <wp:effectExtent l="228600" t="228600" r="238125" b="238125"/>
            <wp:docPr id="701871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71614" name="Picture 1" descr="A screenshot of a computer&#10;&#10;Description automatically generated"/>
                    <pic:cNvPicPr/>
                  </pic:nvPicPr>
                  <pic:blipFill>
                    <a:blip r:embed="rId24"/>
                    <a:stretch>
                      <a:fillRect/>
                    </a:stretch>
                  </pic:blipFill>
                  <pic:spPr>
                    <a:xfrm>
                      <a:off x="0" y="0"/>
                      <a:ext cx="3458058" cy="1876687"/>
                    </a:xfrm>
                    <a:prstGeom prst="rect">
                      <a:avLst/>
                    </a:prstGeom>
                    <a:effectLst>
                      <a:glow rad="228600">
                        <a:schemeClr val="accent5">
                          <a:satMod val="175000"/>
                          <a:alpha val="40000"/>
                        </a:schemeClr>
                      </a:glow>
                    </a:effectLst>
                  </pic:spPr>
                </pic:pic>
              </a:graphicData>
            </a:graphic>
          </wp:inline>
        </w:drawing>
      </w:r>
    </w:p>
    <w:p w14:paraId="6C844495" w14:textId="256DBB6B" w:rsidR="00D96AE4" w:rsidRDefault="002C7972" w:rsidP="00440EAD">
      <w:pPr>
        <w:pStyle w:val="ListParagraph"/>
        <w:numPr>
          <w:ilvl w:val="0"/>
          <w:numId w:val="29"/>
        </w:numPr>
      </w:pPr>
      <w:r>
        <w:t>After a few moments a new dialog appears with the approved exam questions from the Monday Board.  Select at least two questions and hit apply (if you select only one question there is a bug that will prevent it from being published)</w:t>
      </w:r>
    </w:p>
    <w:p w14:paraId="20BEF8C6" w14:textId="77777777" w:rsidR="002C7972" w:rsidRDefault="002C7972" w:rsidP="00195942"/>
    <w:p w14:paraId="7E954319" w14:textId="1C9FC040" w:rsidR="002C7972" w:rsidRDefault="002C7972" w:rsidP="00195942">
      <w:r w:rsidRPr="002C7972">
        <w:drawing>
          <wp:inline distT="0" distB="0" distL="0" distR="0" wp14:anchorId="379F12D2" wp14:editId="2EC87495">
            <wp:extent cx="8238067" cy="3267075"/>
            <wp:effectExtent l="228600" t="228600" r="220345" b="219075"/>
            <wp:docPr id="1428719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19806" name="Picture 1" descr="A screenshot of a computer&#10;&#10;Description automatically generated"/>
                    <pic:cNvPicPr/>
                  </pic:nvPicPr>
                  <pic:blipFill>
                    <a:blip r:embed="rId25"/>
                    <a:stretch>
                      <a:fillRect/>
                    </a:stretch>
                  </pic:blipFill>
                  <pic:spPr>
                    <a:xfrm>
                      <a:off x="0" y="0"/>
                      <a:ext cx="8240972" cy="3268227"/>
                    </a:xfrm>
                    <a:prstGeom prst="rect">
                      <a:avLst/>
                    </a:prstGeom>
                    <a:effectLst>
                      <a:glow rad="228600">
                        <a:schemeClr val="accent5">
                          <a:satMod val="175000"/>
                          <a:alpha val="40000"/>
                        </a:schemeClr>
                      </a:glow>
                    </a:effectLst>
                  </pic:spPr>
                </pic:pic>
              </a:graphicData>
            </a:graphic>
          </wp:inline>
        </w:drawing>
      </w:r>
    </w:p>
    <w:p w14:paraId="6BA7F6E7" w14:textId="7585B7F9" w:rsidR="00A74DFF" w:rsidRDefault="002C7972" w:rsidP="00440EAD">
      <w:pPr>
        <w:pStyle w:val="ListParagraph"/>
        <w:numPr>
          <w:ilvl w:val="0"/>
          <w:numId w:val="29"/>
        </w:numPr>
      </w:pPr>
      <w:r>
        <w:t>After a moment you should see the following response:</w:t>
      </w:r>
    </w:p>
    <w:p w14:paraId="1A22BB71" w14:textId="77777777" w:rsidR="002C7972" w:rsidRDefault="002C7972" w:rsidP="00A74DFF"/>
    <w:p w14:paraId="0AA369F1" w14:textId="42A8BD56" w:rsidR="002C7972" w:rsidRDefault="002C7972" w:rsidP="00A74DFF">
      <w:r w:rsidRPr="002C7972">
        <w:drawing>
          <wp:inline distT="0" distB="0" distL="0" distR="0" wp14:anchorId="5E745EBD" wp14:editId="6A72C5AD">
            <wp:extent cx="7094471" cy="476250"/>
            <wp:effectExtent l="228600" t="228600" r="220980" b="228600"/>
            <wp:docPr id="49220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09935" name=""/>
                    <pic:cNvPicPr/>
                  </pic:nvPicPr>
                  <pic:blipFill>
                    <a:blip r:embed="rId26"/>
                    <a:stretch>
                      <a:fillRect/>
                    </a:stretch>
                  </pic:blipFill>
                  <pic:spPr>
                    <a:xfrm>
                      <a:off x="0" y="0"/>
                      <a:ext cx="7096164" cy="476364"/>
                    </a:xfrm>
                    <a:prstGeom prst="rect">
                      <a:avLst/>
                    </a:prstGeom>
                    <a:effectLst>
                      <a:glow rad="228600">
                        <a:schemeClr val="accent5">
                          <a:satMod val="175000"/>
                          <a:alpha val="40000"/>
                        </a:schemeClr>
                      </a:glow>
                    </a:effectLst>
                  </pic:spPr>
                </pic:pic>
              </a:graphicData>
            </a:graphic>
          </wp:inline>
        </w:drawing>
      </w:r>
    </w:p>
    <w:p w14:paraId="7B903E7D" w14:textId="4AB73BE5" w:rsidR="00A74DFF" w:rsidRPr="00A8237D" w:rsidRDefault="0023707C" w:rsidP="00440EAD">
      <w:pPr>
        <w:pStyle w:val="Heading1"/>
        <w:numPr>
          <w:ilvl w:val="0"/>
          <w:numId w:val="31"/>
        </w:numPr>
      </w:pPr>
      <w:bookmarkStart w:id="8" w:name="_Toc161924714"/>
      <w:r>
        <w:rPr>
          <w:lang w:val="en-GB"/>
        </w:rPr>
        <w:t>Run the Exam</w:t>
      </w:r>
      <w:bookmarkEnd w:id="8"/>
    </w:p>
    <w:p w14:paraId="67BA33AC" w14:textId="77777777" w:rsidR="00A74DFF" w:rsidRDefault="00A74DFF" w:rsidP="00A74DFF"/>
    <w:p w14:paraId="6249112B" w14:textId="77777777" w:rsidR="00440EAD" w:rsidRDefault="00D96AE4" w:rsidP="00BC0508">
      <w:pPr>
        <w:pStyle w:val="ListParagraph"/>
        <w:ind w:left="0"/>
      </w:pPr>
      <w:r>
        <w:t xml:space="preserve">The final step is to try out the exam.  </w:t>
      </w:r>
    </w:p>
    <w:p w14:paraId="1E418999" w14:textId="77777777" w:rsidR="00440EAD" w:rsidRDefault="00440EAD" w:rsidP="00BC0508">
      <w:pPr>
        <w:pStyle w:val="ListParagraph"/>
        <w:ind w:left="0"/>
      </w:pPr>
    </w:p>
    <w:p w14:paraId="078CEA0A" w14:textId="4ECB0149" w:rsidR="00A74DFF" w:rsidRDefault="0023707C" w:rsidP="00440EAD">
      <w:pPr>
        <w:pStyle w:val="ListParagraph"/>
        <w:numPr>
          <w:ilvl w:val="0"/>
          <w:numId w:val="30"/>
        </w:numPr>
      </w:pPr>
      <w:r>
        <w:t>Using any browser, navigate to</w:t>
      </w:r>
      <w:r w:rsidR="00BC0508">
        <w:t>:</w:t>
      </w:r>
      <w:r w:rsidR="00A74DFF">
        <w:t xml:space="preserve"> </w:t>
      </w:r>
      <w:hyperlink r:id="rId27" w:history="1">
        <w:r w:rsidR="002C7972" w:rsidRPr="00FB6859">
          <w:rPr>
            <w:rStyle w:val="Hyperlink"/>
          </w:rPr>
          <w:t>https://vizquiz.1apbmbk49s5e.eu-gb.codeengine.appdomain.cloud/?db=wxoexam</w:t>
        </w:r>
      </w:hyperlink>
    </w:p>
    <w:p w14:paraId="4CE59BD3" w14:textId="77777777" w:rsidR="0023707C" w:rsidRDefault="0023707C" w:rsidP="00BC0508">
      <w:pPr>
        <w:pStyle w:val="ListParagraph"/>
        <w:ind w:left="0"/>
      </w:pPr>
    </w:p>
    <w:p w14:paraId="3E74309A" w14:textId="32112F0A" w:rsidR="0023707C" w:rsidRDefault="0023707C" w:rsidP="00440EAD">
      <w:pPr>
        <w:pStyle w:val="ListParagraph"/>
        <w:numPr>
          <w:ilvl w:val="0"/>
          <w:numId w:val="30"/>
        </w:numPr>
      </w:pPr>
      <w:r>
        <w:t>The exam could take a few minutes to start</w:t>
      </w:r>
      <w:r w:rsidR="00E714B5">
        <w:t xml:space="preserve">. </w:t>
      </w:r>
      <w:r>
        <w:t xml:space="preserve">After a while you should see </w:t>
      </w:r>
      <w:r w:rsidR="002C7972">
        <w:t>all the published</w:t>
      </w:r>
      <w:r>
        <w:t xml:space="preserve"> questions</w:t>
      </w:r>
      <w:r w:rsidR="002C7972">
        <w:t>, including your own:</w:t>
      </w:r>
    </w:p>
    <w:p w14:paraId="6510BCFC" w14:textId="2F42E6E3" w:rsidR="00BC0508" w:rsidRDefault="002C7972" w:rsidP="00BC0508">
      <w:r w:rsidRPr="002C7972">
        <w:drawing>
          <wp:inline distT="0" distB="0" distL="0" distR="0" wp14:anchorId="34A05886" wp14:editId="2FE869A3">
            <wp:extent cx="4754212" cy="5182870"/>
            <wp:effectExtent l="228600" t="228600" r="237490" b="227330"/>
            <wp:docPr id="176522516" name="Picture 1" descr="A triangle shaped object with text be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22516" name="Picture 1" descr="A triangle shaped object with text below&#10;&#10;Description automatically generated"/>
                    <pic:cNvPicPr/>
                  </pic:nvPicPr>
                  <pic:blipFill>
                    <a:blip r:embed="rId28"/>
                    <a:stretch>
                      <a:fillRect/>
                    </a:stretch>
                  </pic:blipFill>
                  <pic:spPr>
                    <a:xfrm>
                      <a:off x="0" y="0"/>
                      <a:ext cx="4763734" cy="5193251"/>
                    </a:xfrm>
                    <a:prstGeom prst="rect">
                      <a:avLst/>
                    </a:prstGeom>
                    <a:effectLst>
                      <a:glow rad="228600">
                        <a:schemeClr val="accent5">
                          <a:satMod val="175000"/>
                          <a:alpha val="40000"/>
                        </a:schemeClr>
                      </a:glow>
                    </a:effectLst>
                  </pic:spPr>
                </pic:pic>
              </a:graphicData>
            </a:graphic>
          </wp:inline>
        </w:drawing>
      </w:r>
    </w:p>
    <w:p w14:paraId="4D4738F0" w14:textId="77777777" w:rsidR="002C7972" w:rsidRDefault="002C7972" w:rsidP="00BC0508"/>
    <w:p w14:paraId="35943699" w14:textId="6B57AEA5" w:rsidR="00440EAD" w:rsidRDefault="00440EAD" w:rsidP="00440EAD">
      <w:pPr>
        <w:pStyle w:val="ListParagraph"/>
        <w:numPr>
          <w:ilvl w:val="0"/>
          <w:numId w:val="30"/>
        </w:numPr>
      </w:pPr>
      <w:r>
        <w:t>Try out the exam and see how many you pass.</w:t>
      </w:r>
    </w:p>
    <w:p w14:paraId="0A4ADB4B" w14:textId="77777777" w:rsidR="00440EAD" w:rsidRDefault="00440EAD" w:rsidP="00BC0508"/>
    <w:p w14:paraId="478DDB20" w14:textId="11FF4D72" w:rsidR="002C7972" w:rsidRDefault="002C7972" w:rsidP="00BC0508">
      <w:r>
        <w:t>Congratulations!  You have successfully created a multiple-choice question using Orchestrate and Generative AI.</w:t>
      </w:r>
    </w:p>
    <w:p w14:paraId="6F812E90" w14:textId="77777777" w:rsidR="002C7972" w:rsidRDefault="002C7972" w:rsidP="00BC0508"/>
    <w:p w14:paraId="4ABF5F5D" w14:textId="77777777" w:rsidR="00AF6ACC" w:rsidRPr="009771B9" w:rsidRDefault="00AF6ACC" w:rsidP="00DF3711">
      <w:pPr>
        <w:rPr>
          <w:lang w:eastAsia="x-none"/>
        </w:rPr>
      </w:pPr>
    </w:p>
    <w:sectPr w:rsidR="00AF6ACC" w:rsidRPr="009771B9" w:rsidSect="00D41A66">
      <w:headerReference w:type="default" r:id="rId29"/>
      <w:footerReference w:type="even" r:id="rId30"/>
      <w:footerReference w:type="default" r:id="rId31"/>
      <w:headerReference w:type="first" r:id="rId32"/>
      <w:footerReference w:type="first" r:id="rId33"/>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41753" w14:textId="77777777" w:rsidR="00D41A66" w:rsidRDefault="00D41A66">
      <w:r>
        <w:separator/>
      </w:r>
    </w:p>
    <w:p w14:paraId="612FBD0B" w14:textId="77777777" w:rsidR="00D41A66" w:rsidRDefault="00D41A66"/>
  </w:endnote>
  <w:endnote w:type="continuationSeparator" w:id="0">
    <w:p w14:paraId="26D96535" w14:textId="77777777" w:rsidR="00D41A66" w:rsidRDefault="00D41A66">
      <w:r>
        <w:continuationSeparator/>
      </w:r>
    </w:p>
    <w:p w14:paraId="7D0C75CC" w14:textId="77777777" w:rsidR="00D41A66" w:rsidRDefault="00D41A66"/>
  </w:endnote>
  <w:endnote w:type="continuationNotice" w:id="1">
    <w:p w14:paraId="1B0CF50E" w14:textId="77777777" w:rsidR="00D41A66" w:rsidRDefault="00D41A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9CA1889D-0660-4689-8B36-0CB487D18F54}"/>
    <w:embedBold r:id="rId2" w:fontKey="{80BD6D37-C28D-4150-8F62-3B6AECCCB848}"/>
    <w:embedItalic r:id="rId3" w:fontKey="{25A55598-5238-4C01-A0F9-C0A10F7128B2}"/>
    <w:embedBoldItalic r:id="rId4" w:fontKey="{EA9B169F-785F-4334-AF40-C1EB042D324A}"/>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1D4C5C3F-EFF3-471E-AED1-3CE763B9C526}"/>
    <w:embedBold r:id="rId6" w:fontKey="{B2BF628D-8350-4E88-B643-3893CDDD8C48}"/>
    <w:embedBoldItalic r:id="rId7" w:fontKey="{295B4D08-CF77-419B-9D93-F370BFD96748}"/>
  </w:font>
  <w:font w:name="Tahoma">
    <w:panose1 w:val="020B0604030504040204"/>
    <w:charset w:val="00"/>
    <w:family w:val="swiss"/>
    <w:pitch w:val="variable"/>
    <w:sig w:usb0="E1002EFF" w:usb1="C000605B" w:usb2="00000029" w:usb3="00000000" w:csb0="000101FF" w:csb1="00000000"/>
    <w:embedRegular r:id="rId8" w:fontKey="{D35F086F-825A-4A39-85E6-29ABE61D6D88}"/>
  </w:font>
  <w:font w:name="Cambria">
    <w:panose1 w:val="02040503050406030204"/>
    <w:charset w:val="00"/>
    <w:family w:val="roman"/>
    <w:pitch w:val="variable"/>
    <w:sig w:usb0="E00006FF" w:usb1="420024FF" w:usb2="02000000" w:usb3="00000000" w:csb0="0000019F" w:csb1="00000000"/>
    <w:embedBold r:id="rId9" w:fontKey="{A8D849C2-1C46-4DA1-BB9A-4792A1F71A4D}"/>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10" w:fontKey="{8257AC66-711B-44F2-97AF-E96636C85F6D}"/>
    <w:embedBold r:id="rId11" w:fontKey="{7F511D25-8D58-4C7B-BF4D-7DD42A99A9A2}"/>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m">
    <w:altName w:val="IBM Plex Sans Medium"/>
    <w:panose1 w:val="020B0603050203000203"/>
    <w:charset w:val="00"/>
    <w:family w:val="swiss"/>
    <w:pitch w:val="variable"/>
    <w:sig w:usb0="A00002EF" w:usb1="5000203B" w:usb2="00000000" w:usb3="00000000" w:csb0="0000019F" w:csb1="00000000"/>
    <w:embedBold r:id="rId12" w:fontKey="{09D5780C-9E4E-490A-B76F-7E2147CD5B9F}"/>
  </w:font>
  <w:font w:name="IBM Plex Sans SmBld">
    <w:altName w:val="IBM Plex Sans SemiBold"/>
    <w:panose1 w:val="020B0703050203000203"/>
    <w:charset w:val="00"/>
    <w:family w:val="swiss"/>
    <w:pitch w:val="variable"/>
    <w:sig w:usb0="A00002EF" w:usb1="5000203B" w:usb2="00000000" w:usb3="00000000" w:csb0="0000019F" w:csb1="00000000"/>
    <w:embedBold r:id="rId13" w:fontKey="{82C0A0AD-4822-42DE-9941-77D97CFA3C4F}"/>
  </w:font>
  <w:font w:name="IBM Plex Sans Light">
    <w:panose1 w:val="020B0403050203000203"/>
    <w:charset w:val="00"/>
    <w:family w:val="swiss"/>
    <w:pitch w:val="variable"/>
    <w:sig w:usb0="A00002EF" w:usb1="5000207B" w:usb2="00000000" w:usb3="00000000" w:csb0="0000019F" w:csb1="00000000"/>
    <w:embedRegular r:id="rId14" w:fontKey="{D525933C-D8FB-4FEA-9134-F68428905DA1}"/>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9A5D1" w14:textId="7AA5D031"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Content>
      <w:p w14:paraId="1036F796" w14:textId="43C2C1F9"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8387E" w:rsidRPr="00472111" w:rsidRDefault="00B8387E"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340EDF" w14:textId="77777777" w:rsidR="00D41A66" w:rsidRDefault="00D41A66">
      <w:r>
        <w:separator/>
      </w:r>
    </w:p>
    <w:p w14:paraId="222B2069" w14:textId="77777777" w:rsidR="00D41A66" w:rsidRDefault="00D41A66"/>
  </w:footnote>
  <w:footnote w:type="continuationSeparator" w:id="0">
    <w:p w14:paraId="380D4853" w14:textId="77777777" w:rsidR="00D41A66" w:rsidRDefault="00D41A66">
      <w:r>
        <w:continuationSeparator/>
      </w:r>
    </w:p>
    <w:p w14:paraId="709C6BFF" w14:textId="77777777" w:rsidR="00D41A66" w:rsidRDefault="00D41A66"/>
  </w:footnote>
  <w:footnote w:type="continuationNotice" w:id="1">
    <w:p w14:paraId="4D537C33" w14:textId="77777777" w:rsidR="00D41A66" w:rsidRDefault="00D41A6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59277231" w:rsidR="00B8387E" w:rsidRDefault="00C9244E" w:rsidP="00DB34CA">
    <w:pPr>
      <w:jc w:val="center"/>
    </w:pPr>
    <w:r>
      <w:rPr>
        <w:noProof/>
      </w:rPr>
      <mc:AlternateContent>
        <mc:Choice Requires="wps">
          <w:drawing>
            <wp:anchor distT="0" distB="0" distL="114300" distR="114300" simplePos="0" relativeHeight="251657728" behindDoc="1" locked="0" layoutInCell="1" allowOverlap="1" wp14:anchorId="1DAD4FF7" wp14:editId="7C22D794">
              <wp:simplePos x="0" y="0"/>
              <wp:positionH relativeFrom="column">
                <wp:posOffset>-760095</wp:posOffset>
              </wp:positionH>
              <wp:positionV relativeFrom="paragraph">
                <wp:posOffset>-448310</wp:posOffset>
              </wp:positionV>
              <wp:extent cx="7692390" cy="503555"/>
              <wp:effectExtent l="0" t="0" r="0" b="0"/>
              <wp:wrapNone/>
              <wp:docPr id="155432814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92390" cy="503555"/>
                      </a:xfrm>
                      <a:prstGeom prst="rect">
                        <a:avLst/>
                      </a:prstGeom>
                      <a:solidFill>
                        <a:srgbClr val="262626"/>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44A8E" id="Rectangle 6" o:spid="_x0000_s1026" style="position:absolute;margin-left:-59.85pt;margin-top:-35.3pt;width:605.7pt;height:39.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" fillcolor="#262626" stroked="f"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ADF4111"/>
    <w:multiLevelType w:val="hybridMultilevel"/>
    <w:tmpl w:val="E456363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DA1ED8"/>
    <w:multiLevelType w:val="hybridMultilevel"/>
    <w:tmpl w:val="F676957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1B6F7A"/>
    <w:multiLevelType w:val="hybridMultilevel"/>
    <w:tmpl w:val="E4F8B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0C1611"/>
    <w:multiLevelType w:val="multilevel"/>
    <w:tmpl w:val="B3A8D87C"/>
    <w:styleLink w:val="CurrentList2"/>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5" w15:restartNumberingAfterBreak="0">
    <w:nsid w:val="13252226"/>
    <w:multiLevelType w:val="hybridMultilevel"/>
    <w:tmpl w:val="9D1CD23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35C6139"/>
    <w:multiLevelType w:val="hybridMultilevel"/>
    <w:tmpl w:val="6CEE56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994B20"/>
    <w:multiLevelType w:val="hybridMultilevel"/>
    <w:tmpl w:val="A7BC4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843F11"/>
    <w:multiLevelType w:val="hybridMultilevel"/>
    <w:tmpl w:val="162ABAA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D48531E"/>
    <w:multiLevelType w:val="hybridMultilevel"/>
    <w:tmpl w:val="4A10BC72"/>
    <w:lvl w:ilvl="0" w:tplc="05A04F6C">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6ABAEBA6">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3184F99"/>
    <w:multiLevelType w:val="multilevel"/>
    <w:tmpl w:val="60E249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7433B95"/>
    <w:multiLevelType w:val="hybridMultilevel"/>
    <w:tmpl w:val="18FA87A0"/>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E062B06"/>
    <w:multiLevelType w:val="multilevel"/>
    <w:tmpl w:val="1AB858FC"/>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CFC2879"/>
    <w:multiLevelType w:val="hybridMultilevel"/>
    <w:tmpl w:val="37124068"/>
    <w:lvl w:ilvl="0" w:tplc="49B047E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541023C1"/>
    <w:multiLevelType w:val="hybridMultilevel"/>
    <w:tmpl w:val="A726D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65E1888"/>
    <w:multiLevelType w:val="hybridMultilevel"/>
    <w:tmpl w:val="343EB0B6"/>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9321AA5"/>
    <w:multiLevelType w:val="hybridMultilevel"/>
    <w:tmpl w:val="FC84E8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B870FB3"/>
    <w:multiLevelType w:val="hybridMultilevel"/>
    <w:tmpl w:val="5B08D346"/>
    <w:lvl w:ilvl="0" w:tplc="DDFEFF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ACD7589"/>
    <w:multiLevelType w:val="hybridMultilevel"/>
    <w:tmpl w:val="4F76EE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E312E6F"/>
    <w:multiLevelType w:val="multilevel"/>
    <w:tmpl w:val="1B6C4AB8"/>
    <w:styleLink w:val="CurrentList1"/>
    <w:lvl w:ilvl="0">
      <w:start w:val="1"/>
      <w:numFmt w:val="decimal"/>
      <w:suff w:val="space"/>
      <w:lvlText w:val="%1"/>
      <w:lvlJc w:val="left"/>
      <w:pPr>
        <w:ind w:left="432" w:hanging="432"/>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24" w15:restartNumberingAfterBreak="0">
    <w:nsid w:val="6F5A1563"/>
    <w:multiLevelType w:val="hybridMultilevel"/>
    <w:tmpl w:val="F998D1BE"/>
    <w:lvl w:ilvl="0" w:tplc="FE3AB17C">
      <w:start w:val="1"/>
      <w:numFmt w:val="decimal"/>
      <w:lvlText w:val="%1."/>
      <w:lvlJc w:val="left"/>
      <w:pPr>
        <w:ind w:left="1069" w:hanging="360"/>
      </w:pPr>
      <w:rPr>
        <w:i w:val="0"/>
        <w:iCs w:val="0"/>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706D610D"/>
    <w:multiLevelType w:val="hybridMultilevel"/>
    <w:tmpl w:val="58C2A0E4"/>
    <w:lvl w:ilvl="0" w:tplc="2A42ABA8">
      <w:start w:val="1"/>
      <w:numFmt w:val="decimal"/>
      <w:lvlText w:val="%1."/>
      <w:lvlJc w:val="left"/>
      <w:pPr>
        <w:ind w:left="785" w:hanging="360"/>
      </w:pPr>
      <w:rPr>
        <w:b w:val="0"/>
        <w:bCs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28" w15:restartNumberingAfterBreak="0">
    <w:nsid w:val="772F267F"/>
    <w:multiLevelType w:val="hybridMultilevel"/>
    <w:tmpl w:val="362EFE0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A7E02D0"/>
    <w:multiLevelType w:val="multilevel"/>
    <w:tmpl w:val="B3A8D87C"/>
    <w:styleLink w:val="CurrentList3"/>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30" w15:restartNumberingAfterBreak="0">
    <w:nsid w:val="7AFD1C1D"/>
    <w:multiLevelType w:val="multilevel"/>
    <w:tmpl w:val="B3A8D87C"/>
    <w:lvl w:ilvl="0">
      <w:numFmt w:val="decimal"/>
      <w:pStyle w:val="Heading1"/>
      <w:lvlText w:val="%1."/>
      <w:lvlJc w:val="left"/>
      <w:pPr>
        <w:ind w:left="360" w:hanging="360"/>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31" w15:restartNumberingAfterBreak="0">
    <w:nsid w:val="7EB242CB"/>
    <w:multiLevelType w:val="hybridMultilevel"/>
    <w:tmpl w:val="5916F94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21423663">
    <w:abstractNumId w:val="30"/>
  </w:num>
  <w:num w:numId="2" w16cid:durableId="171115478">
    <w:abstractNumId w:val="26"/>
  </w:num>
  <w:num w:numId="3" w16cid:durableId="956368792">
    <w:abstractNumId w:val="14"/>
  </w:num>
  <w:num w:numId="4" w16cid:durableId="642079183">
    <w:abstractNumId w:val="25"/>
  </w:num>
  <w:num w:numId="5" w16cid:durableId="2027828858">
    <w:abstractNumId w:val="15"/>
  </w:num>
  <w:num w:numId="6" w16cid:durableId="790435293">
    <w:abstractNumId w:val="9"/>
  </w:num>
  <w:num w:numId="7" w16cid:durableId="1111700873">
    <w:abstractNumId w:val="22"/>
  </w:num>
  <w:num w:numId="8" w16cid:durableId="1299149355">
    <w:abstractNumId w:val="12"/>
  </w:num>
  <w:num w:numId="9" w16cid:durableId="190336771">
    <w:abstractNumId w:val="23"/>
  </w:num>
  <w:num w:numId="10" w16cid:durableId="1350910372">
    <w:abstractNumId w:val="4"/>
  </w:num>
  <w:num w:numId="11" w16cid:durableId="294870028">
    <w:abstractNumId w:val="29"/>
  </w:num>
  <w:num w:numId="12" w16cid:durableId="283853039">
    <w:abstractNumId w:val="17"/>
  </w:num>
  <w:num w:numId="13" w16cid:durableId="1458797008">
    <w:abstractNumId w:val="27"/>
  </w:num>
  <w:num w:numId="14" w16cid:durableId="1947499201">
    <w:abstractNumId w:val="1"/>
  </w:num>
  <w:num w:numId="15" w16cid:durableId="1810049809">
    <w:abstractNumId w:val="28"/>
  </w:num>
  <w:num w:numId="16" w16cid:durableId="788816258">
    <w:abstractNumId w:val="5"/>
  </w:num>
  <w:num w:numId="17" w16cid:durableId="1974214891">
    <w:abstractNumId w:val="2"/>
  </w:num>
  <w:num w:numId="18" w16cid:durableId="1717389786">
    <w:abstractNumId w:val="31"/>
  </w:num>
  <w:num w:numId="19" w16cid:durableId="299313745">
    <w:abstractNumId w:val="10"/>
  </w:num>
  <w:num w:numId="20" w16cid:durableId="20864306">
    <w:abstractNumId w:val="3"/>
  </w:num>
  <w:num w:numId="21" w16cid:durableId="1804931096">
    <w:abstractNumId w:val="7"/>
  </w:num>
  <w:num w:numId="22" w16cid:durableId="795416638">
    <w:abstractNumId w:val="24"/>
  </w:num>
  <w:num w:numId="23" w16cid:durableId="1969315938">
    <w:abstractNumId w:val="11"/>
  </w:num>
  <w:num w:numId="24" w16cid:durableId="1062480958">
    <w:abstractNumId w:val="18"/>
  </w:num>
  <w:num w:numId="25" w16cid:durableId="104270479">
    <w:abstractNumId w:val="13"/>
  </w:num>
  <w:num w:numId="26" w16cid:durableId="2119179108">
    <w:abstractNumId w:val="8"/>
  </w:num>
  <w:num w:numId="27" w16cid:durableId="392319667">
    <w:abstractNumId w:val="20"/>
  </w:num>
  <w:num w:numId="28" w16cid:durableId="1422524789">
    <w:abstractNumId w:val="16"/>
  </w:num>
  <w:num w:numId="29" w16cid:durableId="1568568144">
    <w:abstractNumId w:val="21"/>
  </w:num>
  <w:num w:numId="30" w16cid:durableId="1011227563">
    <w:abstractNumId w:val="6"/>
  </w:num>
  <w:num w:numId="31" w16cid:durableId="1294214576">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embedTrueTypeFonts/>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1D35"/>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84F"/>
    <w:rsid w:val="00021A0D"/>
    <w:rsid w:val="00021BB3"/>
    <w:rsid w:val="00023095"/>
    <w:rsid w:val="0002371E"/>
    <w:rsid w:val="00023B83"/>
    <w:rsid w:val="00023C31"/>
    <w:rsid w:val="00023DA3"/>
    <w:rsid w:val="00023F56"/>
    <w:rsid w:val="00023FB4"/>
    <w:rsid w:val="00024115"/>
    <w:rsid w:val="00024C34"/>
    <w:rsid w:val="00024CDE"/>
    <w:rsid w:val="00025586"/>
    <w:rsid w:val="00025927"/>
    <w:rsid w:val="00025EE1"/>
    <w:rsid w:val="00026017"/>
    <w:rsid w:val="00026231"/>
    <w:rsid w:val="0002637A"/>
    <w:rsid w:val="000263F9"/>
    <w:rsid w:val="000266B0"/>
    <w:rsid w:val="00026E39"/>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73D"/>
    <w:rsid w:val="00031929"/>
    <w:rsid w:val="00031ABD"/>
    <w:rsid w:val="000322A2"/>
    <w:rsid w:val="00032521"/>
    <w:rsid w:val="00032678"/>
    <w:rsid w:val="00032DDD"/>
    <w:rsid w:val="0003303F"/>
    <w:rsid w:val="00033CC8"/>
    <w:rsid w:val="000347E8"/>
    <w:rsid w:val="00034A4F"/>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43E"/>
    <w:rsid w:val="00055490"/>
    <w:rsid w:val="000554B9"/>
    <w:rsid w:val="00056742"/>
    <w:rsid w:val="00056AB5"/>
    <w:rsid w:val="00056C70"/>
    <w:rsid w:val="00057181"/>
    <w:rsid w:val="00057B4F"/>
    <w:rsid w:val="00057F36"/>
    <w:rsid w:val="00060016"/>
    <w:rsid w:val="000600B8"/>
    <w:rsid w:val="000606F0"/>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10B"/>
    <w:rsid w:val="00064AED"/>
    <w:rsid w:val="0006566D"/>
    <w:rsid w:val="00065AF3"/>
    <w:rsid w:val="00065C1B"/>
    <w:rsid w:val="00065E75"/>
    <w:rsid w:val="00066571"/>
    <w:rsid w:val="00066764"/>
    <w:rsid w:val="0006676A"/>
    <w:rsid w:val="00066F05"/>
    <w:rsid w:val="000672B4"/>
    <w:rsid w:val="0006775F"/>
    <w:rsid w:val="000709C4"/>
    <w:rsid w:val="000715C4"/>
    <w:rsid w:val="000715EC"/>
    <w:rsid w:val="0007185A"/>
    <w:rsid w:val="00071FC4"/>
    <w:rsid w:val="00072486"/>
    <w:rsid w:val="00072501"/>
    <w:rsid w:val="00072573"/>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2B1D"/>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678"/>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6EF"/>
    <w:rsid w:val="000959B9"/>
    <w:rsid w:val="0009639D"/>
    <w:rsid w:val="00096444"/>
    <w:rsid w:val="00096B3A"/>
    <w:rsid w:val="00096E81"/>
    <w:rsid w:val="0009702E"/>
    <w:rsid w:val="000970E0"/>
    <w:rsid w:val="0009799A"/>
    <w:rsid w:val="000A020C"/>
    <w:rsid w:val="000A0E8C"/>
    <w:rsid w:val="000A1769"/>
    <w:rsid w:val="000A17B7"/>
    <w:rsid w:val="000A1C05"/>
    <w:rsid w:val="000A1EBB"/>
    <w:rsid w:val="000A24EB"/>
    <w:rsid w:val="000A24FB"/>
    <w:rsid w:val="000A2765"/>
    <w:rsid w:val="000A2ACF"/>
    <w:rsid w:val="000A2C93"/>
    <w:rsid w:val="000A316A"/>
    <w:rsid w:val="000A37DF"/>
    <w:rsid w:val="000A4071"/>
    <w:rsid w:val="000A4104"/>
    <w:rsid w:val="000A49F3"/>
    <w:rsid w:val="000A4B41"/>
    <w:rsid w:val="000A4BEC"/>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D48"/>
    <w:rsid w:val="000A7F51"/>
    <w:rsid w:val="000B0019"/>
    <w:rsid w:val="000B007C"/>
    <w:rsid w:val="000B075A"/>
    <w:rsid w:val="000B0B66"/>
    <w:rsid w:val="000B0F03"/>
    <w:rsid w:val="000B1162"/>
    <w:rsid w:val="000B149C"/>
    <w:rsid w:val="000B19DF"/>
    <w:rsid w:val="000B1B47"/>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125"/>
    <w:rsid w:val="000B424B"/>
    <w:rsid w:val="000B44D2"/>
    <w:rsid w:val="000B4CC4"/>
    <w:rsid w:val="000B4E1A"/>
    <w:rsid w:val="000B55C6"/>
    <w:rsid w:val="000B5C75"/>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212C"/>
    <w:rsid w:val="000C3F31"/>
    <w:rsid w:val="000C410A"/>
    <w:rsid w:val="000C4437"/>
    <w:rsid w:val="000C44B5"/>
    <w:rsid w:val="000C4E47"/>
    <w:rsid w:val="000C5196"/>
    <w:rsid w:val="000C57CB"/>
    <w:rsid w:val="000C588D"/>
    <w:rsid w:val="000C5D8B"/>
    <w:rsid w:val="000C6326"/>
    <w:rsid w:val="000C740A"/>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5133"/>
    <w:rsid w:val="000D64A1"/>
    <w:rsid w:val="000D65C0"/>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95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4F5C"/>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5F4D"/>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43"/>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CC2"/>
    <w:rsid w:val="00134EFD"/>
    <w:rsid w:val="00134F7F"/>
    <w:rsid w:val="00134F84"/>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3F86"/>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E44"/>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6FE"/>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16"/>
    <w:rsid w:val="00165B2A"/>
    <w:rsid w:val="00167718"/>
    <w:rsid w:val="0016787B"/>
    <w:rsid w:val="00167B99"/>
    <w:rsid w:val="00167D7C"/>
    <w:rsid w:val="001705CD"/>
    <w:rsid w:val="00170613"/>
    <w:rsid w:val="00170FB9"/>
    <w:rsid w:val="00171A83"/>
    <w:rsid w:val="001720EB"/>
    <w:rsid w:val="001721F9"/>
    <w:rsid w:val="00172695"/>
    <w:rsid w:val="001727EE"/>
    <w:rsid w:val="00172A8C"/>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10D"/>
    <w:rsid w:val="001816FC"/>
    <w:rsid w:val="00181E7C"/>
    <w:rsid w:val="00182C5E"/>
    <w:rsid w:val="00182DBA"/>
    <w:rsid w:val="00182F2E"/>
    <w:rsid w:val="00182FF1"/>
    <w:rsid w:val="00183280"/>
    <w:rsid w:val="00183577"/>
    <w:rsid w:val="00183941"/>
    <w:rsid w:val="00183C6D"/>
    <w:rsid w:val="0018415F"/>
    <w:rsid w:val="00184F32"/>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350"/>
    <w:rsid w:val="001904C8"/>
    <w:rsid w:val="00190768"/>
    <w:rsid w:val="00190913"/>
    <w:rsid w:val="00190AC8"/>
    <w:rsid w:val="00190C83"/>
    <w:rsid w:val="00190DFB"/>
    <w:rsid w:val="00191144"/>
    <w:rsid w:val="00191328"/>
    <w:rsid w:val="00191411"/>
    <w:rsid w:val="001915B8"/>
    <w:rsid w:val="00191C6C"/>
    <w:rsid w:val="00192182"/>
    <w:rsid w:val="00192399"/>
    <w:rsid w:val="0019267F"/>
    <w:rsid w:val="001927BA"/>
    <w:rsid w:val="00192CA3"/>
    <w:rsid w:val="001940A2"/>
    <w:rsid w:val="00194389"/>
    <w:rsid w:val="00194D46"/>
    <w:rsid w:val="00194ED9"/>
    <w:rsid w:val="0019590E"/>
    <w:rsid w:val="00195942"/>
    <w:rsid w:val="00195C79"/>
    <w:rsid w:val="00195F6C"/>
    <w:rsid w:val="00196320"/>
    <w:rsid w:val="001972CB"/>
    <w:rsid w:val="0019755A"/>
    <w:rsid w:val="001A0208"/>
    <w:rsid w:val="001A0348"/>
    <w:rsid w:val="001A0737"/>
    <w:rsid w:val="001A0B5A"/>
    <w:rsid w:val="001A0EAF"/>
    <w:rsid w:val="001A0F8B"/>
    <w:rsid w:val="001A10DB"/>
    <w:rsid w:val="001A172F"/>
    <w:rsid w:val="001A1A70"/>
    <w:rsid w:val="001A1E58"/>
    <w:rsid w:val="001A2951"/>
    <w:rsid w:val="001A2C4B"/>
    <w:rsid w:val="001A2D0B"/>
    <w:rsid w:val="001A3551"/>
    <w:rsid w:val="001A37D1"/>
    <w:rsid w:val="001A3B5C"/>
    <w:rsid w:val="001A3C53"/>
    <w:rsid w:val="001A3C92"/>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A92"/>
    <w:rsid w:val="001B0B39"/>
    <w:rsid w:val="001B12F4"/>
    <w:rsid w:val="001B134D"/>
    <w:rsid w:val="001B1DC9"/>
    <w:rsid w:val="001B231C"/>
    <w:rsid w:val="001B2344"/>
    <w:rsid w:val="001B247D"/>
    <w:rsid w:val="001B2649"/>
    <w:rsid w:val="001B2783"/>
    <w:rsid w:val="001B4074"/>
    <w:rsid w:val="001B49B4"/>
    <w:rsid w:val="001B4B05"/>
    <w:rsid w:val="001B60C8"/>
    <w:rsid w:val="001B6351"/>
    <w:rsid w:val="001B6471"/>
    <w:rsid w:val="001B6AB6"/>
    <w:rsid w:val="001B6DE4"/>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2EE2"/>
    <w:rsid w:val="001C3423"/>
    <w:rsid w:val="001C3551"/>
    <w:rsid w:val="001C4292"/>
    <w:rsid w:val="001C4506"/>
    <w:rsid w:val="001C455A"/>
    <w:rsid w:val="001C489D"/>
    <w:rsid w:val="001C48A0"/>
    <w:rsid w:val="001C4A7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723"/>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D4"/>
    <w:rsid w:val="001D3DEE"/>
    <w:rsid w:val="001D3EC1"/>
    <w:rsid w:val="001D44B3"/>
    <w:rsid w:val="001D4878"/>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28A"/>
    <w:rsid w:val="001E0344"/>
    <w:rsid w:val="001E05EB"/>
    <w:rsid w:val="001E0B63"/>
    <w:rsid w:val="001E0F4B"/>
    <w:rsid w:val="001E12CA"/>
    <w:rsid w:val="001E146E"/>
    <w:rsid w:val="001E16E1"/>
    <w:rsid w:val="001E1A2D"/>
    <w:rsid w:val="001E1B11"/>
    <w:rsid w:val="001E1E3B"/>
    <w:rsid w:val="001E20BC"/>
    <w:rsid w:val="001E2AA2"/>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C29"/>
    <w:rsid w:val="001F2DD0"/>
    <w:rsid w:val="001F2FE5"/>
    <w:rsid w:val="001F3083"/>
    <w:rsid w:val="001F346E"/>
    <w:rsid w:val="001F3BA5"/>
    <w:rsid w:val="001F452C"/>
    <w:rsid w:val="001F45B4"/>
    <w:rsid w:val="001F464F"/>
    <w:rsid w:val="001F4BDA"/>
    <w:rsid w:val="001F4D8E"/>
    <w:rsid w:val="001F5A5C"/>
    <w:rsid w:val="001F5DA2"/>
    <w:rsid w:val="001F622E"/>
    <w:rsid w:val="001F6F46"/>
    <w:rsid w:val="001F74A7"/>
    <w:rsid w:val="001F7800"/>
    <w:rsid w:val="001F79C7"/>
    <w:rsid w:val="001F7E93"/>
    <w:rsid w:val="002000F3"/>
    <w:rsid w:val="002007BB"/>
    <w:rsid w:val="00200ECF"/>
    <w:rsid w:val="00200EE6"/>
    <w:rsid w:val="00200F50"/>
    <w:rsid w:val="00200F96"/>
    <w:rsid w:val="0020111E"/>
    <w:rsid w:val="00201197"/>
    <w:rsid w:val="00201A87"/>
    <w:rsid w:val="00201B17"/>
    <w:rsid w:val="00202312"/>
    <w:rsid w:val="002023AA"/>
    <w:rsid w:val="00202713"/>
    <w:rsid w:val="00202A0D"/>
    <w:rsid w:val="00202EFB"/>
    <w:rsid w:val="002038B0"/>
    <w:rsid w:val="00203B78"/>
    <w:rsid w:val="0020438F"/>
    <w:rsid w:val="00204D5D"/>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1C8B"/>
    <w:rsid w:val="002122C6"/>
    <w:rsid w:val="002123D9"/>
    <w:rsid w:val="0021268D"/>
    <w:rsid w:val="00212C97"/>
    <w:rsid w:val="00213BF0"/>
    <w:rsid w:val="00213C1A"/>
    <w:rsid w:val="00214114"/>
    <w:rsid w:val="00214EC7"/>
    <w:rsid w:val="002150A5"/>
    <w:rsid w:val="0021563C"/>
    <w:rsid w:val="00215677"/>
    <w:rsid w:val="00215A41"/>
    <w:rsid w:val="00215A94"/>
    <w:rsid w:val="0021655D"/>
    <w:rsid w:val="002169C0"/>
    <w:rsid w:val="00216F5A"/>
    <w:rsid w:val="002172BA"/>
    <w:rsid w:val="00217534"/>
    <w:rsid w:val="00217781"/>
    <w:rsid w:val="002178AA"/>
    <w:rsid w:val="0021796B"/>
    <w:rsid w:val="002179CA"/>
    <w:rsid w:val="00217A3E"/>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DB5"/>
    <w:rsid w:val="00223DFF"/>
    <w:rsid w:val="0022413C"/>
    <w:rsid w:val="00224A9A"/>
    <w:rsid w:val="00224C71"/>
    <w:rsid w:val="0022517A"/>
    <w:rsid w:val="0022589B"/>
    <w:rsid w:val="0022589F"/>
    <w:rsid w:val="0022606D"/>
    <w:rsid w:val="00226A0B"/>
    <w:rsid w:val="00226E10"/>
    <w:rsid w:val="00226F23"/>
    <w:rsid w:val="002275EE"/>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D90"/>
    <w:rsid w:val="0023669A"/>
    <w:rsid w:val="00236708"/>
    <w:rsid w:val="00236EDD"/>
    <w:rsid w:val="00236FD4"/>
    <w:rsid w:val="0023707C"/>
    <w:rsid w:val="0023712C"/>
    <w:rsid w:val="002371A6"/>
    <w:rsid w:val="00237E8A"/>
    <w:rsid w:val="0024084F"/>
    <w:rsid w:val="00240942"/>
    <w:rsid w:val="00240EA7"/>
    <w:rsid w:val="002415AF"/>
    <w:rsid w:val="00241B6B"/>
    <w:rsid w:val="00241E58"/>
    <w:rsid w:val="00242132"/>
    <w:rsid w:val="00242198"/>
    <w:rsid w:val="00242284"/>
    <w:rsid w:val="0024228D"/>
    <w:rsid w:val="00242538"/>
    <w:rsid w:val="00242686"/>
    <w:rsid w:val="00242764"/>
    <w:rsid w:val="00242898"/>
    <w:rsid w:val="0024295D"/>
    <w:rsid w:val="00242CAF"/>
    <w:rsid w:val="00242EB5"/>
    <w:rsid w:val="00243200"/>
    <w:rsid w:val="002433AE"/>
    <w:rsid w:val="0024383D"/>
    <w:rsid w:val="00243AB3"/>
    <w:rsid w:val="00243E4D"/>
    <w:rsid w:val="00243FD8"/>
    <w:rsid w:val="00244416"/>
    <w:rsid w:val="0024480B"/>
    <w:rsid w:val="002448BD"/>
    <w:rsid w:val="002450ED"/>
    <w:rsid w:val="002459B4"/>
    <w:rsid w:val="00245D64"/>
    <w:rsid w:val="002461B1"/>
    <w:rsid w:val="00246A51"/>
    <w:rsid w:val="00246E5A"/>
    <w:rsid w:val="00247111"/>
    <w:rsid w:val="00247291"/>
    <w:rsid w:val="002475E8"/>
    <w:rsid w:val="0024787F"/>
    <w:rsid w:val="002478CA"/>
    <w:rsid w:val="0024793F"/>
    <w:rsid w:val="00247F30"/>
    <w:rsid w:val="0025008F"/>
    <w:rsid w:val="0025013B"/>
    <w:rsid w:val="00251905"/>
    <w:rsid w:val="002519F1"/>
    <w:rsid w:val="00251EC6"/>
    <w:rsid w:val="00251FE6"/>
    <w:rsid w:val="00252073"/>
    <w:rsid w:val="002520F8"/>
    <w:rsid w:val="00252216"/>
    <w:rsid w:val="00252A10"/>
    <w:rsid w:val="00252A2B"/>
    <w:rsid w:val="00252C90"/>
    <w:rsid w:val="002531E1"/>
    <w:rsid w:val="002532ED"/>
    <w:rsid w:val="00253326"/>
    <w:rsid w:val="002537FF"/>
    <w:rsid w:val="00253A6C"/>
    <w:rsid w:val="0025429C"/>
    <w:rsid w:val="0025434A"/>
    <w:rsid w:val="002554E8"/>
    <w:rsid w:val="0025575D"/>
    <w:rsid w:val="002557F2"/>
    <w:rsid w:val="00255879"/>
    <w:rsid w:val="002558C6"/>
    <w:rsid w:val="00255984"/>
    <w:rsid w:val="00255AE5"/>
    <w:rsid w:val="00255D89"/>
    <w:rsid w:val="00256388"/>
    <w:rsid w:val="00256633"/>
    <w:rsid w:val="00256A88"/>
    <w:rsid w:val="0025703A"/>
    <w:rsid w:val="00257214"/>
    <w:rsid w:val="0025726D"/>
    <w:rsid w:val="00257329"/>
    <w:rsid w:val="0025760B"/>
    <w:rsid w:val="00257B55"/>
    <w:rsid w:val="00257DE2"/>
    <w:rsid w:val="00260036"/>
    <w:rsid w:val="00260264"/>
    <w:rsid w:val="002609C1"/>
    <w:rsid w:val="00260F7A"/>
    <w:rsid w:val="00260FD7"/>
    <w:rsid w:val="002610B1"/>
    <w:rsid w:val="002611A7"/>
    <w:rsid w:val="00261349"/>
    <w:rsid w:val="00261889"/>
    <w:rsid w:val="00261A45"/>
    <w:rsid w:val="00261B39"/>
    <w:rsid w:val="00261E60"/>
    <w:rsid w:val="00261F58"/>
    <w:rsid w:val="002624F9"/>
    <w:rsid w:val="00262515"/>
    <w:rsid w:val="002625E8"/>
    <w:rsid w:val="00262617"/>
    <w:rsid w:val="00263AE6"/>
    <w:rsid w:val="00263FDF"/>
    <w:rsid w:val="0026426C"/>
    <w:rsid w:val="0026441B"/>
    <w:rsid w:val="00264637"/>
    <w:rsid w:val="00264740"/>
    <w:rsid w:val="00264845"/>
    <w:rsid w:val="00264A98"/>
    <w:rsid w:val="00264BBF"/>
    <w:rsid w:val="002650C9"/>
    <w:rsid w:val="002650E8"/>
    <w:rsid w:val="0026512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187"/>
    <w:rsid w:val="002743B1"/>
    <w:rsid w:val="002748D5"/>
    <w:rsid w:val="002748F2"/>
    <w:rsid w:val="00274A9F"/>
    <w:rsid w:val="00275014"/>
    <w:rsid w:val="00275580"/>
    <w:rsid w:val="00275759"/>
    <w:rsid w:val="0027596A"/>
    <w:rsid w:val="002759AD"/>
    <w:rsid w:val="00275A8B"/>
    <w:rsid w:val="00275C49"/>
    <w:rsid w:val="00275C77"/>
    <w:rsid w:val="00275C89"/>
    <w:rsid w:val="00275F11"/>
    <w:rsid w:val="002760EF"/>
    <w:rsid w:val="002762DD"/>
    <w:rsid w:val="002763BB"/>
    <w:rsid w:val="002763F2"/>
    <w:rsid w:val="00276935"/>
    <w:rsid w:val="00276FAD"/>
    <w:rsid w:val="00280123"/>
    <w:rsid w:val="00280412"/>
    <w:rsid w:val="002806BD"/>
    <w:rsid w:val="00280E39"/>
    <w:rsid w:val="00281035"/>
    <w:rsid w:val="00281209"/>
    <w:rsid w:val="00281464"/>
    <w:rsid w:val="00281528"/>
    <w:rsid w:val="00281969"/>
    <w:rsid w:val="00281EC4"/>
    <w:rsid w:val="00282369"/>
    <w:rsid w:val="00282A3C"/>
    <w:rsid w:val="00282C7D"/>
    <w:rsid w:val="002833B3"/>
    <w:rsid w:val="00283DB9"/>
    <w:rsid w:val="00284B5C"/>
    <w:rsid w:val="002851F7"/>
    <w:rsid w:val="00285875"/>
    <w:rsid w:val="00285DCE"/>
    <w:rsid w:val="00285FC5"/>
    <w:rsid w:val="0028648B"/>
    <w:rsid w:val="002865C2"/>
    <w:rsid w:val="002866EA"/>
    <w:rsid w:val="00286EF2"/>
    <w:rsid w:val="00287068"/>
    <w:rsid w:val="002872D9"/>
    <w:rsid w:val="0028756C"/>
    <w:rsid w:val="002878D1"/>
    <w:rsid w:val="00287B39"/>
    <w:rsid w:val="00287B44"/>
    <w:rsid w:val="00287B96"/>
    <w:rsid w:val="002901FB"/>
    <w:rsid w:val="00290B98"/>
    <w:rsid w:val="00290E24"/>
    <w:rsid w:val="00290F9A"/>
    <w:rsid w:val="00290FFB"/>
    <w:rsid w:val="002923AE"/>
    <w:rsid w:val="00292783"/>
    <w:rsid w:val="00292D63"/>
    <w:rsid w:val="00292F40"/>
    <w:rsid w:val="0029352F"/>
    <w:rsid w:val="0029379E"/>
    <w:rsid w:val="00293AFE"/>
    <w:rsid w:val="002945C8"/>
    <w:rsid w:val="00294888"/>
    <w:rsid w:val="00294F1C"/>
    <w:rsid w:val="002953CD"/>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5E26"/>
    <w:rsid w:val="002A61F6"/>
    <w:rsid w:val="002A622C"/>
    <w:rsid w:val="002A667A"/>
    <w:rsid w:val="002A6703"/>
    <w:rsid w:val="002A679A"/>
    <w:rsid w:val="002A6ECB"/>
    <w:rsid w:val="002A702F"/>
    <w:rsid w:val="002A734F"/>
    <w:rsid w:val="002A7599"/>
    <w:rsid w:val="002A760D"/>
    <w:rsid w:val="002A78DB"/>
    <w:rsid w:val="002B03E6"/>
    <w:rsid w:val="002B0712"/>
    <w:rsid w:val="002B08E7"/>
    <w:rsid w:val="002B08F9"/>
    <w:rsid w:val="002B0A2B"/>
    <w:rsid w:val="002B0A38"/>
    <w:rsid w:val="002B0F19"/>
    <w:rsid w:val="002B0F60"/>
    <w:rsid w:val="002B102D"/>
    <w:rsid w:val="002B127B"/>
    <w:rsid w:val="002B1461"/>
    <w:rsid w:val="002B1A93"/>
    <w:rsid w:val="002B1FFE"/>
    <w:rsid w:val="002B21FE"/>
    <w:rsid w:val="002B2353"/>
    <w:rsid w:val="002B29F5"/>
    <w:rsid w:val="002B3095"/>
    <w:rsid w:val="002B35E8"/>
    <w:rsid w:val="002B3638"/>
    <w:rsid w:val="002B3973"/>
    <w:rsid w:val="002B3D81"/>
    <w:rsid w:val="002B52B8"/>
    <w:rsid w:val="002B5481"/>
    <w:rsid w:val="002B5670"/>
    <w:rsid w:val="002B597F"/>
    <w:rsid w:val="002B5BA4"/>
    <w:rsid w:val="002B5D6B"/>
    <w:rsid w:val="002B6034"/>
    <w:rsid w:val="002B63E2"/>
    <w:rsid w:val="002B641C"/>
    <w:rsid w:val="002B6860"/>
    <w:rsid w:val="002B6889"/>
    <w:rsid w:val="002B7113"/>
    <w:rsid w:val="002B7197"/>
    <w:rsid w:val="002B7860"/>
    <w:rsid w:val="002B7CFD"/>
    <w:rsid w:val="002B7D01"/>
    <w:rsid w:val="002B7D32"/>
    <w:rsid w:val="002B7D43"/>
    <w:rsid w:val="002B7DAB"/>
    <w:rsid w:val="002B7E2F"/>
    <w:rsid w:val="002B7ECF"/>
    <w:rsid w:val="002B7F9F"/>
    <w:rsid w:val="002C0805"/>
    <w:rsid w:val="002C0AE5"/>
    <w:rsid w:val="002C0FF5"/>
    <w:rsid w:val="002C10F7"/>
    <w:rsid w:val="002C14F9"/>
    <w:rsid w:val="002C15B1"/>
    <w:rsid w:val="002C16A2"/>
    <w:rsid w:val="002C1813"/>
    <w:rsid w:val="002C1AF6"/>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EBB"/>
    <w:rsid w:val="002C4F8E"/>
    <w:rsid w:val="002C5151"/>
    <w:rsid w:val="002C59C0"/>
    <w:rsid w:val="002C66BB"/>
    <w:rsid w:val="002C6CD0"/>
    <w:rsid w:val="002C6FF1"/>
    <w:rsid w:val="002C732D"/>
    <w:rsid w:val="002C7972"/>
    <w:rsid w:val="002C7DE0"/>
    <w:rsid w:val="002D03A9"/>
    <w:rsid w:val="002D0C45"/>
    <w:rsid w:val="002D0FA2"/>
    <w:rsid w:val="002D18A4"/>
    <w:rsid w:val="002D1D04"/>
    <w:rsid w:val="002D3718"/>
    <w:rsid w:val="002D3ED7"/>
    <w:rsid w:val="002D3F45"/>
    <w:rsid w:val="002D4108"/>
    <w:rsid w:val="002D489E"/>
    <w:rsid w:val="002D4EF3"/>
    <w:rsid w:val="002D553E"/>
    <w:rsid w:val="002D5F17"/>
    <w:rsid w:val="002D5F46"/>
    <w:rsid w:val="002D6959"/>
    <w:rsid w:val="002D6AC2"/>
    <w:rsid w:val="002D6BC2"/>
    <w:rsid w:val="002D738B"/>
    <w:rsid w:val="002D7D2F"/>
    <w:rsid w:val="002D7E61"/>
    <w:rsid w:val="002E04A5"/>
    <w:rsid w:val="002E06CE"/>
    <w:rsid w:val="002E0D1F"/>
    <w:rsid w:val="002E0E5E"/>
    <w:rsid w:val="002E11D5"/>
    <w:rsid w:val="002E163D"/>
    <w:rsid w:val="002E1764"/>
    <w:rsid w:val="002E191B"/>
    <w:rsid w:val="002E19DB"/>
    <w:rsid w:val="002E219A"/>
    <w:rsid w:val="002E2646"/>
    <w:rsid w:val="002E2AC1"/>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6EC0"/>
    <w:rsid w:val="002F7B93"/>
    <w:rsid w:val="002F7CB9"/>
    <w:rsid w:val="003006E5"/>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5AAB"/>
    <w:rsid w:val="00307099"/>
    <w:rsid w:val="003071CC"/>
    <w:rsid w:val="0030754D"/>
    <w:rsid w:val="003076CD"/>
    <w:rsid w:val="00310D57"/>
    <w:rsid w:val="0031113C"/>
    <w:rsid w:val="00311185"/>
    <w:rsid w:val="003117B8"/>
    <w:rsid w:val="00311FBB"/>
    <w:rsid w:val="0031203D"/>
    <w:rsid w:val="00312515"/>
    <w:rsid w:val="0031273D"/>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B08"/>
    <w:rsid w:val="00323255"/>
    <w:rsid w:val="003232E5"/>
    <w:rsid w:val="003237F2"/>
    <w:rsid w:val="003245D4"/>
    <w:rsid w:val="003246C7"/>
    <w:rsid w:val="00324971"/>
    <w:rsid w:val="00324E0A"/>
    <w:rsid w:val="00324F68"/>
    <w:rsid w:val="00325585"/>
    <w:rsid w:val="00325856"/>
    <w:rsid w:val="00325B1E"/>
    <w:rsid w:val="0032606E"/>
    <w:rsid w:val="003265B7"/>
    <w:rsid w:val="0032660B"/>
    <w:rsid w:val="003267BA"/>
    <w:rsid w:val="003270CD"/>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5FE"/>
    <w:rsid w:val="0033786E"/>
    <w:rsid w:val="00337D6B"/>
    <w:rsid w:val="00337D7D"/>
    <w:rsid w:val="003402A0"/>
    <w:rsid w:val="003408B8"/>
    <w:rsid w:val="00340B52"/>
    <w:rsid w:val="00340CF4"/>
    <w:rsid w:val="0034116A"/>
    <w:rsid w:val="00341880"/>
    <w:rsid w:val="00341C2C"/>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E0B"/>
    <w:rsid w:val="00352F70"/>
    <w:rsid w:val="00353090"/>
    <w:rsid w:val="003530F3"/>
    <w:rsid w:val="003532CD"/>
    <w:rsid w:val="0035342F"/>
    <w:rsid w:val="00353B41"/>
    <w:rsid w:val="00353E87"/>
    <w:rsid w:val="003540A6"/>
    <w:rsid w:val="00354206"/>
    <w:rsid w:val="0035456D"/>
    <w:rsid w:val="00354921"/>
    <w:rsid w:val="00354A55"/>
    <w:rsid w:val="00354A74"/>
    <w:rsid w:val="00355EBC"/>
    <w:rsid w:val="00355EFF"/>
    <w:rsid w:val="0035628B"/>
    <w:rsid w:val="00356304"/>
    <w:rsid w:val="00356494"/>
    <w:rsid w:val="00356538"/>
    <w:rsid w:val="00356934"/>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5F6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9AC"/>
    <w:rsid w:val="00374F03"/>
    <w:rsid w:val="0037563B"/>
    <w:rsid w:val="00375AB8"/>
    <w:rsid w:val="00375ADE"/>
    <w:rsid w:val="00375C1A"/>
    <w:rsid w:val="00375D65"/>
    <w:rsid w:val="00375FA2"/>
    <w:rsid w:val="00376585"/>
    <w:rsid w:val="0037659E"/>
    <w:rsid w:val="00376F5C"/>
    <w:rsid w:val="003779B5"/>
    <w:rsid w:val="00377AB9"/>
    <w:rsid w:val="0038016F"/>
    <w:rsid w:val="0038075C"/>
    <w:rsid w:val="00380787"/>
    <w:rsid w:val="00380CBF"/>
    <w:rsid w:val="003815C9"/>
    <w:rsid w:val="00381B67"/>
    <w:rsid w:val="003820BD"/>
    <w:rsid w:val="0038228B"/>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A14"/>
    <w:rsid w:val="00387CD1"/>
    <w:rsid w:val="0039004E"/>
    <w:rsid w:val="003900D3"/>
    <w:rsid w:val="0039026A"/>
    <w:rsid w:val="0039041B"/>
    <w:rsid w:val="00391204"/>
    <w:rsid w:val="0039142C"/>
    <w:rsid w:val="00391913"/>
    <w:rsid w:val="00391D2D"/>
    <w:rsid w:val="0039201E"/>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424"/>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5CAE"/>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1D2F"/>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4CA4"/>
    <w:rsid w:val="003B535D"/>
    <w:rsid w:val="003B54CB"/>
    <w:rsid w:val="003B57A7"/>
    <w:rsid w:val="003B586A"/>
    <w:rsid w:val="003B604B"/>
    <w:rsid w:val="003B6680"/>
    <w:rsid w:val="003B69F5"/>
    <w:rsid w:val="003B6B1A"/>
    <w:rsid w:val="003B6D7F"/>
    <w:rsid w:val="003B702F"/>
    <w:rsid w:val="003B719B"/>
    <w:rsid w:val="003B7319"/>
    <w:rsid w:val="003B77A7"/>
    <w:rsid w:val="003B7827"/>
    <w:rsid w:val="003B7B9B"/>
    <w:rsid w:val="003C0AA6"/>
    <w:rsid w:val="003C1592"/>
    <w:rsid w:val="003C1904"/>
    <w:rsid w:val="003C1AD0"/>
    <w:rsid w:val="003C1C4C"/>
    <w:rsid w:val="003C1CAB"/>
    <w:rsid w:val="003C21CF"/>
    <w:rsid w:val="003C22B1"/>
    <w:rsid w:val="003C2D5A"/>
    <w:rsid w:val="003C3AAF"/>
    <w:rsid w:val="003C3AB5"/>
    <w:rsid w:val="003C3AEA"/>
    <w:rsid w:val="003C3B8A"/>
    <w:rsid w:val="003C3D87"/>
    <w:rsid w:val="003C3DCE"/>
    <w:rsid w:val="003C3DD8"/>
    <w:rsid w:val="003C4E35"/>
    <w:rsid w:val="003C4E55"/>
    <w:rsid w:val="003C54C3"/>
    <w:rsid w:val="003C5862"/>
    <w:rsid w:val="003C5AFF"/>
    <w:rsid w:val="003C636D"/>
    <w:rsid w:val="003C66E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405F"/>
    <w:rsid w:val="003D49B7"/>
    <w:rsid w:val="003D4C94"/>
    <w:rsid w:val="003D4F8D"/>
    <w:rsid w:val="003D533C"/>
    <w:rsid w:val="003D5873"/>
    <w:rsid w:val="003D59A3"/>
    <w:rsid w:val="003D6385"/>
    <w:rsid w:val="003D71FF"/>
    <w:rsid w:val="003D738E"/>
    <w:rsid w:val="003D7410"/>
    <w:rsid w:val="003D7605"/>
    <w:rsid w:val="003D773A"/>
    <w:rsid w:val="003D7796"/>
    <w:rsid w:val="003D7FAA"/>
    <w:rsid w:val="003E057D"/>
    <w:rsid w:val="003E05BC"/>
    <w:rsid w:val="003E0778"/>
    <w:rsid w:val="003E0A95"/>
    <w:rsid w:val="003E1134"/>
    <w:rsid w:val="003E13BF"/>
    <w:rsid w:val="003E144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58A2"/>
    <w:rsid w:val="003E6319"/>
    <w:rsid w:val="003E651A"/>
    <w:rsid w:val="003E6674"/>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588"/>
    <w:rsid w:val="003F2612"/>
    <w:rsid w:val="003F2621"/>
    <w:rsid w:val="003F30BE"/>
    <w:rsid w:val="003F3277"/>
    <w:rsid w:val="003F353D"/>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2F6"/>
    <w:rsid w:val="00402340"/>
    <w:rsid w:val="0040236F"/>
    <w:rsid w:val="004024F5"/>
    <w:rsid w:val="0040298B"/>
    <w:rsid w:val="00402D38"/>
    <w:rsid w:val="00402DA0"/>
    <w:rsid w:val="00402E19"/>
    <w:rsid w:val="0040382F"/>
    <w:rsid w:val="00403E3A"/>
    <w:rsid w:val="004042F5"/>
    <w:rsid w:val="00404453"/>
    <w:rsid w:val="00404C26"/>
    <w:rsid w:val="00405227"/>
    <w:rsid w:val="00405F4A"/>
    <w:rsid w:val="0040610B"/>
    <w:rsid w:val="00406245"/>
    <w:rsid w:val="004062E5"/>
    <w:rsid w:val="004063F7"/>
    <w:rsid w:val="004065BF"/>
    <w:rsid w:val="004067CB"/>
    <w:rsid w:val="00406AF2"/>
    <w:rsid w:val="00406D31"/>
    <w:rsid w:val="00407496"/>
    <w:rsid w:val="00407732"/>
    <w:rsid w:val="004077DC"/>
    <w:rsid w:val="00407BD8"/>
    <w:rsid w:val="00407C4B"/>
    <w:rsid w:val="00410428"/>
    <w:rsid w:val="0041088D"/>
    <w:rsid w:val="00410C1A"/>
    <w:rsid w:val="00410E57"/>
    <w:rsid w:val="0041157E"/>
    <w:rsid w:val="004116AA"/>
    <w:rsid w:val="00411F31"/>
    <w:rsid w:val="0041296F"/>
    <w:rsid w:val="00412E2F"/>
    <w:rsid w:val="00412E43"/>
    <w:rsid w:val="00412E7A"/>
    <w:rsid w:val="00412F5E"/>
    <w:rsid w:val="004139AB"/>
    <w:rsid w:val="00413BD9"/>
    <w:rsid w:val="00413F82"/>
    <w:rsid w:val="00414337"/>
    <w:rsid w:val="004149BE"/>
    <w:rsid w:val="004150EF"/>
    <w:rsid w:val="004154D9"/>
    <w:rsid w:val="004158C7"/>
    <w:rsid w:val="00416024"/>
    <w:rsid w:val="00416602"/>
    <w:rsid w:val="00416C49"/>
    <w:rsid w:val="004173C2"/>
    <w:rsid w:val="00417578"/>
    <w:rsid w:val="004175C6"/>
    <w:rsid w:val="004176DC"/>
    <w:rsid w:val="004177B7"/>
    <w:rsid w:val="004179B5"/>
    <w:rsid w:val="00420B40"/>
    <w:rsid w:val="00420EEE"/>
    <w:rsid w:val="004211CA"/>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3F73"/>
    <w:rsid w:val="0043412C"/>
    <w:rsid w:val="0043413B"/>
    <w:rsid w:val="0043457F"/>
    <w:rsid w:val="0043474E"/>
    <w:rsid w:val="00434933"/>
    <w:rsid w:val="004349C9"/>
    <w:rsid w:val="00434B5B"/>
    <w:rsid w:val="00434C0E"/>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EAD"/>
    <w:rsid w:val="00440F05"/>
    <w:rsid w:val="00441713"/>
    <w:rsid w:val="00441775"/>
    <w:rsid w:val="00441EE7"/>
    <w:rsid w:val="004421F2"/>
    <w:rsid w:val="004425DA"/>
    <w:rsid w:val="00442A2A"/>
    <w:rsid w:val="0044309A"/>
    <w:rsid w:val="00443459"/>
    <w:rsid w:val="0044376A"/>
    <w:rsid w:val="00443AD9"/>
    <w:rsid w:val="004441F0"/>
    <w:rsid w:val="0044452C"/>
    <w:rsid w:val="00444B3F"/>
    <w:rsid w:val="004450BD"/>
    <w:rsid w:val="004456BD"/>
    <w:rsid w:val="00445B63"/>
    <w:rsid w:val="00446348"/>
    <w:rsid w:val="00446596"/>
    <w:rsid w:val="0044673F"/>
    <w:rsid w:val="0044728D"/>
    <w:rsid w:val="00447468"/>
    <w:rsid w:val="004478BC"/>
    <w:rsid w:val="0044799D"/>
    <w:rsid w:val="00447A70"/>
    <w:rsid w:val="00447B87"/>
    <w:rsid w:val="004509DF"/>
    <w:rsid w:val="00450AE2"/>
    <w:rsid w:val="00451282"/>
    <w:rsid w:val="0045140D"/>
    <w:rsid w:val="004518EC"/>
    <w:rsid w:val="00451BEE"/>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28B"/>
    <w:rsid w:val="00457308"/>
    <w:rsid w:val="0045775D"/>
    <w:rsid w:val="0045797F"/>
    <w:rsid w:val="00457B6B"/>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9BB"/>
    <w:rsid w:val="00463E35"/>
    <w:rsid w:val="004644E2"/>
    <w:rsid w:val="00464600"/>
    <w:rsid w:val="00464ED3"/>
    <w:rsid w:val="00465543"/>
    <w:rsid w:val="00465A33"/>
    <w:rsid w:val="00465CD7"/>
    <w:rsid w:val="00465CEA"/>
    <w:rsid w:val="00465E4B"/>
    <w:rsid w:val="0046639A"/>
    <w:rsid w:val="004665B0"/>
    <w:rsid w:val="00466C9D"/>
    <w:rsid w:val="00466F59"/>
    <w:rsid w:val="00466F9A"/>
    <w:rsid w:val="00466FBA"/>
    <w:rsid w:val="00467444"/>
    <w:rsid w:val="00467591"/>
    <w:rsid w:val="004709CF"/>
    <w:rsid w:val="00470BB6"/>
    <w:rsid w:val="00471AFB"/>
    <w:rsid w:val="00472111"/>
    <w:rsid w:val="00472432"/>
    <w:rsid w:val="004724AB"/>
    <w:rsid w:val="00472787"/>
    <w:rsid w:val="00472B03"/>
    <w:rsid w:val="00472C23"/>
    <w:rsid w:val="00472E32"/>
    <w:rsid w:val="0047308C"/>
    <w:rsid w:val="004730CC"/>
    <w:rsid w:val="00473248"/>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47C"/>
    <w:rsid w:val="0048061B"/>
    <w:rsid w:val="004806BD"/>
    <w:rsid w:val="00480E78"/>
    <w:rsid w:val="004811A0"/>
    <w:rsid w:val="004816B2"/>
    <w:rsid w:val="004825CF"/>
    <w:rsid w:val="004825E7"/>
    <w:rsid w:val="004827CE"/>
    <w:rsid w:val="00482A82"/>
    <w:rsid w:val="00482AA5"/>
    <w:rsid w:val="0048308B"/>
    <w:rsid w:val="00483107"/>
    <w:rsid w:val="00483286"/>
    <w:rsid w:val="00483998"/>
    <w:rsid w:val="00483A06"/>
    <w:rsid w:val="00483E84"/>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87BBF"/>
    <w:rsid w:val="004909D0"/>
    <w:rsid w:val="004910A2"/>
    <w:rsid w:val="004916FE"/>
    <w:rsid w:val="00491CC2"/>
    <w:rsid w:val="0049205A"/>
    <w:rsid w:val="0049251E"/>
    <w:rsid w:val="00494385"/>
    <w:rsid w:val="00494BF7"/>
    <w:rsid w:val="004950B9"/>
    <w:rsid w:val="00495262"/>
    <w:rsid w:val="00495F2E"/>
    <w:rsid w:val="004962BF"/>
    <w:rsid w:val="00496C2F"/>
    <w:rsid w:val="004970B7"/>
    <w:rsid w:val="00497151"/>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4F4D"/>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47E"/>
    <w:rsid w:val="004C36DF"/>
    <w:rsid w:val="004C3A85"/>
    <w:rsid w:val="004C3C80"/>
    <w:rsid w:val="004C3F6C"/>
    <w:rsid w:val="004C4A28"/>
    <w:rsid w:val="004C4E2C"/>
    <w:rsid w:val="004C4F86"/>
    <w:rsid w:val="004C51CE"/>
    <w:rsid w:val="004C52F2"/>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140B"/>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71C4"/>
    <w:rsid w:val="004D782F"/>
    <w:rsid w:val="004D7B2E"/>
    <w:rsid w:val="004E0047"/>
    <w:rsid w:val="004E014F"/>
    <w:rsid w:val="004E01CC"/>
    <w:rsid w:val="004E01ED"/>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ACC"/>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0AA9"/>
    <w:rsid w:val="004F13BE"/>
    <w:rsid w:val="004F13FB"/>
    <w:rsid w:val="004F1BF7"/>
    <w:rsid w:val="004F1C35"/>
    <w:rsid w:val="004F1CB1"/>
    <w:rsid w:val="004F1EBF"/>
    <w:rsid w:val="004F23B1"/>
    <w:rsid w:val="004F2461"/>
    <w:rsid w:val="004F2622"/>
    <w:rsid w:val="004F2750"/>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A87"/>
    <w:rsid w:val="004F5D18"/>
    <w:rsid w:val="004F60D0"/>
    <w:rsid w:val="004F629D"/>
    <w:rsid w:val="004F6353"/>
    <w:rsid w:val="004F6997"/>
    <w:rsid w:val="004F6DF2"/>
    <w:rsid w:val="004F75FF"/>
    <w:rsid w:val="004F7B49"/>
    <w:rsid w:val="004F7BAE"/>
    <w:rsid w:val="0050027F"/>
    <w:rsid w:val="005003D8"/>
    <w:rsid w:val="00500535"/>
    <w:rsid w:val="0050080E"/>
    <w:rsid w:val="005010CA"/>
    <w:rsid w:val="005016E5"/>
    <w:rsid w:val="00501B77"/>
    <w:rsid w:val="00502358"/>
    <w:rsid w:val="00502866"/>
    <w:rsid w:val="00502932"/>
    <w:rsid w:val="00502B47"/>
    <w:rsid w:val="00502BBF"/>
    <w:rsid w:val="00502C8F"/>
    <w:rsid w:val="005031B7"/>
    <w:rsid w:val="005035BB"/>
    <w:rsid w:val="00503676"/>
    <w:rsid w:val="005038AD"/>
    <w:rsid w:val="00503F3B"/>
    <w:rsid w:val="00504F74"/>
    <w:rsid w:val="005053E8"/>
    <w:rsid w:val="0050590C"/>
    <w:rsid w:val="0050598D"/>
    <w:rsid w:val="00505BAA"/>
    <w:rsid w:val="00505FD9"/>
    <w:rsid w:val="00506498"/>
    <w:rsid w:val="0050661F"/>
    <w:rsid w:val="00506729"/>
    <w:rsid w:val="00506AE0"/>
    <w:rsid w:val="005079B4"/>
    <w:rsid w:val="00510A62"/>
    <w:rsid w:val="00510B28"/>
    <w:rsid w:val="00510F57"/>
    <w:rsid w:val="00511296"/>
    <w:rsid w:val="00511A75"/>
    <w:rsid w:val="00511CAE"/>
    <w:rsid w:val="00511E30"/>
    <w:rsid w:val="00511ECE"/>
    <w:rsid w:val="00511F17"/>
    <w:rsid w:val="00512E1E"/>
    <w:rsid w:val="00513025"/>
    <w:rsid w:val="005130FF"/>
    <w:rsid w:val="0051409E"/>
    <w:rsid w:val="00514F55"/>
    <w:rsid w:val="005152FD"/>
    <w:rsid w:val="005154DA"/>
    <w:rsid w:val="0051562C"/>
    <w:rsid w:val="005156A6"/>
    <w:rsid w:val="00515E5C"/>
    <w:rsid w:val="005162F1"/>
    <w:rsid w:val="00516392"/>
    <w:rsid w:val="00516487"/>
    <w:rsid w:val="00516512"/>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2C53"/>
    <w:rsid w:val="00533117"/>
    <w:rsid w:val="00533187"/>
    <w:rsid w:val="00533454"/>
    <w:rsid w:val="00533762"/>
    <w:rsid w:val="0053433B"/>
    <w:rsid w:val="0053447F"/>
    <w:rsid w:val="00534669"/>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0F14"/>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047"/>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A53"/>
    <w:rsid w:val="00565BC3"/>
    <w:rsid w:val="00565F3B"/>
    <w:rsid w:val="00566644"/>
    <w:rsid w:val="00566806"/>
    <w:rsid w:val="00567C64"/>
    <w:rsid w:val="00567CCA"/>
    <w:rsid w:val="00567FFD"/>
    <w:rsid w:val="005700EB"/>
    <w:rsid w:val="005702DB"/>
    <w:rsid w:val="00570909"/>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3F36"/>
    <w:rsid w:val="00574E2E"/>
    <w:rsid w:val="00574E48"/>
    <w:rsid w:val="00574E56"/>
    <w:rsid w:val="00574E97"/>
    <w:rsid w:val="005752BF"/>
    <w:rsid w:val="005758F6"/>
    <w:rsid w:val="005759A2"/>
    <w:rsid w:val="00576308"/>
    <w:rsid w:val="005764A3"/>
    <w:rsid w:val="00576C8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51B2"/>
    <w:rsid w:val="00585587"/>
    <w:rsid w:val="00585F1E"/>
    <w:rsid w:val="00586196"/>
    <w:rsid w:val="00586535"/>
    <w:rsid w:val="0058693C"/>
    <w:rsid w:val="00586A4E"/>
    <w:rsid w:val="00586E91"/>
    <w:rsid w:val="0058767D"/>
    <w:rsid w:val="005877E2"/>
    <w:rsid w:val="00587879"/>
    <w:rsid w:val="00587DBE"/>
    <w:rsid w:val="00587FA8"/>
    <w:rsid w:val="00590333"/>
    <w:rsid w:val="005907D6"/>
    <w:rsid w:val="00590AF4"/>
    <w:rsid w:val="00590DF1"/>
    <w:rsid w:val="0059127F"/>
    <w:rsid w:val="00591299"/>
    <w:rsid w:val="00591C9C"/>
    <w:rsid w:val="0059221F"/>
    <w:rsid w:val="00592459"/>
    <w:rsid w:val="005928E7"/>
    <w:rsid w:val="00593651"/>
    <w:rsid w:val="005936E8"/>
    <w:rsid w:val="00593759"/>
    <w:rsid w:val="0059380B"/>
    <w:rsid w:val="00593A7C"/>
    <w:rsid w:val="00593D32"/>
    <w:rsid w:val="00594132"/>
    <w:rsid w:val="005942CC"/>
    <w:rsid w:val="005945BB"/>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94A"/>
    <w:rsid w:val="005A5BDD"/>
    <w:rsid w:val="005A6055"/>
    <w:rsid w:val="005A6238"/>
    <w:rsid w:val="005A62B6"/>
    <w:rsid w:val="005A6EB5"/>
    <w:rsid w:val="005A71BC"/>
    <w:rsid w:val="005A7231"/>
    <w:rsid w:val="005A78F1"/>
    <w:rsid w:val="005A7B7B"/>
    <w:rsid w:val="005A7FF6"/>
    <w:rsid w:val="005B02C9"/>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3FF"/>
    <w:rsid w:val="005B4707"/>
    <w:rsid w:val="005B4CF2"/>
    <w:rsid w:val="005B4F0F"/>
    <w:rsid w:val="005B4F71"/>
    <w:rsid w:val="005B5149"/>
    <w:rsid w:val="005B52A2"/>
    <w:rsid w:val="005B5474"/>
    <w:rsid w:val="005B55B2"/>
    <w:rsid w:val="005B5772"/>
    <w:rsid w:val="005B580C"/>
    <w:rsid w:val="005B58BF"/>
    <w:rsid w:val="005B6080"/>
    <w:rsid w:val="005B61AF"/>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6F"/>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6A85"/>
    <w:rsid w:val="005D781E"/>
    <w:rsid w:val="005D7ECF"/>
    <w:rsid w:val="005E0232"/>
    <w:rsid w:val="005E07BF"/>
    <w:rsid w:val="005E0CD1"/>
    <w:rsid w:val="005E12F7"/>
    <w:rsid w:val="005E1452"/>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EF4"/>
    <w:rsid w:val="005F5209"/>
    <w:rsid w:val="005F52D7"/>
    <w:rsid w:val="005F5860"/>
    <w:rsid w:val="005F5953"/>
    <w:rsid w:val="005F595E"/>
    <w:rsid w:val="005F5C49"/>
    <w:rsid w:val="005F5D35"/>
    <w:rsid w:val="005F5FC0"/>
    <w:rsid w:val="00600044"/>
    <w:rsid w:val="00600340"/>
    <w:rsid w:val="006003AD"/>
    <w:rsid w:val="006004B0"/>
    <w:rsid w:val="006004F7"/>
    <w:rsid w:val="006008E4"/>
    <w:rsid w:val="00600A06"/>
    <w:rsid w:val="006017EF"/>
    <w:rsid w:val="0060197C"/>
    <w:rsid w:val="00601D48"/>
    <w:rsid w:val="0060201C"/>
    <w:rsid w:val="00602DB7"/>
    <w:rsid w:val="00603064"/>
    <w:rsid w:val="006037E8"/>
    <w:rsid w:val="006038AC"/>
    <w:rsid w:val="00603F8F"/>
    <w:rsid w:val="0060479A"/>
    <w:rsid w:val="0060488E"/>
    <w:rsid w:val="00604DD8"/>
    <w:rsid w:val="006056BB"/>
    <w:rsid w:val="0060576F"/>
    <w:rsid w:val="00605C29"/>
    <w:rsid w:val="00605DB4"/>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5832"/>
    <w:rsid w:val="00616D11"/>
    <w:rsid w:val="00616DDA"/>
    <w:rsid w:val="00617191"/>
    <w:rsid w:val="006174C1"/>
    <w:rsid w:val="00617B8A"/>
    <w:rsid w:val="00617CF5"/>
    <w:rsid w:val="00617F4E"/>
    <w:rsid w:val="006201E6"/>
    <w:rsid w:val="006204E3"/>
    <w:rsid w:val="006209AD"/>
    <w:rsid w:val="00620E3A"/>
    <w:rsid w:val="00620ED3"/>
    <w:rsid w:val="00621462"/>
    <w:rsid w:val="00621575"/>
    <w:rsid w:val="006217F0"/>
    <w:rsid w:val="0062187F"/>
    <w:rsid w:val="00621A5B"/>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558"/>
    <w:rsid w:val="006256B0"/>
    <w:rsid w:val="0062628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3179"/>
    <w:rsid w:val="006331B3"/>
    <w:rsid w:val="00633409"/>
    <w:rsid w:val="00633DAE"/>
    <w:rsid w:val="006340D3"/>
    <w:rsid w:val="006341E6"/>
    <w:rsid w:val="0063459B"/>
    <w:rsid w:val="006346BF"/>
    <w:rsid w:val="0063516A"/>
    <w:rsid w:val="006355E2"/>
    <w:rsid w:val="00635C39"/>
    <w:rsid w:val="00635D1A"/>
    <w:rsid w:val="00636427"/>
    <w:rsid w:val="00636CF8"/>
    <w:rsid w:val="00636EEE"/>
    <w:rsid w:val="0063725D"/>
    <w:rsid w:val="00637429"/>
    <w:rsid w:val="006375BC"/>
    <w:rsid w:val="00637879"/>
    <w:rsid w:val="00637A19"/>
    <w:rsid w:val="00637C10"/>
    <w:rsid w:val="00637DD4"/>
    <w:rsid w:val="00637F86"/>
    <w:rsid w:val="0064063D"/>
    <w:rsid w:val="00640647"/>
    <w:rsid w:val="00640A84"/>
    <w:rsid w:val="00640B94"/>
    <w:rsid w:val="00640C36"/>
    <w:rsid w:val="00640E81"/>
    <w:rsid w:val="00640F1E"/>
    <w:rsid w:val="0064100D"/>
    <w:rsid w:val="0064168E"/>
    <w:rsid w:val="00641789"/>
    <w:rsid w:val="006418BC"/>
    <w:rsid w:val="00642206"/>
    <w:rsid w:val="006424FD"/>
    <w:rsid w:val="006428B6"/>
    <w:rsid w:val="00642F76"/>
    <w:rsid w:val="006430AE"/>
    <w:rsid w:val="00643B0B"/>
    <w:rsid w:val="00643D3E"/>
    <w:rsid w:val="0064425C"/>
    <w:rsid w:val="00644287"/>
    <w:rsid w:val="006447E4"/>
    <w:rsid w:val="00644985"/>
    <w:rsid w:val="00644C98"/>
    <w:rsid w:val="00645017"/>
    <w:rsid w:val="006454CF"/>
    <w:rsid w:val="00645545"/>
    <w:rsid w:val="00645879"/>
    <w:rsid w:val="00645BD4"/>
    <w:rsid w:val="00645E0F"/>
    <w:rsid w:val="00645EE0"/>
    <w:rsid w:val="006464AA"/>
    <w:rsid w:val="00646B5A"/>
    <w:rsid w:val="00647114"/>
    <w:rsid w:val="00647312"/>
    <w:rsid w:val="00647469"/>
    <w:rsid w:val="0064771E"/>
    <w:rsid w:val="006477A1"/>
    <w:rsid w:val="00647BB5"/>
    <w:rsid w:val="00647CBE"/>
    <w:rsid w:val="00650003"/>
    <w:rsid w:val="00650A30"/>
    <w:rsid w:val="00650E7A"/>
    <w:rsid w:val="00650E7D"/>
    <w:rsid w:val="0065131B"/>
    <w:rsid w:val="00651430"/>
    <w:rsid w:val="00651A27"/>
    <w:rsid w:val="00651AB3"/>
    <w:rsid w:val="00651AEC"/>
    <w:rsid w:val="00652CB7"/>
    <w:rsid w:val="00652DBE"/>
    <w:rsid w:val="00653392"/>
    <w:rsid w:val="006534DD"/>
    <w:rsid w:val="0065377B"/>
    <w:rsid w:val="00653BFA"/>
    <w:rsid w:val="00654443"/>
    <w:rsid w:val="006551E2"/>
    <w:rsid w:val="0065552F"/>
    <w:rsid w:val="00655545"/>
    <w:rsid w:val="006559D8"/>
    <w:rsid w:val="00656C3E"/>
    <w:rsid w:val="00656C7E"/>
    <w:rsid w:val="00657002"/>
    <w:rsid w:val="0065751C"/>
    <w:rsid w:val="0065758E"/>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4A9C"/>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1C8"/>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951"/>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3DB2"/>
    <w:rsid w:val="00684068"/>
    <w:rsid w:val="006848BF"/>
    <w:rsid w:val="00684C7F"/>
    <w:rsid w:val="00684EC8"/>
    <w:rsid w:val="00685AFA"/>
    <w:rsid w:val="00685B6C"/>
    <w:rsid w:val="00685C00"/>
    <w:rsid w:val="00686129"/>
    <w:rsid w:val="00686550"/>
    <w:rsid w:val="00686945"/>
    <w:rsid w:val="00686B24"/>
    <w:rsid w:val="00686D81"/>
    <w:rsid w:val="006878C9"/>
    <w:rsid w:val="00687AAC"/>
    <w:rsid w:val="00687B45"/>
    <w:rsid w:val="00687FE5"/>
    <w:rsid w:val="006901CA"/>
    <w:rsid w:val="00692367"/>
    <w:rsid w:val="00692514"/>
    <w:rsid w:val="00692A13"/>
    <w:rsid w:val="00692B4F"/>
    <w:rsid w:val="00692BBA"/>
    <w:rsid w:val="00693383"/>
    <w:rsid w:val="00693A87"/>
    <w:rsid w:val="006941AB"/>
    <w:rsid w:val="00694E62"/>
    <w:rsid w:val="00694FC8"/>
    <w:rsid w:val="006952CC"/>
    <w:rsid w:val="00695C9A"/>
    <w:rsid w:val="00695F2F"/>
    <w:rsid w:val="0069636C"/>
    <w:rsid w:val="00696FAF"/>
    <w:rsid w:val="00697129"/>
    <w:rsid w:val="006971F0"/>
    <w:rsid w:val="00697252"/>
    <w:rsid w:val="00697B9E"/>
    <w:rsid w:val="006A0010"/>
    <w:rsid w:val="006A0117"/>
    <w:rsid w:val="006A0270"/>
    <w:rsid w:val="006A0626"/>
    <w:rsid w:val="006A0999"/>
    <w:rsid w:val="006A0A10"/>
    <w:rsid w:val="006A0CC9"/>
    <w:rsid w:val="006A0E37"/>
    <w:rsid w:val="006A0E57"/>
    <w:rsid w:val="006A16AE"/>
    <w:rsid w:val="006A18F3"/>
    <w:rsid w:val="006A1A46"/>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2F9F"/>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4AB"/>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3B6B"/>
    <w:rsid w:val="006F4394"/>
    <w:rsid w:val="006F4AAF"/>
    <w:rsid w:val="006F5547"/>
    <w:rsid w:val="006F5C77"/>
    <w:rsid w:val="006F652C"/>
    <w:rsid w:val="006F67A6"/>
    <w:rsid w:val="006F6ADA"/>
    <w:rsid w:val="006F6C66"/>
    <w:rsid w:val="006F6C96"/>
    <w:rsid w:val="006F6E08"/>
    <w:rsid w:val="006F7AEA"/>
    <w:rsid w:val="006F7C09"/>
    <w:rsid w:val="006F7E5F"/>
    <w:rsid w:val="006F7F6A"/>
    <w:rsid w:val="0070047D"/>
    <w:rsid w:val="007007DB"/>
    <w:rsid w:val="007009F0"/>
    <w:rsid w:val="007009FE"/>
    <w:rsid w:val="00700FA9"/>
    <w:rsid w:val="007013A7"/>
    <w:rsid w:val="00701664"/>
    <w:rsid w:val="00701B54"/>
    <w:rsid w:val="00701FB4"/>
    <w:rsid w:val="007024B4"/>
    <w:rsid w:val="00702623"/>
    <w:rsid w:val="007026E8"/>
    <w:rsid w:val="007027BE"/>
    <w:rsid w:val="00702BDE"/>
    <w:rsid w:val="00702DCA"/>
    <w:rsid w:val="00702F27"/>
    <w:rsid w:val="0070304F"/>
    <w:rsid w:val="007037E1"/>
    <w:rsid w:val="00704809"/>
    <w:rsid w:val="00704829"/>
    <w:rsid w:val="00704856"/>
    <w:rsid w:val="0070493E"/>
    <w:rsid w:val="00704A08"/>
    <w:rsid w:val="007050E2"/>
    <w:rsid w:val="00705192"/>
    <w:rsid w:val="007051B8"/>
    <w:rsid w:val="007051CD"/>
    <w:rsid w:val="00705BE2"/>
    <w:rsid w:val="00706037"/>
    <w:rsid w:val="00706900"/>
    <w:rsid w:val="00706A41"/>
    <w:rsid w:val="00706CDE"/>
    <w:rsid w:val="007076BA"/>
    <w:rsid w:val="007079F1"/>
    <w:rsid w:val="00707AA8"/>
    <w:rsid w:val="00710234"/>
    <w:rsid w:val="00710A09"/>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4D97"/>
    <w:rsid w:val="0071588D"/>
    <w:rsid w:val="00715EE8"/>
    <w:rsid w:val="007170E3"/>
    <w:rsid w:val="007173A2"/>
    <w:rsid w:val="00717688"/>
    <w:rsid w:val="007179A1"/>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169"/>
    <w:rsid w:val="007227AC"/>
    <w:rsid w:val="00722B51"/>
    <w:rsid w:val="007235C4"/>
    <w:rsid w:val="00723918"/>
    <w:rsid w:val="00723EA0"/>
    <w:rsid w:val="00724789"/>
    <w:rsid w:val="00724D0E"/>
    <w:rsid w:val="00724FB4"/>
    <w:rsid w:val="00725060"/>
    <w:rsid w:val="007254CD"/>
    <w:rsid w:val="007262EF"/>
    <w:rsid w:val="00726509"/>
    <w:rsid w:val="00726557"/>
    <w:rsid w:val="00726A2A"/>
    <w:rsid w:val="00726B86"/>
    <w:rsid w:val="00726BB9"/>
    <w:rsid w:val="00726C31"/>
    <w:rsid w:val="00726CB6"/>
    <w:rsid w:val="00726EED"/>
    <w:rsid w:val="007274FA"/>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6F6"/>
    <w:rsid w:val="007367C2"/>
    <w:rsid w:val="00736AFB"/>
    <w:rsid w:val="00737120"/>
    <w:rsid w:val="007378F8"/>
    <w:rsid w:val="00737B27"/>
    <w:rsid w:val="0074012E"/>
    <w:rsid w:val="00740BDC"/>
    <w:rsid w:val="0074135C"/>
    <w:rsid w:val="00741F9C"/>
    <w:rsid w:val="007428C7"/>
    <w:rsid w:val="007428EE"/>
    <w:rsid w:val="00742AA3"/>
    <w:rsid w:val="00742BED"/>
    <w:rsid w:val="007438EF"/>
    <w:rsid w:val="00743BBC"/>
    <w:rsid w:val="00744A6D"/>
    <w:rsid w:val="00744C0A"/>
    <w:rsid w:val="00745341"/>
    <w:rsid w:val="00745F88"/>
    <w:rsid w:val="00746371"/>
    <w:rsid w:val="00746399"/>
    <w:rsid w:val="00746C02"/>
    <w:rsid w:val="00746F9C"/>
    <w:rsid w:val="0074724D"/>
    <w:rsid w:val="007475FF"/>
    <w:rsid w:val="00747DC5"/>
    <w:rsid w:val="0075019E"/>
    <w:rsid w:val="0075024D"/>
    <w:rsid w:val="00750285"/>
    <w:rsid w:val="007505B6"/>
    <w:rsid w:val="00750644"/>
    <w:rsid w:val="00750D1F"/>
    <w:rsid w:val="00750ED7"/>
    <w:rsid w:val="00751464"/>
    <w:rsid w:val="00751550"/>
    <w:rsid w:val="00752325"/>
    <w:rsid w:val="0075431E"/>
    <w:rsid w:val="00754BE4"/>
    <w:rsid w:val="00755144"/>
    <w:rsid w:val="0075560C"/>
    <w:rsid w:val="00755883"/>
    <w:rsid w:val="00755A23"/>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6FC4"/>
    <w:rsid w:val="00767233"/>
    <w:rsid w:val="0076763E"/>
    <w:rsid w:val="007677F9"/>
    <w:rsid w:val="007678DF"/>
    <w:rsid w:val="00767C61"/>
    <w:rsid w:val="00770384"/>
    <w:rsid w:val="007704B7"/>
    <w:rsid w:val="007707D8"/>
    <w:rsid w:val="00770815"/>
    <w:rsid w:val="00770C3E"/>
    <w:rsid w:val="00770E9B"/>
    <w:rsid w:val="007712E3"/>
    <w:rsid w:val="007718B4"/>
    <w:rsid w:val="00771A9A"/>
    <w:rsid w:val="007720E3"/>
    <w:rsid w:val="00772333"/>
    <w:rsid w:val="007727FB"/>
    <w:rsid w:val="00772962"/>
    <w:rsid w:val="00772E9F"/>
    <w:rsid w:val="00772F65"/>
    <w:rsid w:val="0077382B"/>
    <w:rsid w:val="00773C8B"/>
    <w:rsid w:val="00774020"/>
    <w:rsid w:val="0077525A"/>
    <w:rsid w:val="00775341"/>
    <w:rsid w:val="00775489"/>
    <w:rsid w:val="00775CF4"/>
    <w:rsid w:val="007764F1"/>
    <w:rsid w:val="007766C9"/>
    <w:rsid w:val="00776A09"/>
    <w:rsid w:val="007779E5"/>
    <w:rsid w:val="00777A19"/>
    <w:rsid w:val="00777C27"/>
    <w:rsid w:val="00777CFB"/>
    <w:rsid w:val="0078030A"/>
    <w:rsid w:val="00780458"/>
    <w:rsid w:val="00780BDD"/>
    <w:rsid w:val="00780D92"/>
    <w:rsid w:val="0078152A"/>
    <w:rsid w:val="007815F3"/>
    <w:rsid w:val="00781978"/>
    <w:rsid w:val="00782397"/>
    <w:rsid w:val="0078243B"/>
    <w:rsid w:val="00782914"/>
    <w:rsid w:val="00782A1F"/>
    <w:rsid w:val="0078304A"/>
    <w:rsid w:val="0078305E"/>
    <w:rsid w:val="0078335F"/>
    <w:rsid w:val="00783F81"/>
    <w:rsid w:val="007840D1"/>
    <w:rsid w:val="007841F0"/>
    <w:rsid w:val="00784385"/>
    <w:rsid w:val="007845C9"/>
    <w:rsid w:val="0078469E"/>
    <w:rsid w:val="00784863"/>
    <w:rsid w:val="007848A7"/>
    <w:rsid w:val="00784D90"/>
    <w:rsid w:val="00784ED6"/>
    <w:rsid w:val="0078509B"/>
    <w:rsid w:val="007851A7"/>
    <w:rsid w:val="00785218"/>
    <w:rsid w:val="007854C5"/>
    <w:rsid w:val="007861B0"/>
    <w:rsid w:val="00786955"/>
    <w:rsid w:val="007875BE"/>
    <w:rsid w:val="007876CB"/>
    <w:rsid w:val="007878BE"/>
    <w:rsid w:val="00787B2E"/>
    <w:rsid w:val="00787E99"/>
    <w:rsid w:val="00790011"/>
    <w:rsid w:val="00790035"/>
    <w:rsid w:val="00790093"/>
    <w:rsid w:val="00790221"/>
    <w:rsid w:val="007907EF"/>
    <w:rsid w:val="00790AC0"/>
    <w:rsid w:val="0079143C"/>
    <w:rsid w:val="007917A6"/>
    <w:rsid w:val="0079193F"/>
    <w:rsid w:val="00791A6C"/>
    <w:rsid w:val="00791B08"/>
    <w:rsid w:val="00791C76"/>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97"/>
    <w:rsid w:val="007A5571"/>
    <w:rsid w:val="007A5C90"/>
    <w:rsid w:val="007A5F9B"/>
    <w:rsid w:val="007A6064"/>
    <w:rsid w:val="007A6695"/>
    <w:rsid w:val="007A68E7"/>
    <w:rsid w:val="007A73AF"/>
    <w:rsid w:val="007A78C4"/>
    <w:rsid w:val="007A7B60"/>
    <w:rsid w:val="007A7E76"/>
    <w:rsid w:val="007A7FC9"/>
    <w:rsid w:val="007B02B6"/>
    <w:rsid w:val="007B086A"/>
    <w:rsid w:val="007B1117"/>
    <w:rsid w:val="007B11E9"/>
    <w:rsid w:val="007B1551"/>
    <w:rsid w:val="007B2124"/>
    <w:rsid w:val="007B2721"/>
    <w:rsid w:val="007B37DA"/>
    <w:rsid w:val="007B3A5B"/>
    <w:rsid w:val="007B3C20"/>
    <w:rsid w:val="007B3C85"/>
    <w:rsid w:val="007B3EFC"/>
    <w:rsid w:val="007B3FE4"/>
    <w:rsid w:val="007B4141"/>
    <w:rsid w:val="007B41FB"/>
    <w:rsid w:val="007B4471"/>
    <w:rsid w:val="007B4E07"/>
    <w:rsid w:val="007B56FF"/>
    <w:rsid w:val="007B575F"/>
    <w:rsid w:val="007B5886"/>
    <w:rsid w:val="007B58E0"/>
    <w:rsid w:val="007B60D7"/>
    <w:rsid w:val="007B6100"/>
    <w:rsid w:val="007B6298"/>
    <w:rsid w:val="007B665D"/>
    <w:rsid w:val="007B7045"/>
    <w:rsid w:val="007B70C2"/>
    <w:rsid w:val="007B75B2"/>
    <w:rsid w:val="007B75C3"/>
    <w:rsid w:val="007B777F"/>
    <w:rsid w:val="007B7921"/>
    <w:rsid w:val="007B7948"/>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2DD"/>
    <w:rsid w:val="007C67C4"/>
    <w:rsid w:val="007C77E9"/>
    <w:rsid w:val="007D0332"/>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99E"/>
    <w:rsid w:val="007D79F0"/>
    <w:rsid w:val="007E0278"/>
    <w:rsid w:val="007E05D0"/>
    <w:rsid w:val="007E07BC"/>
    <w:rsid w:val="007E0919"/>
    <w:rsid w:val="007E09EE"/>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6DD7"/>
    <w:rsid w:val="007E7039"/>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4DF"/>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6DE"/>
    <w:rsid w:val="00802A2B"/>
    <w:rsid w:val="008035C6"/>
    <w:rsid w:val="00803A23"/>
    <w:rsid w:val="00803CD5"/>
    <w:rsid w:val="00803FEB"/>
    <w:rsid w:val="0080418C"/>
    <w:rsid w:val="008044E5"/>
    <w:rsid w:val="00804712"/>
    <w:rsid w:val="00805213"/>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5E7"/>
    <w:rsid w:val="008155F4"/>
    <w:rsid w:val="00815DED"/>
    <w:rsid w:val="0081622A"/>
    <w:rsid w:val="00816A1F"/>
    <w:rsid w:val="00816EE5"/>
    <w:rsid w:val="008172FE"/>
    <w:rsid w:val="00817471"/>
    <w:rsid w:val="00817D97"/>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4917"/>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849"/>
    <w:rsid w:val="008279E4"/>
    <w:rsid w:val="00827A0A"/>
    <w:rsid w:val="00830720"/>
    <w:rsid w:val="00830B41"/>
    <w:rsid w:val="00830E8C"/>
    <w:rsid w:val="00831BBD"/>
    <w:rsid w:val="008321A9"/>
    <w:rsid w:val="008321E0"/>
    <w:rsid w:val="008327F2"/>
    <w:rsid w:val="00832C98"/>
    <w:rsid w:val="00833500"/>
    <w:rsid w:val="00833513"/>
    <w:rsid w:val="00833C91"/>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66B"/>
    <w:rsid w:val="00837A77"/>
    <w:rsid w:val="00837D90"/>
    <w:rsid w:val="008401F8"/>
    <w:rsid w:val="008403FF"/>
    <w:rsid w:val="00840493"/>
    <w:rsid w:val="00840686"/>
    <w:rsid w:val="00840836"/>
    <w:rsid w:val="00840934"/>
    <w:rsid w:val="00840D4C"/>
    <w:rsid w:val="00841170"/>
    <w:rsid w:val="008418A2"/>
    <w:rsid w:val="00841E79"/>
    <w:rsid w:val="00842076"/>
    <w:rsid w:val="008421E6"/>
    <w:rsid w:val="008422EE"/>
    <w:rsid w:val="00842548"/>
    <w:rsid w:val="00842669"/>
    <w:rsid w:val="00843909"/>
    <w:rsid w:val="00843C48"/>
    <w:rsid w:val="00843CB7"/>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47ED8"/>
    <w:rsid w:val="008502C4"/>
    <w:rsid w:val="0085100C"/>
    <w:rsid w:val="0085124F"/>
    <w:rsid w:val="0085154B"/>
    <w:rsid w:val="00851BFE"/>
    <w:rsid w:val="0085294C"/>
    <w:rsid w:val="00852C42"/>
    <w:rsid w:val="00852F45"/>
    <w:rsid w:val="008537CB"/>
    <w:rsid w:val="00853807"/>
    <w:rsid w:val="00853845"/>
    <w:rsid w:val="00854211"/>
    <w:rsid w:val="00854416"/>
    <w:rsid w:val="00854A7D"/>
    <w:rsid w:val="00854BEC"/>
    <w:rsid w:val="00854FD9"/>
    <w:rsid w:val="008557D2"/>
    <w:rsid w:val="00855CFF"/>
    <w:rsid w:val="00855E85"/>
    <w:rsid w:val="008566D3"/>
    <w:rsid w:val="0085688E"/>
    <w:rsid w:val="00856E7E"/>
    <w:rsid w:val="0085710F"/>
    <w:rsid w:val="00857519"/>
    <w:rsid w:val="008607F5"/>
    <w:rsid w:val="00860949"/>
    <w:rsid w:val="00860A0B"/>
    <w:rsid w:val="00860B8F"/>
    <w:rsid w:val="0086113D"/>
    <w:rsid w:val="00861394"/>
    <w:rsid w:val="008613B9"/>
    <w:rsid w:val="00861439"/>
    <w:rsid w:val="00861957"/>
    <w:rsid w:val="00861EE7"/>
    <w:rsid w:val="00862013"/>
    <w:rsid w:val="00862671"/>
    <w:rsid w:val="0086268D"/>
    <w:rsid w:val="00862BF6"/>
    <w:rsid w:val="00862E39"/>
    <w:rsid w:val="00863943"/>
    <w:rsid w:val="00863AE8"/>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E01"/>
    <w:rsid w:val="00872128"/>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300F"/>
    <w:rsid w:val="00883198"/>
    <w:rsid w:val="008832C0"/>
    <w:rsid w:val="008836D1"/>
    <w:rsid w:val="008839ED"/>
    <w:rsid w:val="008840E0"/>
    <w:rsid w:val="008844F8"/>
    <w:rsid w:val="00884752"/>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18EA"/>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462"/>
    <w:rsid w:val="008977D3"/>
    <w:rsid w:val="008977FD"/>
    <w:rsid w:val="008A0AD1"/>
    <w:rsid w:val="008A1758"/>
    <w:rsid w:val="008A1EAF"/>
    <w:rsid w:val="008A1EF5"/>
    <w:rsid w:val="008A2194"/>
    <w:rsid w:val="008A2644"/>
    <w:rsid w:val="008A267C"/>
    <w:rsid w:val="008A29BA"/>
    <w:rsid w:val="008A2A9B"/>
    <w:rsid w:val="008A312D"/>
    <w:rsid w:val="008A31BD"/>
    <w:rsid w:val="008A328B"/>
    <w:rsid w:val="008A3535"/>
    <w:rsid w:val="008A3C63"/>
    <w:rsid w:val="008A44CD"/>
    <w:rsid w:val="008A45F4"/>
    <w:rsid w:val="008A4962"/>
    <w:rsid w:val="008A4B22"/>
    <w:rsid w:val="008A52AF"/>
    <w:rsid w:val="008A5E78"/>
    <w:rsid w:val="008A5F27"/>
    <w:rsid w:val="008A6452"/>
    <w:rsid w:val="008A6A2A"/>
    <w:rsid w:val="008A6A4F"/>
    <w:rsid w:val="008A6C38"/>
    <w:rsid w:val="008A6CAF"/>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0D66"/>
    <w:rsid w:val="008C14DE"/>
    <w:rsid w:val="008C1881"/>
    <w:rsid w:val="008C223A"/>
    <w:rsid w:val="008C23AF"/>
    <w:rsid w:val="008C2726"/>
    <w:rsid w:val="008C2D10"/>
    <w:rsid w:val="008C2EE5"/>
    <w:rsid w:val="008C2FBC"/>
    <w:rsid w:val="008C3082"/>
    <w:rsid w:val="008C348D"/>
    <w:rsid w:val="008C3512"/>
    <w:rsid w:val="008C3564"/>
    <w:rsid w:val="008C35CE"/>
    <w:rsid w:val="008C37B2"/>
    <w:rsid w:val="008C3ADC"/>
    <w:rsid w:val="008C3B61"/>
    <w:rsid w:val="008C46E1"/>
    <w:rsid w:val="008C4FCF"/>
    <w:rsid w:val="008C54CF"/>
    <w:rsid w:val="008C5848"/>
    <w:rsid w:val="008C5973"/>
    <w:rsid w:val="008C59D3"/>
    <w:rsid w:val="008C5A70"/>
    <w:rsid w:val="008C5DF8"/>
    <w:rsid w:val="008C6339"/>
    <w:rsid w:val="008C63A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1C0C"/>
    <w:rsid w:val="008D232C"/>
    <w:rsid w:val="008D24CC"/>
    <w:rsid w:val="008D266E"/>
    <w:rsid w:val="008D27D7"/>
    <w:rsid w:val="008D2952"/>
    <w:rsid w:val="008D29DF"/>
    <w:rsid w:val="008D2ABA"/>
    <w:rsid w:val="008D2D72"/>
    <w:rsid w:val="008D2F0C"/>
    <w:rsid w:val="008D2F90"/>
    <w:rsid w:val="008D3039"/>
    <w:rsid w:val="008D30E9"/>
    <w:rsid w:val="008D337F"/>
    <w:rsid w:val="008D3567"/>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0EBB"/>
    <w:rsid w:val="008E1272"/>
    <w:rsid w:val="008E128D"/>
    <w:rsid w:val="008E14EE"/>
    <w:rsid w:val="008E1E5D"/>
    <w:rsid w:val="008E208F"/>
    <w:rsid w:val="008E2587"/>
    <w:rsid w:val="008E2BF6"/>
    <w:rsid w:val="008E3615"/>
    <w:rsid w:val="008E375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6C9F"/>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455"/>
    <w:rsid w:val="008F3659"/>
    <w:rsid w:val="008F418B"/>
    <w:rsid w:val="008F47FA"/>
    <w:rsid w:val="008F48F8"/>
    <w:rsid w:val="008F4A03"/>
    <w:rsid w:val="008F53B2"/>
    <w:rsid w:val="008F5724"/>
    <w:rsid w:val="008F5879"/>
    <w:rsid w:val="008F5E74"/>
    <w:rsid w:val="008F5EAD"/>
    <w:rsid w:val="008F6402"/>
    <w:rsid w:val="008F66AC"/>
    <w:rsid w:val="008F66EE"/>
    <w:rsid w:val="008F73F6"/>
    <w:rsid w:val="008F74F2"/>
    <w:rsid w:val="008F778F"/>
    <w:rsid w:val="008F7AA5"/>
    <w:rsid w:val="00901515"/>
    <w:rsid w:val="00901644"/>
    <w:rsid w:val="009025C4"/>
    <w:rsid w:val="009026B2"/>
    <w:rsid w:val="0090303D"/>
    <w:rsid w:val="00903473"/>
    <w:rsid w:val="009034F7"/>
    <w:rsid w:val="00903D0B"/>
    <w:rsid w:val="00904056"/>
    <w:rsid w:val="00904341"/>
    <w:rsid w:val="009045AD"/>
    <w:rsid w:val="009045F5"/>
    <w:rsid w:val="0090493E"/>
    <w:rsid w:val="00904A05"/>
    <w:rsid w:val="009050F8"/>
    <w:rsid w:val="009051CA"/>
    <w:rsid w:val="00905601"/>
    <w:rsid w:val="00906B64"/>
    <w:rsid w:val="00906E83"/>
    <w:rsid w:val="00907069"/>
    <w:rsid w:val="00907765"/>
    <w:rsid w:val="00907A35"/>
    <w:rsid w:val="00907FF1"/>
    <w:rsid w:val="00910147"/>
    <w:rsid w:val="00910356"/>
    <w:rsid w:val="0091072E"/>
    <w:rsid w:val="00910B67"/>
    <w:rsid w:val="00910BE1"/>
    <w:rsid w:val="00910C19"/>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518"/>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75B"/>
    <w:rsid w:val="009268F3"/>
    <w:rsid w:val="00926B5E"/>
    <w:rsid w:val="00927229"/>
    <w:rsid w:val="00927831"/>
    <w:rsid w:val="00927DAE"/>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31C"/>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86"/>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E5F"/>
    <w:rsid w:val="0094614F"/>
    <w:rsid w:val="009464FE"/>
    <w:rsid w:val="0094681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57D34"/>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411"/>
    <w:rsid w:val="00971AE8"/>
    <w:rsid w:val="00971D28"/>
    <w:rsid w:val="00971F78"/>
    <w:rsid w:val="0097220F"/>
    <w:rsid w:val="009722F4"/>
    <w:rsid w:val="00972464"/>
    <w:rsid w:val="0097246D"/>
    <w:rsid w:val="00972697"/>
    <w:rsid w:val="00972850"/>
    <w:rsid w:val="00972B8F"/>
    <w:rsid w:val="0097304B"/>
    <w:rsid w:val="009730A4"/>
    <w:rsid w:val="00973954"/>
    <w:rsid w:val="00973A88"/>
    <w:rsid w:val="009740AF"/>
    <w:rsid w:val="0097418F"/>
    <w:rsid w:val="00974274"/>
    <w:rsid w:val="009743EB"/>
    <w:rsid w:val="0097492F"/>
    <w:rsid w:val="00974DD3"/>
    <w:rsid w:val="00974E5A"/>
    <w:rsid w:val="0097527F"/>
    <w:rsid w:val="00975349"/>
    <w:rsid w:val="009759D0"/>
    <w:rsid w:val="00975FF3"/>
    <w:rsid w:val="00975FF9"/>
    <w:rsid w:val="0097610C"/>
    <w:rsid w:val="0097650E"/>
    <w:rsid w:val="00976543"/>
    <w:rsid w:val="00976DDF"/>
    <w:rsid w:val="00976EF7"/>
    <w:rsid w:val="00977069"/>
    <w:rsid w:val="009771B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8B3"/>
    <w:rsid w:val="00986C1F"/>
    <w:rsid w:val="00986FE5"/>
    <w:rsid w:val="00987506"/>
    <w:rsid w:val="00987A5E"/>
    <w:rsid w:val="00987F80"/>
    <w:rsid w:val="00987FC6"/>
    <w:rsid w:val="0099022A"/>
    <w:rsid w:val="00990382"/>
    <w:rsid w:val="0099041A"/>
    <w:rsid w:val="0099050B"/>
    <w:rsid w:val="00990AFA"/>
    <w:rsid w:val="0099108B"/>
    <w:rsid w:val="0099135F"/>
    <w:rsid w:val="009913F6"/>
    <w:rsid w:val="0099158C"/>
    <w:rsid w:val="00991A2A"/>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674D"/>
    <w:rsid w:val="009972C0"/>
    <w:rsid w:val="009978B2"/>
    <w:rsid w:val="00997DF1"/>
    <w:rsid w:val="00997FD2"/>
    <w:rsid w:val="009A01DD"/>
    <w:rsid w:val="009A0269"/>
    <w:rsid w:val="009A09C4"/>
    <w:rsid w:val="009A10E0"/>
    <w:rsid w:val="009A14DA"/>
    <w:rsid w:val="009A15E9"/>
    <w:rsid w:val="009A183F"/>
    <w:rsid w:val="009A18FB"/>
    <w:rsid w:val="009A195B"/>
    <w:rsid w:val="009A1AFD"/>
    <w:rsid w:val="009A294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02"/>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3000"/>
    <w:rsid w:val="009C34E9"/>
    <w:rsid w:val="009C43A2"/>
    <w:rsid w:val="009C454C"/>
    <w:rsid w:val="009C4EBA"/>
    <w:rsid w:val="009C4FAE"/>
    <w:rsid w:val="009C5103"/>
    <w:rsid w:val="009C526C"/>
    <w:rsid w:val="009C5315"/>
    <w:rsid w:val="009C5399"/>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0DC"/>
    <w:rsid w:val="009D2465"/>
    <w:rsid w:val="009D24C4"/>
    <w:rsid w:val="009D2C12"/>
    <w:rsid w:val="009D2DAC"/>
    <w:rsid w:val="009D2E53"/>
    <w:rsid w:val="009D3966"/>
    <w:rsid w:val="009D39E7"/>
    <w:rsid w:val="009D4356"/>
    <w:rsid w:val="009D438A"/>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1091"/>
    <w:rsid w:val="009E128A"/>
    <w:rsid w:val="009E1E54"/>
    <w:rsid w:val="009E210A"/>
    <w:rsid w:val="009E2631"/>
    <w:rsid w:val="009E26BA"/>
    <w:rsid w:val="009E2ABC"/>
    <w:rsid w:val="009E2BB9"/>
    <w:rsid w:val="009E2C0D"/>
    <w:rsid w:val="009E2E9D"/>
    <w:rsid w:val="009E2FEF"/>
    <w:rsid w:val="009E3348"/>
    <w:rsid w:val="009E3812"/>
    <w:rsid w:val="009E3C4D"/>
    <w:rsid w:val="009E4283"/>
    <w:rsid w:val="009E4929"/>
    <w:rsid w:val="009E4948"/>
    <w:rsid w:val="009E504D"/>
    <w:rsid w:val="009E5170"/>
    <w:rsid w:val="009E5219"/>
    <w:rsid w:val="009E5793"/>
    <w:rsid w:val="009E5AF3"/>
    <w:rsid w:val="009E5D18"/>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5C"/>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9D"/>
    <w:rsid w:val="00A2047C"/>
    <w:rsid w:val="00A20500"/>
    <w:rsid w:val="00A20AF7"/>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DF9"/>
    <w:rsid w:val="00A26FF3"/>
    <w:rsid w:val="00A273B9"/>
    <w:rsid w:val="00A2748F"/>
    <w:rsid w:val="00A27A93"/>
    <w:rsid w:val="00A27B97"/>
    <w:rsid w:val="00A27BDA"/>
    <w:rsid w:val="00A303C5"/>
    <w:rsid w:val="00A30496"/>
    <w:rsid w:val="00A30B6A"/>
    <w:rsid w:val="00A31122"/>
    <w:rsid w:val="00A318F4"/>
    <w:rsid w:val="00A31EF4"/>
    <w:rsid w:val="00A32057"/>
    <w:rsid w:val="00A322B8"/>
    <w:rsid w:val="00A32A1D"/>
    <w:rsid w:val="00A32E4E"/>
    <w:rsid w:val="00A339CC"/>
    <w:rsid w:val="00A33A70"/>
    <w:rsid w:val="00A33C1F"/>
    <w:rsid w:val="00A33F9D"/>
    <w:rsid w:val="00A3414B"/>
    <w:rsid w:val="00A342C0"/>
    <w:rsid w:val="00A34364"/>
    <w:rsid w:val="00A34DCC"/>
    <w:rsid w:val="00A34DDB"/>
    <w:rsid w:val="00A34FA2"/>
    <w:rsid w:val="00A3547C"/>
    <w:rsid w:val="00A35747"/>
    <w:rsid w:val="00A3578C"/>
    <w:rsid w:val="00A359D7"/>
    <w:rsid w:val="00A35B70"/>
    <w:rsid w:val="00A35DAE"/>
    <w:rsid w:val="00A362BC"/>
    <w:rsid w:val="00A3655D"/>
    <w:rsid w:val="00A36A48"/>
    <w:rsid w:val="00A36AA2"/>
    <w:rsid w:val="00A36FBD"/>
    <w:rsid w:val="00A3708A"/>
    <w:rsid w:val="00A37093"/>
    <w:rsid w:val="00A371F2"/>
    <w:rsid w:val="00A3730A"/>
    <w:rsid w:val="00A377B0"/>
    <w:rsid w:val="00A379C3"/>
    <w:rsid w:val="00A37B27"/>
    <w:rsid w:val="00A40322"/>
    <w:rsid w:val="00A40558"/>
    <w:rsid w:val="00A406C1"/>
    <w:rsid w:val="00A418DE"/>
    <w:rsid w:val="00A41D91"/>
    <w:rsid w:val="00A4202E"/>
    <w:rsid w:val="00A420DA"/>
    <w:rsid w:val="00A42323"/>
    <w:rsid w:val="00A424FF"/>
    <w:rsid w:val="00A427AA"/>
    <w:rsid w:val="00A42CF1"/>
    <w:rsid w:val="00A430EF"/>
    <w:rsid w:val="00A43118"/>
    <w:rsid w:val="00A432E4"/>
    <w:rsid w:val="00A440A8"/>
    <w:rsid w:val="00A44B89"/>
    <w:rsid w:val="00A44BA5"/>
    <w:rsid w:val="00A44C00"/>
    <w:rsid w:val="00A44DBF"/>
    <w:rsid w:val="00A450CC"/>
    <w:rsid w:val="00A451FB"/>
    <w:rsid w:val="00A4607B"/>
    <w:rsid w:val="00A461CE"/>
    <w:rsid w:val="00A46C18"/>
    <w:rsid w:val="00A46CA2"/>
    <w:rsid w:val="00A47534"/>
    <w:rsid w:val="00A4771B"/>
    <w:rsid w:val="00A47E54"/>
    <w:rsid w:val="00A47EEC"/>
    <w:rsid w:val="00A50198"/>
    <w:rsid w:val="00A50288"/>
    <w:rsid w:val="00A5067B"/>
    <w:rsid w:val="00A50D73"/>
    <w:rsid w:val="00A5159C"/>
    <w:rsid w:val="00A51AAD"/>
    <w:rsid w:val="00A51DD5"/>
    <w:rsid w:val="00A5214A"/>
    <w:rsid w:val="00A521DD"/>
    <w:rsid w:val="00A52415"/>
    <w:rsid w:val="00A52648"/>
    <w:rsid w:val="00A526B5"/>
    <w:rsid w:val="00A5280B"/>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628"/>
    <w:rsid w:val="00A6189C"/>
    <w:rsid w:val="00A61F6D"/>
    <w:rsid w:val="00A61FBA"/>
    <w:rsid w:val="00A61FF1"/>
    <w:rsid w:val="00A621FB"/>
    <w:rsid w:val="00A62700"/>
    <w:rsid w:val="00A62D9F"/>
    <w:rsid w:val="00A62F0F"/>
    <w:rsid w:val="00A63582"/>
    <w:rsid w:val="00A63686"/>
    <w:rsid w:val="00A637DA"/>
    <w:rsid w:val="00A63D32"/>
    <w:rsid w:val="00A63F83"/>
    <w:rsid w:val="00A64140"/>
    <w:rsid w:val="00A6437E"/>
    <w:rsid w:val="00A6492A"/>
    <w:rsid w:val="00A64BE8"/>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10A3"/>
    <w:rsid w:val="00A71710"/>
    <w:rsid w:val="00A71B03"/>
    <w:rsid w:val="00A71D95"/>
    <w:rsid w:val="00A71E23"/>
    <w:rsid w:val="00A72494"/>
    <w:rsid w:val="00A724D4"/>
    <w:rsid w:val="00A72518"/>
    <w:rsid w:val="00A72980"/>
    <w:rsid w:val="00A72BE0"/>
    <w:rsid w:val="00A73AD3"/>
    <w:rsid w:val="00A740BA"/>
    <w:rsid w:val="00A74DFF"/>
    <w:rsid w:val="00A74FF9"/>
    <w:rsid w:val="00A75503"/>
    <w:rsid w:val="00A75B68"/>
    <w:rsid w:val="00A75DCE"/>
    <w:rsid w:val="00A761A3"/>
    <w:rsid w:val="00A76D53"/>
    <w:rsid w:val="00A76E62"/>
    <w:rsid w:val="00A775A4"/>
    <w:rsid w:val="00A77879"/>
    <w:rsid w:val="00A77953"/>
    <w:rsid w:val="00A77F97"/>
    <w:rsid w:val="00A805AF"/>
    <w:rsid w:val="00A8060F"/>
    <w:rsid w:val="00A80F16"/>
    <w:rsid w:val="00A810AF"/>
    <w:rsid w:val="00A81201"/>
    <w:rsid w:val="00A81915"/>
    <w:rsid w:val="00A82371"/>
    <w:rsid w:val="00A8237D"/>
    <w:rsid w:val="00A82C6C"/>
    <w:rsid w:val="00A82FA5"/>
    <w:rsid w:val="00A832F1"/>
    <w:rsid w:val="00A83C9E"/>
    <w:rsid w:val="00A83DD1"/>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B41"/>
    <w:rsid w:val="00AA3D9C"/>
    <w:rsid w:val="00AA3F02"/>
    <w:rsid w:val="00AA43C5"/>
    <w:rsid w:val="00AA4873"/>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48"/>
    <w:rsid w:val="00AB69D4"/>
    <w:rsid w:val="00AB76AA"/>
    <w:rsid w:val="00AB78B1"/>
    <w:rsid w:val="00AC0047"/>
    <w:rsid w:val="00AC0117"/>
    <w:rsid w:val="00AC086F"/>
    <w:rsid w:val="00AC0A22"/>
    <w:rsid w:val="00AC0D21"/>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464C"/>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C9D"/>
    <w:rsid w:val="00AD4D59"/>
    <w:rsid w:val="00AD4D81"/>
    <w:rsid w:val="00AD4D86"/>
    <w:rsid w:val="00AD5501"/>
    <w:rsid w:val="00AD5536"/>
    <w:rsid w:val="00AD592D"/>
    <w:rsid w:val="00AD5CAC"/>
    <w:rsid w:val="00AD5CCB"/>
    <w:rsid w:val="00AD5E9A"/>
    <w:rsid w:val="00AD67B3"/>
    <w:rsid w:val="00AD6B25"/>
    <w:rsid w:val="00AD72A7"/>
    <w:rsid w:val="00AD737C"/>
    <w:rsid w:val="00AD73C4"/>
    <w:rsid w:val="00AD73E3"/>
    <w:rsid w:val="00AD7487"/>
    <w:rsid w:val="00AD74BE"/>
    <w:rsid w:val="00AD766E"/>
    <w:rsid w:val="00AE0CDA"/>
    <w:rsid w:val="00AE0D1D"/>
    <w:rsid w:val="00AE0FB1"/>
    <w:rsid w:val="00AE1692"/>
    <w:rsid w:val="00AE1E66"/>
    <w:rsid w:val="00AE200A"/>
    <w:rsid w:val="00AE2C45"/>
    <w:rsid w:val="00AE2D2E"/>
    <w:rsid w:val="00AE357E"/>
    <w:rsid w:val="00AE3622"/>
    <w:rsid w:val="00AE37AB"/>
    <w:rsid w:val="00AE37C4"/>
    <w:rsid w:val="00AE3C5B"/>
    <w:rsid w:val="00AE3EC6"/>
    <w:rsid w:val="00AE471D"/>
    <w:rsid w:val="00AE487F"/>
    <w:rsid w:val="00AE4B39"/>
    <w:rsid w:val="00AE4D1F"/>
    <w:rsid w:val="00AE50CE"/>
    <w:rsid w:val="00AE520A"/>
    <w:rsid w:val="00AE5216"/>
    <w:rsid w:val="00AE5334"/>
    <w:rsid w:val="00AE55D3"/>
    <w:rsid w:val="00AE5986"/>
    <w:rsid w:val="00AE6004"/>
    <w:rsid w:val="00AE60AA"/>
    <w:rsid w:val="00AE614A"/>
    <w:rsid w:val="00AE6CB1"/>
    <w:rsid w:val="00AE6EB7"/>
    <w:rsid w:val="00AE71C8"/>
    <w:rsid w:val="00AE72F5"/>
    <w:rsid w:val="00AE748A"/>
    <w:rsid w:val="00AE7C47"/>
    <w:rsid w:val="00AE7DAB"/>
    <w:rsid w:val="00AE7F3A"/>
    <w:rsid w:val="00AF00B5"/>
    <w:rsid w:val="00AF03CF"/>
    <w:rsid w:val="00AF0D73"/>
    <w:rsid w:val="00AF0DCE"/>
    <w:rsid w:val="00AF1218"/>
    <w:rsid w:val="00AF17FA"/>
    <w:rsid w:val="00AF1F90"/>
    <w:rsid w:val="00AF209D"/>
    <w:rsid w:val="00AF2137"/>
    <w:rsid w:val="00AF236F"/>
    <w:rsid w:val="00AF25C2"/>
    <w:rsid w:val="00AF2DF1"/>
    <w:rsid w:val="00AF36F6"/>
    <w:rsid w:val="00AF3FA2"/>
    <w:rsid w:val="00AF45EF"/>
    <w:rsid w:val="00AF46E8"/>
    <w:rsid w:val="00AF4993"/>
    <w:rsid w:val="00AF4D4E"/>
    <w:rsid w:val="00AF587C"/>
    <w:rsid w:val="00AF597F"/>
    <w:rsid w:val="00AF5DB0"/>
    <w:rsid w:val="00AF62AD"/>
    <w:rsid w:val="00AF6A42"/>
    <w:rsid w:val="00AF6ACC"/>
    <w:rsid w:val="00AF727C"/>
    <w:rsid w:val="00AF736F"/>
    <w:rsid w:val="00AF7478"/>
    <w:rsid w:val="00AF7B1A"/>
    <w:rsid w:val="00AF7E19"/>
    <w:rsid w:val="00B00296"/>
    <w:rsid w:val="00B01642"/>
    <w:rsid w:val="00B017EB"/>
    <w:rsid w:val="00B01C3A"/>
    <w:rsid w:val="00B022AA"/>
    <w:rsid w:val="00B02343"/>
    <w:rsid w:val="00B02464"/>
    <w:rsid w:val="00B02637"/>
    <w:rsid w:val="00B02840"/>
    <w:rsid w:val="00B02A45"/>
    <w:rsid w:val="00B02C81"/>
    <w:rsid w:val="00B02E48"/>
    <w:rsid w:val="00B03141"/>
    <w:rsid w:val="00B03265"/>
    <w:rsid w:val="00B033EF"/>
    <w:rsid w:val="00B038C7"/>
    <w:rsid w:val="00B03E62"/>
    <w:rsid w:val="00B03E68"/>
    <w:rsid w:val="00B04067"/>
    <w:rsid w:val="00B041A0"/>
    <w:rsid w:val="00B041AB"/>
    <w:rsid w:val="00B04568"/>
    <w:rsid w:val="00B048B6"/>
    <w:rsid w:val="00B04E4D"/>
    <w:rsid w:val="00B05642"/>
    <w:rsid w:val="00B05A7B"/>
    <w:rsid w:val="00B062DC"/>
    <w:rsid w:val="00B06675"/>
    <w:rsid w:val="00B0706D"/>
    <w:rsid w:val="00B07632"/>
    <w:rsid w:val="00B07AC6"/>
    <w:rsid w:val="00B07C51"/>
    <w:rsid w:val="00B07F99"/>
    <w:rsid w:val="00B104AF"/>
    <w:rsid w:val="00B10A59"/>
    <w:rsid w:val="00B10B2B"/>
    <w:rsid w:val="00B10B86"/>
    <w:rsid w:val="00B10FFD"/>
    <w:rsid w:val="00B110E8"/>
    <w:rsid w:val="00B11469"/>
    <w:rsid w:val="00B11885"/>
    <w:rsid w:val="00B11C30"/>
    <w:rsid w:val="00B12669"/>
    <w:rsid w:val="00B12C35"/>
    <w:rsid w:val="00B12CB6"/>
    <w:rsid w:val="00B131D5"/>
    <w:rsid w:val="00B131DF"/>
    <w:rsid w:val="00B132F0"/>
    <w:rsid w:val="00B136A5"/>
    <w:rsid w:val="00B13756"/>
    <w:rsid w:val="00B13886"/>
    <w:rsid w:val="00B13BEE"/>
    <w:rsid w:val="00B13F2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0882"/>
    <w:rsid w:val="00B2110E"/>
    <w:rsid w:val="00B2149C"/>
    <w:rsid w:val="00B214BE"/>
    <w:rsid w:val="00B215A4"/>
    <w:rsid w:val="00B216EC"/>
    <w:rsid w:val="00B21811"/>
    <w:rsid w:val="00B2197A"/>
    <w:rsid w:val="00B22191"/>
    <w:rsid w:val="00B2234F"/>
    <w:rsid w:val="00B22748"/>
    <w:rsid w:val="00B22787"/>
    <w:rsid w:val="00B22AC5"/>
    <w:rsid w:val="00B22B88"/>
    <w:rsid w:val="00B22DEA"/>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3E1E"/>
    <w:rsid w:val="00B3427C"/>
    <w:rsid w:val="00B3439E"/>
    <w:rsid w:val="00B3463F"/>
    <w:rsid w:val="00B34FF1"/>
    <w:rsid w:val="00B351C7"/>
    <w:rsid w:val="00B35601"/>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AA7"/>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47C1E"/>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4FF0"/>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D48"/>
    <w:rsid w:val="00B60ED6"/>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739"/>
    <w:rsid w:val="00B8387E"/>
    <w:rsid w:val="00B84CBA"/>
    <w:rsid w:val="00B84D81"/>
    <w:rsid w:val="00B84F18"/>
    <w:rsid w:val="00B85876"/>
    <w:rsid w:val="00B85D70"/>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6F6F"/>
    <w:rsid w:val="00B97009"/>
    <w:rsid w:val="00B973B1"/>
    <w:rsid w:val="00B974DB"/>
    <w:rsid w:val="00B97776"/>
    <w:rsid w:val="00B97861"/>
    <w:rsid w:val="00B9790E"/>
    <w:rsid w:val="00BA0264"/>
    <w:rsid w:val="00BA0378"/>
    <w:rsid w:val="00BA038C"/>
    <w:rsid w:val="00BA07C6"/>
    <w:rsid w:val="00BA0C0F"/>
    <w:rsid w:val="00BA1445"/>
    <w:rsid w:val="00BA18B7"/>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868"/>
    <w:rsid w:val="00BB3121"/>
    <w:rsid w:val="00BB35BD"/>
    <w:rsid w:val="00BB3B3A"/>
    <w:rsid w:val="00BB40BA"/>
    <w:rsid w:val="00BB4666"/>
    <w:rsid w:val="00BB467B"/>
    <w:rsid w:val="00BB4708"/>
    <w:rsid w:val="00BB4B22"/>
    <w:rsid w:val="00BB4B74"/>
    <w:rsid w:val="00BB566E"/>
    <w:rsid w:val="00BB584E"/>
    <w:rsid w:val="00BB58DC"/>
    <w:rsid w:val="00BB5A56"/>
    <w:rsid w:val="00BB5AF2"/>
    <w:rsid w:val="00BB60ED"/>
    <w:rsid w:val="00BB6155"/>
    <w:rsid w:val="00BB7058"/>
    <w:rsid w:val="00BB70F7"/>
    <w:rsid w:val="00BB7596"/>
    <w:rsid w:val="00BB75D7"/>
    <w:rsid w:val="00BB79C3"/>
    <w:rsid w:val="00BB7AE1"/>
    <w:rsid w:val="00BC01E5"/>
    <w:rsid w:val="00BC02F1"/>
    <w:rsid w:val="00BC0508"/>
    <w:rsid w:val="00BC0726"/>
    <w:rsid w:val="00BC0799"/>
    <w:rsid w:val="00BC07CF"/>
    <w:rsid w:val="00BC09E2"/>
    <w:rsid w:val="00BC1135"/>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306"/>
    <w:rsid w:val="00BD04D6"/>
    <w:rsid w:val="00BD08AB"/>
    <w:rsid w:val="00BD09B3"/>
    <w:rsid w:val="00BD107B"/>
    <w:rsid w:val="00BD171D"/>
    <w:rsid w:val="00BD175F"/>
    <w:rsid w:val="00BD1B6B"/>
    <w:rsid w:val="00BD2186"/>
    <w:rsid w:val="00BD2401"/>
    <w:rsid w:val="00BD29A2"/>
    <w:rsid w:val="00BD2AF8"/>
    <w:rsid w:val="00BD2B07"/>
    <w:rsid w:val="00BD2B52"/>
    <w:rsid w:val="00BD2FF6"/>
    <w:rsid w:val="00BD316C"/>
    <w:rsid w:val="00BD326B"/>
    <w:rsid w:val="00BD338C"/>
    <w:rsid w:val="00BD3E58"/>
    <w:rsid w:val="00BD3FAF"/>
    <w:rsid w:val="00BD4146"/>
    <w:rsid w:val="00BD494B"/>
    <w:rsid w:val="00BD4E28"/>
    <w:rsid w:val="00BD4FC8"/>
    <w:rsid w:val="00BD5135"/>
    <w:rsid w:val="00BD5176"/>
    <w:rsid w:val="00BD5A5B"/>
    <w:rsid w:val="00BD5A63"/>
    <w:rsid w:val="00BD5B62"/>
    <w:rsid w:val="00BD5DFC"/>
    <w:rsid w:val="00BD5E97"/>
    <w:rsid w:val="00BD60C0"/>
    <w:rsid w:val="00BD6243"/>
    <w:rsid w:val="00BD66BE"/>
    <w:rsid w:val="00BD679A"/>
    <w:rsid w:val="00BD6A31"/>
    <w:rsid w:val="00BD6BE6"/>
    <w:rsid w:val="00BD75E7"/>
    <w:rsid w:val="00BE0172"/>
    <w:rsid w:val="00BE02FB"/>
    <w:rsid w:val="00BE045E"/>
    <w:rsid w:val="00BE09E5"/>
    <w:rsid w:val="00BE0BCA"/>
    <w:rsid w:val="00BE13AE"/>
    <w:rsid w:val="00BE1589"/>
    <w:rsid w:val="00BE18CF"/>
    <w:rsid w:val="00BE190D"/>
    <w:rsid w:val="00BE1C50"/>
    <w:rsid w:val="00BE1D7B"/>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4CE"/>
    <w:rsid w:val="00BE6E03"/>
    <w:rsid w:val="00BE6E2C"/>
    <w:rsid w:val="00BE72B5"/>
    <w:rsid w:val="00BE731D"/>
    <w:rsid w:val="00BE75F2"/>
    <w:rsid w:val="00BF0995"/>
    <w:rsid w:val="00BF0D61"/>
    <w:rsid w:val="00BF0FE6"/>
    <w:rsid w:val="00BF1217"/>
    <w:rsid w:val="00BF144A"/>
    <w:rsid w:val="00BF17BF"/>
    <w:rsid w:val="00BF1DF8"/>
    <w:rsid w:val="00BF1E75"/>
    <w:rsid w:val="00BF1EB8"/>
    <w:rsid w:val="00BF1EDD"/>
    <w:rsid w:val="00BF1F98"/>
    <w:rsid w:val="00BF23A2"/>
    <w:rsid w:val="00BF2642"/>
    <w:rsid w:val="00BF29E9"/>
    <w:rsid w:val="00BF30DC"/>
    <w:rsid w:val="00BF36F2"/>
    <w:rsid w:val="00BF3B3B"/>
    <w:rsid w:val="00BF3DAA"/>
    <w:rsid w:val="00BF440A"/>
    <w:rsid w:val="00BF4442"/>
    <w:rsid w:val="00BF4514"/>
    <w:rsid w:val="00BF4929"/>
    <w:rsid w:val="00BF4A7B"/>
    <w:rsid w:val="00BF553F"/>
    <w:rsid w:val="00BF57E2"/>
    <w:rsid w:val="00BF5BEA"/>
    <w:rsid w:val="00BF62DB"/>
    <w:rsid w:val="00BF633C"/>
    <w:rsid w:val="00BF64C0"/>
    <w:rsid w:val="00BF64C7"/>
    <w:rsid w:val="00BF6B95"/>
    <w:rsid w:val="00BF7A60"/>
    <w:rsid w:val="00C003A3"/>
    <w:rsid w:val="00C00A98"/>
    <w:rsid w:val="00C01120"/>
    <w:rsid w:val="00C01231"/>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60D"/>
    <w:rsid w:val="00C058AD"/>
    <w:rsid w:val="00C05E28"/>
    <w:rsid w:val="00C06080"/>
    <w:rsid w:val="00C06271"/>
    <w:rsid w:val="00C063A4"/>
    <w:rsid w:val="00C06948"/>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3B1"/>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208"/>
    <w:rsid w:val="00C20571"/>
    <w:rsid w:val="00C20602"/>
    <w:rsid w:val="00C206E3"/>
    <w:rsid w:val="00C207AF"/>
    <w:rsid w:val="00C208CE"/>
    <w:rsid w:val="00C20A2C"/>
    <w:rsid w:val="00C20BC0"/>
    <w:rsid w:val="00C20D95"/>
    <w:rsid w:val="00C21170"/>
    <w:rsid w:val="00C21707"/>
    <w:rsid w:val="00C21CA3"/>
    <w:rsid w:val="00C221A8"/>
    <w:rsid w:val="00C221F0"/>
    <w:rsid w:val="00C22385"/>
    <w:rsid w:val="00C2251A"/>
    <w:rsid w:val="00C22ABF"/>
    <w:rsid w:val="00C22BF3"/>
    <w:rsid w:val="00C22BFF"/>
    <w:rsid w:val="00C2307F"/>
    <w:rsid w:val="00C235D5"/>
    <w:rsid w:val="00C23772"/>
    <w:rsid w:val="00C23A4C"/>
    <w:rsid w:val="00C2406B"/>
    <w:rsid w:val="00C2483E"/>
    <w:rsid w:val="00C24C48"/>
    <w:rsid w:val="00C257CE"/>
    <w:rsid w:val="00C25D46"/>
    <w:rsid w:val="00C266AA"/>
    <w:rsid w:val="00C266B0"/>
    <w:rsid w:val="00C26790"/>
    <w:rsid w:val="00C26EBE"/>
    <w:rsid w:val="00C2778E"/>
    <w:rsid w:val="00C3052A"/>
    <w:rsid w:val="00C30A90"/>
    <w:rsid w:val="00C30E71"/>
    <w:rsid w:val="00C31050"/>
    <w:rsid w:val="00C31361"/>
    <w:rsid w:val="00C31A6A"/>
    <w:rsid w:val="00C31B95"/>
    <w:rsid w:val="00C32386"/>
    <w:rsid w:val="00C327A6"/>
    <w:rsid w:val="00C328FB"/>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2C73"/>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BDE"/>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C74"/>
    <w:rsid w:val="00C65E10"/>
    <w:rsid w:val="00C665B9"/>
    <w:rsid w:val="00C668E6"/>
    <w:rsid w:val="00C6714F"/>
    <w:rsid w:val="00C6743E"/>
    <w:rsid w:val="00C70250"/>
    <w:rsid w:val="00C704A5"/>
    <w:rsid w:val="00C70590"/>
    <w:rsid w:val="00C70948"/>
    <w:rsid w:val="00C70E65"/>
    <w:rsid w:val="00C71DA4"/>
    <w:rsid w:val="00C72557"/>
    <w:rsid w:val="00C72D4B"/>
    <w:rsid w:val="00C730BF"/>
    <w:rsid w:val="00C73465"/>
    <w:rsid w:val="00C73E14"/>
    <w:rsid w:val="00C74449"/>
    <w:rsid w:val="00C74457"/>
    <w:rsid w:val="00C75179"/>
    <w:rsid w:val="00C754F8"/>
    <w:rsid w:val="00C756A5"/>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D2D"/>
    <w:rsid w:val="00C907CA"/>
    <w:rsid w:val="00C90D34"/>
    <w:rsid w:val="00C90DB3"/>
    <w:rsid w:val="00C90E7F"/>
    <w:rsid w:val="00C9135B"/>
    <w:rsid w:val="00C916D3"/>
    <w:rsid w:val="00C91FF3"/>
    <w:rsid w:val="00C920D5"/>
    <w:rsid w:val="00C9221A"/>
    <w:rsid w:val="00C92290"/>
    <w:rsid w:val="00C9244E"/>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B56"/>
    <w:rsid w:val="00C94D6F"/>
    <w:rsid w:val="00C9518F"/>
    <w:rsid w:val="00C95255"/>
    <w:rsid w:val="00C95358"/>
    <w:rsid w:val="00C95376"/>
    <w:rsid w:val="00C95EF3"/>
    <w:rsid w:val="00C96439"/>
    <w:rsid w:val="00C9684F"/>
    <w:rsid w:val="00C968EE"/>
    <w:rsid w:val="00C96A58"/>
    <w:rsid w:val="00C9716F"/>
    <w:rsid w:val="00C971A9"/>
    <w:rsid w:val="00C97AF8"/>
    <w:rsid w:val="00C97DB8"/>
    <w:rsid w:val="00C97E26"/>
    <w:rsid w:val="00CA0395"/>
    <w:rsid w:val="00CA0D46"/>
    <w:rsid w:val="00CA1809"/>
    <w:rsid w:val="00CA1FEC"/>
    <w:rsid w:val="00CA2B88"/>
    <w:rsid w:val="00CA31B9"/>
    <w:rsid w:val="00CA3350"/>
    <w:rsid w:val="00CA3433"/>
    <w:rsid w:val="00CA37CC"/>
    <w:rsid w:val="00CA38A0"/>
    <w:rsid w:val="00CA3AC8"/>
    <w:rsid w:val="00CA43A9"/>
    <w:rsid w:val="00CA4503"/>
    <w:rsid w:val="00CA4C40"/>
    <w:rsid w:val="00CA4CEA"/>
    <w:rsid w:val="00CA5B9E"/>
    <w:rsid w:val="00CA6A6C"/>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036"/>
    <w:rsid w:val="00CC0690"/>
    <w:rsid w:val="00CC0727"/>
    <w:rsid w:val="00CC07C7"/>
    <w:rsid w:val="00CC0D18"/>
    <w:rsid w:val="00CC1673"/>
    <w:rsid w:val="00CC16FA"/>
    <w:rsid w:val="00CC1F70"/>
    <w:rsid w:val="00CC2E7C"/>
    <w:rsid w:val="00CC311D"/>
    <w:rsid w:val="00CC335B"/>
    <w:rsid w:val="00CC33E5"/>
    <w:rsid w:val="00CC3424"/>
    <w:rsid w:val="00CC34EF"/>
    <w:rsid w:val="00CC3595"/>
    <w:rsid w:val="00CC37F0"/>
    <w:rsid w:val="00CC44BA"/>
    <w:rsid w:val="00CC4805"/>
    <w:rsid w:val="00CC4987"/>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4FDC"/>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313"/>
    <w:rsid w:val="00CE19B3"/>
    <w:rsid w:val="00CE222D"/>
    <w:rsid w:val="00CE225C"/>
    <w:rsid w:val="00CE23F5"/>
    <w:rsid w:val="00CE2D28"/>
    <w:rsid w:val="00CE2DF3"/>
    <w:rsid w:val="00CE3213"/>
    <w:rsid w:val="00CE3267"/>
    <w:rsid w:val="00CE3545"/>
    <w:rsid w:val="00CE35F7"/>
    <w:rsid w:val="00CE3713"/>
    <w:rsid w:val="00CE390C"/>
    <w:rsid w:val="00CE3D99"/>
    <w:rsid w:val="00CE3F29"/>
    <w:rsid w:val="00CE3F6A"/>
    <w:rsid w:val="00CE3FE8"/>
    <w:rsid w:val="00CE4011"/>
    <w:rsid w:val="00CE4A08"/>
    <w:rsid w:val="00CE550B"/>
    <w:rsid w:val="00CE5533"/>
    <w:rsid w:val="00CE57DF"/>
    <w:rsid w:val="00CE5B60"/>
    <w:rsid w:val="00CE5CC8"/>
    <w:rsid w:val="00CE5E06"/>
    <w:rsid w:val="00CE6090"/>
    <w:rsid w:val="00CE6458"/>
    <w:rsid w:val="00CE68B3"/>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51A"/>
    <w:rsid w:val="00CF2612"/>
    <w:rsid w:val="00CF270A"/>
    <w:rsid w:val="00CF2E9A"/>
    <w:rsid w:val="00CF302E"/>
    <w:rsid w:val="00CF30E9"/>
    <w:rsid w:val="00CF33F2"/>
    <w:rsid w:val="00CF34D4"/>
    <w:rsid w:val="00CF384C"/>
    <w:rsid w:val="00CF40BE"/>
    <w:rsid w:val="00CF4308"/>
    <w:rsid w:val="00CF4334"/>
    <w:rsid w:val="00CF49BD"/>
    <w:rsid w:val="00CF4A71"/>
    <w:rsid w:val="00CF5103"/>
    <w:rsid w:val="00CF567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F05"/>
    <w:rsid w:val="00D01FE2"/>
    <w:rsid w:val="00D02696"/>
    <w:rsid w:val="00D0278D"/>
    <w:rsid w:val="00D02F1B"/>
    <w:rsid w:val="00D030DE"/>
    <w:rsid w:val="00D03809"/>
    <w:rsid w:val="00D039E4"/>
    <w:rsid w:val="00D03AFD"/>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E62"/>
    <w:rsid w:val="00D1234F"/>
    <w:rsid w:val="00D12558"/>
    <w:rsid w:val="00D12677"/>
    <w:rsid w:val="00D128FC"/>
    <w:rsid w:val="00D1300D"/>
    <w:rsid w:val="00D13129"/>
    <w:rsid w:val="00D132DE"/>
    <w:rsid w:val="00D13328"/>
    <w:rsid w:val="00D1381C"/>
    <w:rsid w:val="00D14A26"/>
    <w:rsid w:val="00D150A3"/>
    <w:rsid w:val="00D154CB"/>
    <w:rsid w:val="00D15628"/>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628"/>
    <w:rsid w:val="00D22701"/>
    <w:rsid w:val="00D23186"/>
    <w:rsid w:val="00D23466"/>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BAE"/>
    <w:rsid w:val="00D27C23"/>
    <w:rsid w:val="00D27E8F"/>
    <w:rsid w:val="00D304E3"/>
    <w:rsid w:val="00D30660"/>
    <w:rsid w:val="00D30E7F"/>
    <w:rsid w:val="00D30FF8"/>
    <w:rsid w:val="00D312EA"/>
    <w:rsid w:val="00D318A6"/>
    <w:rsid w:val="00D31C81"/>
    <w:rsid w:val="00D32CD6"/>
    <w:rsid w:val="00D32D6B"/>
    <w:rsid w:val="00D336FE"/>
    <w:rsid w:val="00D3377D"/>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169"/>
    <w:rsid w:val="00D4027D"/>
    <w:rsid w:val="00D40C25"/>
    <w:rsid w:val="00D412BA"/>
    <w:rsid w:val="00D41484"/>
    <w:rsid w:val="00D418DE"/>
    <w:rsid w:val="00D41A66"/>
    <w:rsid w:val="00D4204A"/>
    <w:rsid w:val="00D430E2"/>
    <w:rsid w:val="00D4356A"/>
    <w:rsid w:val="00D43926"/>
    <w:rsid w:val="00D4427E"/>
    <w:rsid w:val="00D44CE4"/>
    <w:rsid w:val="00D44D50"/>
    <w:rsid w:val="00D45580"/>
    <w:rsid w:val="00D455D6"/>
    <w:rsid w:val="00D45778"/>
    <w:rsid w:val="00D45AE8"/>
    <w:rsid w:val="00D464F8"/>
    <w:rsid w:val="00D465AC"/>
    <w:rsid w:val="00D46D37"/>
    <w:rsid w:val="00D46E8F"/>
    <w:rsid w:val="00D46F7E"/>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408A"/>
    <w:rsid w:val="00D54250"/>
    <w:rsid w:val="00D5427C"/>
    <w:rsid w:val="00D549E6"/>
    <w:rsid w:val="00D54B1C"/>
    <w:rsid w:val="00D553E6"/>
    <w:rsid w:val="00D553EE"/>
    <w:rsid w:val="00D5565D"/>
    <w:rsid w:val="00D5599F"/>
    <w:rsid w:val="00D55D5F"/>
    <w:rsid w:val="00D56520"/>
    <w:rsid w:val="00D567D7"/>
    <w:rsid w:val="00D56938"/>
    <w:rsid w:val="00D5697C"/>
    <w:rsid w:val="00D5700B"/>
    <w:rsid w:val="00D57404"/>
    <w:rsid w:val="00D5745F"/>
    <w:rsid w:val="00D577A2"/>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5DD4"/>
    <w:rsid w:val="00D6614A"/>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560"/>
    <w:rsid w:val="00D71A9B"/>
    <w:rsid w:val="00D721DA"/>
    <w:rsid w:val="00D7270D"/>
    <w:rsid w:val="00D72A86"/>
    <w:rsid w:val="00D72CB1"/>
    <w:rsid w:val="00D738B9"/>
    <w:rsid w:val="00D73DED"/>
    <w:rsid w:val="00D73F30"/>
    <w:rsid w:val="00D73FDC"/>
    <w:rsid w:val="00D742E8"/>
    <w:rsid w:val="00D7495B"/>
    <w:rsid w:val="00D74D32"/>
    <w:rsid w:val="00D74EED"/>
    <w:rsid w:val="00D751B8"/>
    <w:rsid w:val="00D75283"/>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258A"/>
    <w:rsid w:val="00D83414"/>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1D2F"/>
    <w:rsid w:val="00D92187"/>
    <w:rsid w:val="00D92A3E"/>
    <w:rsid w:val="00D92F2F"/>
    <w:rsid w:val="00D93410"/>
    <w:rsid w:val="00D934C2"/>
    <w:rsid w:val="00D935E6"/>
    <w:rsid w:val="00D94397"/>
    <w:rsid w:val="00D94494"/>
    <w:rsid w:val="00D947CA"/>
    <w:rsid w:val="00D94A11"/>
    <w:rsid w:val="00D9513B"/>
    <w:rsid w:val="00D95396"/>
    <w:rsid w:val="00D9555D"/>
    <w:rsid w:val="00D9556F"/>
    <w:rsid w:val="00D95820"/>
    <w:rsid w:val="00D95AEB"/>
    <w:rsid w:val="00D96534"/>
    <w:rsid w:val="00D9668D"/>
    <w:rsid w:val="00D96ADC"/>
    <w:rsid w:val="00D96AE4"/>
    <w:rsid w:val="00D96FF1"/>
    <w:rsid w:val="00D97217"/>
    <w:rsid w:val="00D97634"/>
    <w:rsid w:val="00D9782F"/>
    <w:rsid w:val="00D9799E"/>
    <w:rsid w:val="00D97AE0"/>
    <w:rsid w:val="00DA0002"/>
    <w:rsid w:val="00DA015C"/>
    <w:rsid w:val="00DA0740"/>
    <w:rsid w:val="00DA0874"/>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97"/>
    <w:rsid w:val="00DA2CBC"/>
    <w:rsid w:val="00DA30E3"/>
    <w:rsid w:val="00DA3397"/>
    <w:rsid w:val="00DA35A5"/>
    <w:rsid w:val="00DA368A"/>
    <w:rsid w:val="00DA3824"/>
    <w:rsid w:val="00DA40E3"/>
    <w:rsid w:val="00DA41CB"/>
    <w:rsid w:val="00DA442E"/>
    <w:rsid w:val="00DA44D2"/>
    <w:rsid w:val="00DA46C3"/>
    <w:rsid w:val="00DA484D"/>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7F2"/>
    <w:rsid w:val="00DB1F89"/>
    <w:rsid w:val="00DB20FA"/>
    <w:rsid w:val="00DB271E"/>
    <w:rsid w:val="00DB2916"/>
    <w:rsid w:val="00DB2BB8"/>
    <w:rsid w:val="00DB31B6"/>
    <w:rsid w:val="00DB34CA"/>
    <w:rsid w:val="00DB37D8"/>
    <w:rsid w:val="00DB3CBD"/>
    <w:rsid w:val="00DB4118"/>
    <w:rsid w:val="00DB43C7"/>
    <w:rsid w:val="00DB49C0"/>
    <w:rsid w:val="00DB620A"/>
    <w:rsid w:val="00DB650E"/>
    <w:rsid w:val="00DB6639"/>
    <w:rsid w:val="00DB6842"/>
    <w:rsid w:val="00DB6CF0"/>
    <w:rsid w:val="00DB7902"/>
    <w:rsid w:val="00DC015E"/>
    <w:rsid w:val="00DC05A2"/>
    <w:rsid w:val="00DC0707"/>
    <w:rsid w:val="00DC0BD1"/>
    <w:rsid w:val="00DC0D6A"/>
    <w:rsid w:val="00DC12F4"/>
    <w:rsid w:val="00DC151C"/>
    <w:rsid w:val="00DC21A9"/>
    <w:rsid w:val="00DC2595"/>
    <w:rsid w:val="00DC3095"/>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D3C"/>
    <w:rsid w:val="00DD3F8E"/>
    <w:rsid w:val="00DD4372"/>
    <w:rsid w:val="00DD455C"/>
    <w:rsid w:val="00DD4B51"/>
    <w:rsid w:val="00DD4BA8"/>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284"/>
    <w:rsid w:val="00DE173C"/>
    <w:rsid w:val="00DE1744"/>
    <w:rsid w:val="00DE18C3"/>
    <w:rsid w:val="00DE1CD0"/>
    <w:rsid w:val="00DE1CDF"/>
    <w:rsid w:val="00DE1DB4"/>
    <w:rsid w:val="00DE1E50"/>
    <w:rsid w:val="00DE20C9"/>
    <w:rsid w:val="00DE21C1"/>
    <w:rsid w:val="00DE235D"/>
    <w:rsid w:val="00DE2467"/>
    <w:rsid w:val="00DE269D"/>
    <w:rsid w:val="00DE27F3"/>
    <w:rsid w:val="00DE2950"/>
    <w:rsid w:val="00DE2959"/>
    <w:rsid w:val="00DE2DB0"/>
    <w:rsid w:val="00DE2DBE"/>
    <w:rsid w:val="00DE2DCC"/>
    <w:rsid w:val="00DE2E43"/>
    <w:rsid w:val="00DE3315"/>
    <w:rsid w:val="00DE33FE"/>
    <w:rsid w:val="00DE3B1A"/>
    <w:rsid w:val="00DE419B"/>
    <w:rsid w:val="00DE4333"/>
    <w:rsid w:val="00DE445B"/>
    <w:rsid w:val="00DE4590"/>
    <w:rsid w:val="00DE45C1"/>
    <w:rsid w:val="00DE4776"/>
    <w:rsid w:val="00DE480E"/>
    <w:rsid w:val="00DE4F7A"/>
    <w:rsid w:val="00DE4FE6"/>
    <w:rsid w:val="00DE522E"/>
    <w:rsid w:val="00DE59FF"/>
    <w:rsid w:val="00DE5EC6"/>
    <w:rsid w:val="00DE60DE"/>
    <w:rsid w:val="00DE6191"/>
    <w:rsid w:val="00DE6199"/>
    <w:rsid w:val="00DE6275"/>
    <w:rsid w:val="00DE7204"/>
    <w:rsid w:val="00DF035A"/>
    <w:rsid w:val="00DF03F1"/>
    <w:rsid w:val="00DF08C2"/>
    <w:rsid w:val="00DF0A0C"/>
    <w:rsid w:val="00DF113D"/>
    <w:rsid w:val="00DF134E"/>
    <w:rsid w:val="00DF1C22"/>
    <w:rsid w:val="00DF20BB"/>
    <w:rsid w:val="00DF21C7"/>
    <w:rsid w:val="00DF2292"/>
    <w:rsid w:val="00DF2E79"/>
    <w:rsid w:val="00DF329E"/>
    <w:rsid w:val="00DF3303"/>
    <w:rsid w:val="00DF3361"/>
    <w:rsid w:val="00DF36BB"/>
    <w:rsid w:val="00DF3711"/>
    <w:rsid w:val="00DF3AF2"/>
    <w:rsid w:val="00DF3B13"/>
    <w:rsid w:val="00DF3C80"/>
    <w:rsid w:val="00DF3D63"/>
    <w:rsid w:val="00DF4084"/>
    <w:rsid w:val="00DF41C6"/>
    <w:rsid w:val="00DF4725"/>
    <w:rsid w:val="00DF4B66"/>
    <w:rsid w:val="00DF5B29"/>
    <w:rsid w:val="00DF5E87"/>
    <w:rsid w:val="00DF5FCD"/>
    <w:rsid w:val="00DF5FE8"/>
    <w:rsid w:val="00DF63D6"/>
    <w:rsid w:val="00DF65F5"/>
    <w:rsid w:val="00DF6D5E"/>
    <w:rsid w:val="00DF775E"/>
    <w:rsid w:val="00DF794D"/>
    <w:rsid w:val="00DF7C81"/>
    <w:rsid w:val="00E00004"/>
    <w:rsid w:val="00E00068"/>
    <w:rsid w:val="00E001C2"/>
    <w:rsid w:val="00E00441"/>
    <w:rsid w:val="00E011F2"/>
    <w:rsid w:val="00E019C8"/>
    <w:rsid w:val="00E01A0C"/>
    <w:rsid w:val="00E0241E"/>
    <w:rsid w:val="00E027BF"/>
    <w:rsid w:val="00E02C7D"/>
    <w:rsid w:val="00E02D4B"/>
    <w:rsid w:val="00E02F8B"/>
    <w:rsid w:val="00E0330F"/>
    <w:rsid w:val="00E033BB"/>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D91"/>
    <w:rsid w:val="00E12E60"/>
    <w:rsid w:val="00E132EF"/>
    <w:rsid w:val="00E1351B"/>
    <w:rsid w:val="00E1399D"/>
    <w:rsid w:val="00E13F5D"/>
    <w:rsid w:val="00E13F66"/>
    <w:rsid w:val="00E14058"/>
    <w:rsid w:val="00E142A0"/>
    <w:rsid w:val="00E14435"/>
    <w:rsid w:val="00E14441"/>
    <w:rsid w:val="00E146BC"/>
    <w:rsid w:val="00E14916"/>
    <w:rsid w:val="00E149AA"/>
    <w:rsid w:val="00E14D55"/>
    <w:rsid w:val="00E14E45"/>
    <w:rsid w:val="00E150A6"/>
    <w:rsid w:val="00E15AA1"/>
    <w:rsid w:val="00E15AA7"/>
    <w:rsid w:val="00E15B53"/>
    <w:rsid w:val="00E15B71"/>
    <w:rsid w:val="00E15F7F"/>
    <w:rsid w:val="00E165B5"/>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888"/>
    <w:rsid w:val="00E27270"/>
    <w:rsid w:val="00E273DB"/>
    <w:rsid w:val="00E278E6"/>
    <w:rsid w:val="00E30632"/>
    <w:rsid w:val="00E30BF0"/>
    <w:rsid w:val="00E3137D"/>
    <w:rsid w:val="00E3153A"/>
    <w:rsid w:val="00E31733"/>
    <w:rsid w:val="00E317F1"/>
    <w:rsid w:val="00E31AE5"/>
    <w:rsid w:val="00E31B3B"/>
    <w:rsid w:val="00E31B7C"/>
    <w:rsid w:val="00E32037"/>
    <w:rsid w:val="00E32125"/>
    <w:rsid w:val="00E32637"/>
    <w:rsid w:val="00E32A11"/>
    <w:rsid w:val="00E32FF6"/>
    <w:rsid w:val="00E3348D"/>
    <w:rsid w:val="00E3353F"/>
    <w:rsid w:val="00E340F3"/>
    <w:rsid w:val="00E34203"/>
    <w:rsid w:val="00E34542"/>
    <w:rsid w:val="00E3458F"/>
    <w:rsid w:val="00E345BE"/>
    <w:rsid w:val="00E3472F"/>
    <w:rsid w:val="00E347B7"/>
    <w:rsid w:val="00E34A71"/>
    <w:rsid w:val="00E365D6"/>
    <w:rsid w:val="00E368E0"/>
    <w:rsid w:val="00E36F8D"/>
    <w:rsid w:val="00E36FB8"/>
    <w:rsid w:val="00E373E8"/>
    <w:rsid w:val="00E37A03"/>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C73"/>
    <w:rsid w:val="00E45F3A"/>
    <w:rsid w:val="00E4620D"/>
    <w:rsid w:val="00E46827"/>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57E26"/>
    <w:rsid w:val="00E60145"/>
    <w:rsid w:val="00E607D8"/>
    <w:rsid w:val="00E609B8"/>
    <w:rsid w:val="00E60B65"/>
    <w:rsid w:val="00E60F6C"/>
    <w:rsid w:val="00E6188E"/>
    <w:rsid w:val="00E61948"/>
    <w:rsid w:val="00E62D11"/>
    <w:rsid w:val="00E62D9D"/>
    <w:rsid w:val="00E630CF"/>
    <w:rsid w:val="00E63ACF"/>
    <w:rsid w:val="00E63DDA"/>
    <w:rsid w:val="00E64375"/>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0AD0"/>
    <w:rsid w:val="00E714B5"/>
    <w:rsid w:val="00E71527"/>
    <w:rsid w:val="00E71603"/>
    <w:rsid w:val="00E7163C"/>
    <w:rsid w:val="00E7169C"/>
    <w:rsid w:val="00E72079"/>
    <w:rsid w:val="00E72719"/>
    <w:rsid w:val="00E72804"/>
    <w:rsid w:val="00E73110"/>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568"/>
    <w:rsid w:val="00E868C4"/>
    <w:rsid w:val="00E86AB9"/>
    <w:rsid w:val="00E87167"/>
    <w:rsid w:val="00E872AD"/>
    <w:rsid w:val="00E874AD"/>
    <w:rsid w:val="00E87F4E"/>
    <w:rsid w:val="00E90398"/>
    <w:rsid w:val="00E90428"/>
    <w:rsid w:val="00E90436"/>
    <w:rsid w:val="00E90640"/>
    <w:rsid w:val="00E90A34"/>
    <w:rsid w:val="00E90D5C"/>
    <w:rsid w:val="00E90E18"/>
    <w:rsid w:val="00E910D7"/>
    <w:rsid w:val="00E91256"/>
    <w:rsid w:val="00E914AB"/>
    <w:rsid w:val="00E91917"/>
    <w:rsid w:val="00E91A64"/>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6AA"/>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A12"/>
    <w:rsid w:val="00EA0D36"/>
    <w:rsid w:val="00EA1158"/>
    <w:rsid w:val="00EA17E0"/>
    <w:rsid w:val="00EA1E6E"/>
    <w:rsid w:val="00EA228B"/>
    <w:rsid w:val="00EA2BC9"/>
    <w:rsid w:val="00EA3505"/>
    <w:rsid w:val="00EA3793"/>
    <w:rsid w:val="00EA3A9F"/>
    <w:rsid w:val="00EA3E60"/>
    <w:rsid w:val="00EA3F27"/>
    <w:rsid w:val="00EA40C3"/>
    <w:rsid w:val="00EA458D"/>
    <w:rsid w:val="00EA4B21"/>
    <w:rsid w:val="00EA4D60"/>
    <w:rsid w:val="00EA4DC5"/>
    <w:rsid w:val="00EA5D4D"/>
    <w:rsid w:val="00EA61B0"/>
    <w:rsid w:val="00EA68E7"/>
    <w:rsid w:val="00EA69C3"/>
    <w:rsid w:val="00EA6E52"/>
    <w:rsid w:val="00EA762E"/>
    <w:rsid w:val="00EA793B"/>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04"/>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1C"/>
    <w:rsid w:val="00EC0559"/>
    <w:rsid w:val="00EC0968"/>
    <w:rsid w:val="00EC09A6"/>
    <w:rsid w:val="00EC10D6"/>
    <w:rsid w:val="00EC13F2"/>
    <w:rsid w:val="00EC1601"/>
    <w:rsid w:val="00EC16ED"/>
    <w:rsid w:val="00EC1B34"/>
    <w:rsid w:val="00EC1FA6"/>
    <w:rsid w:val="00EC205F"/>
    <w:rsid w:val="00EC2378"/>
    <w:rsid w:val="00EC2605"/>
    <w:rsid w:val="00EC2BBA"/>
    <w:rsid w:val="00EC2D32"/>
    <w:rsid w:val="00EC2FF4"/>
    <w:rsid w:val="00EC31E7"/>
    <w:rsid w:val="00EC3560"/>
    <w:rsid w:val="00EC3816"/>
    <w:rsid w:val="00EC3FC2"/>
    <w:rsid w:val="00EC40D0"/>
    <w:rsid w:val="00EC4855"/>
    <w:rsid w:val="00EC48BB"/>
    <w:rsid w:val="00EC4B7A"/>
    <w:rsid w:val="00EC5233"/>
    <w:rsid w:val="00EC5610"/>
    <w:rsid w:val="00EC6457"/>
    <w:rsid w:val="00EC6574"/>
    <w:rsid w:val="00EC6A37"/>
    <w:rsid w:val="00EC6A7D"/>
    <w:rsid w:val="00EC6B3E"/>
    <w:rsid w:val="00EC6EAB"/>
    <w:rsid w:val="00EC6EF4"/>
    <w:rsid w:val="00EC73CC"/>
    <w:rsid w:val="00EC7C1D"/>
    <w:rsid w:val="00EC7CF9"/>
    <w:rsid w:val="00EC7E85"/>
    <w:rsid w:val="00ED072C"/>
    <w:rsid w:val="00ED1083"/>
    <w:rsid w:val="00ED1467"/>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5717"/>
    <w:rsid w:val="00EE5F96"/>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B24"/>
    <w:rsid w:val="00F01EAB"/>
    <w:rsid w:val="00F0207F"/>
    <w:rsid w:val="00F0273A"/>
    <w:rsid w:val="00F02D21"/>
    <w:rsid w:val="00F030EE"/>
    <w:rsid w:val="00F037F3"/>
    <w:rsid w:val="00F03AE0"/>
    <w:rsid w:val="00F03BB7"/>
    <w:rsid w:val="00F04174"/>
    <w:rsid w:val="00F041CC"/>
    <w:rsid w:val="00F047D1"/>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07ED0"/>
    <w:rsid w:val="00F1092A"/>
    <w:rsid w:val="00F10BDC"/>
    <w:rsid w:val="00F11613"/>
    <w:rsid w:val="00F117A8"/>
    <w:rsid w:val="00F118F4"/>
    <w:rsid w:val="00F119E3"/>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4FF"/>
    <w:rsid w:val="00F179FB"/>
    <w:rsid w:val="00F17A41"/>
    <w:rsid w:val="00F17AD5"/>
    <w:rsid w:val="00F17C64"/>
    <w:rsid w:val="00F20311"/>
    <w:rsid w:val="00F20435"/>
    <w:rsid w:val="00F2057F"/>
    <w:rsid w:val="00F20F85"/>
    <w:rsid w:val="00F21262"/>
    <w:rsid w:val="00F21AD0"/>
    <w:rsid w:val="00F21AFC"/>
    <w:rsid w:val="00F22B1B"/>
    <w:rsid w:val="00F22F45"/>
    <w:rsid w:val="00F23235"/>
    <w:rsid w:val="00F234E1"/>
    <w:rsid w:val="00F235C7"/>
    <w:rsid w:val="00F237B7"/>
    <w:rsid w:val="00F239B4"/>
    <w:rsid w:val="00F23FAC"/>
    <w:rsid w:val="00F24682"/>
    <w:rsid w:val="00F24767"/>
    <w:rsid w:val="00F24B6C"/>
    <w:rsid w:val="00F24C79"/>
    <w:rsid w:val="00F25215"/>
    <w:rsid w:val="00F256A3"/>
    <w:rsid w:val="00F2585A"/>
    <w:rsid w:val="00F25C56"/>
    <w:rsid w:val="00F265D6"/>
    <w:rsid w:val="00F2671C"/>
    <w:rsid w:val="00F26BF6"/>
    <w:rsid w:val="00F26F90"/>
    <w:rsid w:val="00F27425"/>
    <w:rsid w:val="00F277A2"/>
    <w:rsid w:val="00F277D3"/>
    <w:rsid w:val="00F27BF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6DFE"/>
    <w:rsid w:val="00F376A3"/>
    <w:rsid w:val="00F3778E"/>
    <w:rsid w:val="00F37A2C"/>
    <w:rsid w:val="00F37C83"/>
    <w:rsid w:val="00F37CA5"/>
    <w:rsid w:val="00F405B8"/>
    <w:rsid w:val="00F40AC1"/>
    <w:rsid w:val="00F40CB4"/>
    <w:rsid w:val="00F41A5E"/>
    <w:rsid w:val="00F41A63"/>
    <w:rsid w:val="00F420FD"/>
    <w:rsid w:val="00F4231A"/>
    <w:rsid w:val="00F42746"/>
    <w:rsid w:val="00F42D86"/>
    <w:rsid w:val="00F43000"/>
    <w:rsid w:val="00F4313C"/>
    <w:rsid w:val="00F43725"/>
    <w:rsid w:val="00F4398E"/>
    <w:rsid w:val="00F43C6D"/>
    <w:rsid w:val="00F44094"/>
    <w:rsid w:val="00F45BC7"/>
    <w:rsid w:val="00F45C18"/>
    <w:rsid w:val="00F45C44"/>
    <w:rsid w:val="00F45F4B"/>
    <w:rsid w:val="00F461DC"/>
    <w:rsid w:val="00F462BC"/>
    <w:rsid w:val="00F4675B"/>
    <w:rsid w:val="00F46AB9"/>
    <w:rsid w:val="00F46C37"/>
    <w:rsid w:val="00F47A33"/>
    <w:rsid w:val="00F507DF"/>
    <w:rsid w:val="00F50D86"/>
    <w:rsid w:val="00F5168C"/>
    <w:rsid w:val="00F51A35"/>
    <w:rsid w:val="00F51AA1"/>
    <w:rsid w:val="00F51CC6"/>
    <w:rsid w:val="00F52B53"/>
    <w:rsid w:val="00F52D9D"/>
    <w:rsid w:val="00F52F7E"/>
    <w:rsid w:val="00F52FA7"/>
    <w:rsid w:val="00F53218"/>
    <w:rsid w:val="00F538B3"/>
    <w:rsid w:val="00F541EF"/>
    <w:rsid w:val="00F54461"/>
    <w:rsid w:val="00F54640"/>
    <w:rsid w:val="00F54678"/>
    <w:rsid w:val="00F54744"/>
    <w:rsid w:val="00F5476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11A6"/>
    <w:rsid w:val="00F6249B"/>
    <w:rsid w:val="00F62717"/>
    <w:rsid w:val="00F62AF1"/>
    <w:rsid w:val="00F62D64"/>
    <w:rsid w:val="00F63165"/>
    <w:rsid w:val="00F635A5"/>
    <w:rsid w:val="00F637B2"/>
    <w:rsid w:val="00F637E0"/>
    <w:rsid w:val="00F63807"/>
    <w:rsid w:val="00F63F15"/>
    <w:rsid w:val="00F64361"/>
    <w:rsid w:val="00F644E1"/>
    <w:rsid w:val="00F645A9"/>
    <w:rsid w:val="00F6534D"/>
    <w:rsid w:val="00F65850"/>
    <w:rsid w:val="00F659B6"/>
    <w:rsid w:val="00F65C75"/>
    <w:rsid w:val="00F667EA"/>
    <w:rsid w:val="00F6688F"/>
    <w:rsid w:val="00F670B7"/>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77E42"/>
    <w:rsid w:val="00F802C4"/>
    <w:rsid w:val="00F80373"/>
    <w:rsid w:val="00F804F4"/>
    <w:rsid w:val="00F80A5F"/>
    <w:rsid w:val="00F80A89"/>
    <w:rsid w:val="00F80AE8"/>
    <w:rsid w:val="00F81028"/>
    <w:rsid w:val="00F8118D"/>
    <w:rsid w:val="00F81B3E"/>
    <w:rsid w:val="00F81CC8"/>
    <w:rsid w:val="00F81D8B"/>
    <w:rsid w:val="00F81F53"/>
    <w:rsid w:val="00F8205F"/>
    <w:rsid w:val="00F823F0"/>
    <w:rsid w:val="00F82925"/>
    <w:rsid w:val="00F82D4D"/>
    <w:rsid w:val="00F83937"/>
    <w:rsid w:val="00F83B6F"/>
    <w:rsid w:val="00F83BFA"/>
    <w:rsid w:val="00F83ECA"/>
    <w:rsid w:val="00F83EEA"/>
    <w:rsid w:val="00F84272"/>
    <w:rsid w:val="00F84971"/>
    <w:rsid w:val="00F84979"/>
    <w:rsid w:val="00F84AA6"/>
    <w:rsid w:val="00F84EFA"/>
    <w:rsid w:val="00F85083"/>
    <w:rsid w:val="00F8618F"/>
    <w:rsid w:val="00F86239"/>
    <w:rsid w:val="00F86576"/>
    <w:rsid w:val="00F86805"/>
    <w:rsid w:val="00F8694B"/>
    <w:rsid w:val="00F874F4"/>
    <w:rsid w:val="00F876F0"/>
    <w:rsid w:val="00F8779D"/>
    <w:rsid w:val="00F87999"/>
    <w:rsid w:val="00F87B21"/>
    <w:rsid w:val="00F87C78"/>
    <w:rsid w:val="00F900FF"/>
    <w:rsid w:val="00F906E8"/>
    <w:rsid w:val="00F90BAF"/>
    <w:rsid w:val="00F90D6A"/>
    <w:rsid w:val="00F91039"/>
    <w:rsid w:val="00F91782"/>
    <w:rsid w:val="00F91993"/>
    <w:rsid w:val="00F91B86"/>
    <w:rsid w:val="00F91C2B"/>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A0226"/>
    <w:rsid w:val="00FA03C9"/>
    <w:rsid w:val="00FA0793"/>
    <w:rsid w:val="00FA17D8"/>
    <w:rsid w:val="00FA1E38"/>
    <w:rsid w:val="00FA1F14"/>
    <w:rsid w:val="00FA2355"/>
    <w:rsid w:val="00FA23FD"/>
    <w:rsid w:val="00FA2AB5"/>
    <w:rsid w:val="00FA2AEC"/>
    <w:rsid w:val="00FA3257"/>
    <w:rsid w:val="00FA3644"/>
    <w:rsid w:val="00FA36D1"/>
    <w:rsid w:val="00FA3823"/>
    <w:rsid w:val="00FA39BF"/>
    <w:rsid w:val="00FA3AE8"/>
    <w:rsid w:val="00FA3B7C"/>
    <w:rsid w:val="00FA4620"/>
    <w:rsid w:val="00FA4A6E"/>
    <w:rsid w:val="00FA4BEC"/>
    <w:rsid w:val="00FA4F4B"/>
    <w:rsid w:val="00FA554B"/>
    <w:rsid w:val="00FA5601"/>
    <w:rsid w:val="00FA5699"/>
    <w:rsid w:val="00FA58DA"/>
    <w:rsid w:val="00FA5910"/>
    <w:rsid w:val="00FA5D4E"/>
    <w:rsid w:val="00FA5F93"/>
    <w:rsid w:val="00FA6137"/>
    <w:rsid w:val="00FA642E"/>
    <w:rsid w:val="00FA729A"/>
    <w:rsid w:val="00FA7395"/>
    <w:rsid w:val="00FA78C0"/>
    <w:rsid w:val="00FA7F17"/>
    <w:rsid w:val="00FB066A"/>
    <w:rsid w:val="00FB0D10"/>
    <w:rsid w:val="00FB1396"/>
    <w:rsid w:val="00FB1871"/>
    <w:rsid w:val="00FB1B00"/>
    <w:rsid w:val="00FB1D11"/>
    <w:rsid w:val="00FB1D49"/>
    <w:rsid w:val="00FB22E8"/>
    <w:rsid w:val="00FB2427"/>
    <w:rsid w:val="00FB26F6"/>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37C6"/>
    <w:rsid w:val="00FC39A3"/>
    <w:rsid w:val="00FC45D7"/>
    <w:rsid w:val="00FC4FA4"/>
    <w:rsid w:val="00FC4FEE"/>
    <w:rsid w:val="00FC56C5"/>
    <w:rsid w:val="00FC5A0C"/>
    <w:rsid w:val="00FC6132"/>
    <w:rsid w:val="00FC63B3"/>
    <w:rsid w:val="00FC6B02"/>
    <w:rsid w:val="00FC6CB5"/>
    <w:rsid w:val="00FC6D1B"/>
    <w:rsid w:val="00FC6EA2"/>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4E3C"/>
    <w:rsid w:val="00FD570E"/>
    <w:rsid w:val="00FD5B90"/>
    <w:rsid w:val="00FD5BBC"/>
    <w:rsid w:val="00FD6216"/>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 w:val="5ACFD7C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7DB8AC0E-3D66-4C3B-B0FC-FA441BAFB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BC0508"/>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val="en-US" w:eastAsia="en-US"/>
    </w:rPr>
  </w:style>
  <w:style w:type="paragraph" w:styleId="Heading3">
    <w:name w:val="heading 3"/>
    <w:basedOn w:val="Normal"/>
    <w:next w:val="Normal"/>
    <w:qFormat/>
    <w:rsid w:val="00745341"/>
    <w:pPr>
      <w:keepNext/>
      <w:numPr>
        <w:ilvl w:val="2"/>
        <w:numId w:val="1"/>
      </w:numPr>
      <w:spacing w:before="240" w:after="60"/>
      <w:ind w:left="426"/>
      <w:outlineLvl w:val="2"/>
    </w:pPr>
    <w:rPr>
      <w:rFonts w:eastAsia="Batang" w:cs="Arial"/>
      <w:b/>
      <w:bCs/>
      <w:sz w:val="26"/>
      <w:szCs w:val="26"/>
      <w:lang w:val="en-US"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val="en-US"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val="en-US"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val="en-US"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val="en-US"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val="en-US" w:eastAsia="en-US"/>
    </w:rPr>
  </w:style>
  <w:style w:type="paragraph" w:styleId="Footer">
    <w:name w:val="footer"/>
    <w:basedOn w:val="Normal"/>
    <w:link w:val="FooterChar"/>
    <w:uiPriority w:val="99"/>
    <w:rsid w:val="00FD71B0"/>
    <w:pPr>
      <w:tabs>
        <w:tab w:val="center" w:pos="4320"/>
        <w:tab w:val="right" w:pos="8640"/>
      </w:tabs>
    </w:pPr>
    <w:rPr>
      <w:rFonts w:eastAsia="Batang"/>
      <w:lang w:val="en-US" w:eastAsia="en-US"/>
    </w:rPr>
  </w:style>
  <w:style w:type="paragraph" w:styleId="TOC1">
    <w:name w:val="toc 1"/>
    <w:basedOn w:val="Normal"/>
    <w:next w:val="Normal"/>
    <w:autoRedefine/>
    <w:uiPriority w:val="39"/>
    <w:rsid w:val="00C53BDE"/>
    <w:pPr>
      <w:tabs>
        <w:tab w:val="left" w:pos="440"/>
        <w:tab w:val="right" w:leader="dot" w:pos="9736"/>
      </w:tabs>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val="en-US"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53BDE"/>
    <w:pPr>
      <w:tabs>
        <w:tab w:val="right" w:leader="dot" w:pos="9736"/>
      </w:tabs>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val="en-US"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val="en-US"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val="en-US"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val="en-US" w:eastAsia="en-US"/>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val="en-US"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val="en-US"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val="en-US"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val="en-US"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rFonts w:eastAsia="Batang"/>
      <w:b/>
      <w:bCs/>
      <w:color w:val="5B9BD5" w:themeColor="accent1"/>
      <w:sz w:val="18"/>
      <w:szCs w:val="18"/>
      <w:lang w:val="en-US" w:eastAsia="en-US"/>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numbering" w:customStyle="1" w:styleId="CurrentList1">
    <w:name w:val="Current List1"/>
    <w:uiPriority w:val="99"/>
    <w:rsid w:val="00B06675"/>
    <w:pPr>
      <w:numPr>
        <w:numId w:val="9"/>
      </w:numPr>
    </w:pPr>
  </w:style>
  <w:style w:type="numbering" w:customStyle="1" w:styleId="CurrentList2">
    <w:name w:val="Current List2"/>
    <w:uiPriority w:val="99"/>
    <w:rsid w:val="009730A4"/>
    <w:pPr>
      <w:numPr>
        <w:numId w:val="10"/>
      </w:numPr>
    </w:pPr>
  </w:style>
  <w:style w:type="numbering" w:customStyle="1" w:styleId="CurrentList3">
    <w:name w:val="Current List3"/>
    <w:uiPriority w:val="99"/>
    <w:rsid w:val="009730A4"/>
    <w:pPr>
      <w:numPr>
        <w:numId w:val="11"/>
      </w:numPr>
    </w:pPr>
  </w:style>
  <w:style w:type="character" w:styleId="Emphasis">
    <w:name w:val="Emphasis"/>
    <w:basedOn w:val="DefaultParagraphFont"/>
    <w:uiPriority w:val="20"/>
    <w:qFormat/>
    <w:rsid w:val="00791C76"/>
    <w:rPr>
      <w:i/>
      <w:iCs/>
    </w:rPr>
  </w:style>
  <w:style w:type="paragraph" w:styleId="NoSpacing">
    <w:name w:val="No Spacing"/>
    <w:uiPriority w:val="68"/>
    <w:qFormat/>
    <w:rsid w:val="002023AA"/>
    <w:rPr>
      <w:rFonts w:ascii="IBM Plex Sans" w:eastAsia="Times New Roman" w:hAnsi="IBM Plex Sans"/>
      <w:sz w:val="22"/>
      <w:szCs w:val="24"/>
    </w:rPr>
  </w:style>
  <w:style w:type="paragraph" w:styleId="Title">
    <w:name w:val="Title"/>
    <w:basedOn w:val="Normal"/>
    <w:next w:val="Normal"/>
    <w:link w:val="TitleChar"/>
    <w:qFormat/>
    <w:rsid w:val="00991A2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91A2A"/>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unhideWhenUsed/>
    <w:rsid w:val="00B5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54FF0"/>
    <w:rPr>
      <w:rFonts w:ascii="Courier New" w:eastAsia="Times New Roman" w:hAnsi="Courier New" w:cs="Courier New"/>
    </w:rPr>
  </w:style>
  <w:style w:type="character" w:styleId="HTMLCode">
    <w:name w:val="HTML Code"/>
    <w:basedOn w:val="DefaultParagraphFont"/>
    <w:uiPriority w:val="99"/>
    <w:semiHidden/>
    <w:unhideWhenUsed/>
    <w:rsid w:val="00B54FF0"/>
    <w:rPr>
      <w:rFonts w:ascii="Courier New" w:eastAsia="Times New Roman" w:hAnsi="Courier New" w:cs="Courier New"/>
      <w:sz w:val="20"/>
      <w:szCs w:val="20"/>
    </w:rPr>
  </w:style>
  <w:style w:type="character" w:customStyle="1" w:styleId="hljs-attr">
    <w:name w:val="hljs-attr"/>
    <w:basedOn w:val="DefaultParagraphFont"/>
    <w:rsid w:val="00B54FF0"/>
  </w:style>
  <w:style w:type="character" w:customStyle="1" w:styleId="hgkelc">
    <w:name w:val="hgkelc"/>
    <w:basedOn w:val="DefaultParagraphFont"/>
    <w:rsid w:val="009E2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366878052">
      <w:bodyDiv w:val="1"/>
      <w:marLeft w:val="0"/>
      <w:marRight w:val="0"/>
      <w:marTop w:val="0"/>
      <w:marBottom w:val="0"/>
      <w:divBdr>
        <w:top w:val="none" w:sz="0" w:space="0" w:color="auto"/>
        <w:left w:val="none" w:sz="0" w:space="0" w:color="auto"/>
        <w:bottom w:val="none" w:sz="0" w:space="0" w:color="auto"/>
        <w:right w:val="none" w:sz="0" w:space="0" w:color="auto"/>
      </w:divBdr>
      <w:divsChild>
        <w:div w:id="1726373565">
          <w:marLeft w:val="0"/>
          <w:marRight w:val="0"/>
          <w:marTop w:val="0"/>
          <w:marBottom w:val="0"/>
          <w:divBdr>
            <w:top w:val="none" w:sz="0" w:space="0" w:color="auto"/>
            <w:left w:val="none" w:sz="0" w:space="0" w:color="auto"/>
            <w:bottom w:val="none" w:sz="0" w:space="0" w:color="auto"/>
            <w:right w:val="none" w:sz="0" w:space="0" w:color="auto"/>
          </w:divBdr>
          <w:divsChild>
            <w:div w:id="7414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32019101">
      <w:bodyDiv w:val="1"/>
      <w:marLeft w:val="0"/>
      <w:marRight w:val="0"/>
      <w:marTop w:val="0"/>
      <w:marBottom w:val="0"/>
      <w:divBdr>
        <w:top w:val="none" w:sz="0" w:space="0" w:color="auto"/>
        <w:left w:val="none" w:sz="0" w:space="0" w:color="auto"/>
        <w:bottom w:val="none" w:sz="0" w:space="0" w:color="auto"/>
        <w:right w:val="none" w:sz="0" w:space="0" w:color="auto"/>
      </w:divBdr>
      <w:divsChild>
        <w:div w:id="1793740322">
          <w:marLeft w:val="0"/>
          <w:marRight w:val="0"/>
          <w:marTop w:val="0"/>
          <w:marBottom w:val="0"/>
          <w:divBdr>
            <w:top w:val="none" w:sz="0" w:space="0" w:color="auto"/>
            <w:left w:val="none" w:sz="0" w:space="0" w:color="auto"/>
            <w:bottom w:val="none" w:sz="0" w:space="0" w:color="auto"/>
            <w:right w:val="none" w:sz="0" w:space="0" w:color="auto"/>
          </w:divBdr>
          <w:divsChild>
            <w:div w:id="17894734">
              <w:marLeft w:val="0"/>
              <w:marRight w:val="0"/>
              <w:marTop w:val="0"/>
              <w:marBottom w:val="0"/>
              <w:divBdr>
                <w:top w:val="none" w:sz="0" w:space="0" w:color="auto"/>
                <w:left w:val="none" w:sz="0" w:space="0" w:color="auto"/>
                <w:bottom w:val="none" w:sz="0" w:space="0" w:color="auto"/>
                <w:right w:val="none" w:sz="0" w:space="0" w:color="auto"/>
              </w:divBdr>
            </w:div>
            <w:div w:id="23868012">
              <w:marLeft w:val="0"/>
              <w:marRight w:val="0"/>
              <w:marTop w:val="0"/>
              <w:marBottom w:val="0"/>
              <w:divBdr>
                <w:top w:val="none" w:sz="0" w:space="0" w:color="auto"/>
                <w:left w:val="none" w:sz="0" w:space="0" w:color="auto"/>
                <w:bottom w:val="none" w:sz="0" w:space="0" w:color="auto"/>
                <w:right w:val="none" w:sz="0" w:space="0" w:color="auto"/>
              </w:divBdr>
            </w:div>
            <w:div w:id="358699625">
              <w:marLeft w:val="0"/>
              <w:marRight w:val="0"/>
              <w:marTop w:val="0"/>
              <w:marBottom w:val="0"/>
              <w:divBdr>
                <w:top w:val="none" w:sz="0" w:space="0" w:color="auto"/>
                <w:left w:val="none" w:sz="0" w:space="0" w:color="auto"/>
                <w:bottom w:val="none" w:sz="0" w:space="0" w:color="auto"/>
                <w:right w:val="none" w:sz="0" w:space="0" w:color="auto"/>
              </w:divBdr>
            </w:div>
            <w:div w:id="364718351">
              <w:marLeft w:val="0"/>
              <w:marRight w:val="0"/>
              <w:marTop w:val="0"/>
              <w:marBottom w:val="0"/>
              <w:divBdr>
                <w:top w:val="none" w:sz="0" w:space="0" w:color="auto"/>
                <w:left w:val="none" w:sz="0" w:space="0" w:color="auto"/>
                <w:bottom w:val="none" w:sz="0" w:space="0" w:color="auto"/>
                <w:right w:val="none" w:sz="0" w:space="0" w:color="auto"/>
              </w:divBdr>
            </w:div>
            <w:div w:id="403063248">
              <w:marLeft w:val="0"/>
              <w:marRight w:val="0"/>
              <w:marTop w:val="0"/>
              <w:marBottom w:val="0"/>
              <w:divBdr>
                <w:top w:val="none" w:sz="0" w:space="0" w:color="auto"/>
                <w:left w:val="none" w:sz="0" w:space="0" w:color="auto"/>
                <w:bottom w:val="none" w:sz="0" w:space="0" w:color="auto"/>
                <w:right w:val="none" w:sz="0" w:space="0" w:color="auto"/>
              </w:divBdr>
            </w:div>
            <w:div w:id="431438188">
              <w:marLeft w:val="0"/>
              <w:marRight w:val="0"/>
              <w:marTop w:val="0"/>
              <w:marBottom w:val="0"/>
              <w:divBdr>
                <w:top w:val="none" w:sz="0" w:space="0" w:color="auto"/>
                <w:left w:val="none" w:sz="0" w:space="0" w:color="auto"/>
                <w:bottom w:val="none" w:sz="0" w:space="0" w:color="auto"/>
                <w:right w:val="none" w:sz="0" w:space="0" w:color="auto"/>
              </w:divBdr>
            </w:div>
            <w:div w:id="452096866">
              <w:marLeft w:val="0"/>
              <w:marRight w:val="0"/>
              <w:marTop w:val="0"/>
              <w:marBottom w:val="0"/>
              <w:divBdr>
                <w:top w:val="none" w:sz="0" w:space="0" w:color="auto"/>
                <w:left w:val="none" w:sz="0" w:space="0" w:color="auto"/>
                <w:bottom w:val="none" w:sz="0" w:space="0" w:color="auto"/>
                <w:right w:val="none" w:sz="0" w:space="0" w:color="auto"/>
              </w:divBdr>
            </w:div>
            <w:div w:id="530922923">
              <w:marLeft w:val="0"/>
              <w:marRight w:val="0"/>
              <w:marTop w:val="0"/>
              <w:marBottom w:val="0"/>
              <w:divBdr>
                <w:top w:val="none" w:sz="0" w:space="0" w:color="auto"/>
                <w:left w:val="none" w:sz="0" w:space="0" w:color="auto"/>
                <w:bottom w:val="none" w:sz="0" w:space="0" w:color="auto"/>
                <w:right w:val="none" w:sz="0" w:space="0" w:color="auto"/>
              </w:divBdr>
            </w:div>
            <w:div w:id="706028793">
              <w:marLeft w:val="0"/>
              <w:marRight w:val="0"/>
              <w:marTop w:val="0"/>
              <w:marBottom w:val="0"/>
              <w:divBdr>
                <w:top w:val="none" w:sz="0" w:space="0" w:color="auto"/>
                <w:left w:val="none" w:sz="0" w:space="0" w:color="auto"/>
                <w:bottom w:val="none" w:sz="0" w:space="0" w:color="auto"/>
                <w:right w:val="none" w:sz="0" w:space="0" w:color="auto"/>
              </w:divBdr>
            </w:div>
            <w:div w:id="715810050">
              <w:marLeft w:val="0"/>
              <w:marRight w:val="0"/>
              <w:marTop w:val="0"/>
              <w:marBottom w:val="0"/>
              <w:divBdr>
                <w:top w:val="none" w:sz="0" w:space="0" w:color="auto"/>
                <w:left w:val="none" w:sz="0" w:space="0" w:color="auto"/>
                <w:bottom w:val="none" w:sz="0" w:space="0" w:color="auto"/>
                <w:right w:val="none" w:sz="0" w:space="0" w:color="auto"/>
              </w:divBdr>
            </w:div>
            <w:div w:id="765854729">
              <w:marLeft w:val="0"/>
              <w:marRight w:val="0"/>
              <w:marTop w:val="0"/>
              <w:marBottom w:val="0"/>
              <w:divBdr>
                <w:top w:val="none" w:sz="0" w:space="0" w:color="auto"/>
                <w:left w:val="none" w:sz="0" w:space="0" w:color="auto"/>
                <w:bottom w:val="none" w:sz="0" w:space="0" w:color="auto"/>
                <w:right w:val="none" w:sz="0" w:space="0" w:color="auto"/>
              </w:divBdr>
            </w:div>
            <w:div w:id="836844027">
              <w:marLeft w:val="0"/>
              <w:marRight w:val="0"/>
              <w:marTop w:val="0"/>
              <w:marBottom w:val="0"/>
              <w:divBdr>
                <w:top w:val="none" w:sz="0" w:space="0" w:color="auto"/>
                <w:left w:val="none" w:sz="0" w:space="0" w:color="auto"/>
                <w:bottom w:val="none" w:sz="0" w:space="0" w:color="auto"/>
                <w:right w:val="none" w:sz="0" w:space="0" w:color="auto"/>
              </w:divBdr>
            </w:div>
            <w:div w:id="858785563">
              <w:marLeft w:val="0"/>
              <w:marRight w:val="0"/>
              <w:marTop w:val="0"/>
              <w:marBottom w:val="0"/>
              <w:divBdr>
                <w:top w:val="none" w:sz="0" w:space="0" w:color="auto"/>
                <w:left w:val="none" w:sz="0" w:space="0" w:color="auto"/>
                <w:bottom w:val="none" w:sz="0" w:space="0" w:color="auto"/>
                <w:right w:val="none" w:sz="0" w:space="0" w:color="auto"/>
              </w:divBdr>
            </w:div>
            <w:div w:id="862669008">
              <w:marLeft w:val="0"/>
              <w:marRight w:val="0"/>
              <w:marTop w:val="0"/>
              <w:marBottom w:val="0"/>
              <w:divBdr>
                <w:top w:val="none" w:sz="0" w:space="0" w:color="auto"/>
                <w:left w:val="none" w:sz="0" w:space="0" w:color="auto"/>
                <w:bottom w:val="none" w:sz="0" w:space="0" w:color="auto"/>
                <w:right w:val="none" w:sz="0" w:space="0" w:color="auto"/>
              </w:divBdr>
            </w:div>
            <w:div w:id="863127858">
              <w:marLeft w:val="0"/>
              <w:marRight w:val="0"/>
              <w:marTop w:val="0"/>
              <w:marBottom w:val="0"/>
              <w:divBdr>
                <w:top w:val="none" w:sz="0" w:space="0" w:color="auto"/>
                <w:left w:val="none" w:sz="0" w:space="0" w:color="auto"/>
                <w:bottom w:val="none" w:sz="0" w:space="0" w:color="auto"/>
                <w:right w:val="none" w:sz="0" w:space="0" w:color="auto"/>
              </w:divBdr>
            </w:div>
            <w:div w:id="893469171">
              <w:marLeft w:val="0"/>
              <w:marRight w:val="0"/>
              <w:marTop w:val="0"/>
              <w:marBottom w:val="0"/>
              <w:divBdr>
                <w:top w:val="none" w:sz="0" w:space="0" w:color="auto"/>
                <w:left w:val="none" w:sz="0" w:space="0" w:color="auto"/>
                <w:bottom w:val="none" w:sz="0" w:space="0" w:color="auto"/>
                <w:right w:val="none" w:sz="0" w:space="0" w:color="auto"/>
              </w:divBdr>
            </w:div>
            <w:div w:id="906574734">
              <w:marLeft w:val="0"/>
              <w:marRight w:val="0"/>
              <w:marTop w:val="0"/>
              <w:marBottom w:val="0"/>
              <w:divBdr>
                <w:top w:val="none" w:sz="0" w:space="0" w:color="auto"/>
                <w:left w:val="none" w:sz="0" w:space="0" w:color="auto"/>
                <w:bottom w:val="none" w:sz="0" w:space="0" w:color="auto"/>
                <w:right w:val="none" w:sz="0" w:space="0" w:color="auto"/>
              </w:divBdr>
            </w:div>
            <w:div w:id="961889014">
              <w:marLeft w:val="0"/>
              <w:marRight w:val="0"/>
              <w:marTop w:val="0"/>
              <w:marBottom w:val="0"/>
              <w:divBdr>
                <w:top w:val="none" w:sz="0" w:space="0" w:color="auto"/>
                <w:left w:val="none" w:sz="0" w:space="0" w:color="auto"/>
                <w:bottom w:val="none" w:sz="0" w:space="0" w:color="auto"/>
                <w:right w:val="none" w:sz="0" w:space="0" w:color="auto"/>
              </w:divBdr>
            </w:div>
            <w:div w:id="1069378207">
              <w:marLeft w:val="0"/>
              <w:marRight w:val="0"/>
              <w:marTop w:val="0"/>
              <w:marBottom w:val="0"/>
              <w:divBdr>
                <w:top w:val="none" w:sz="0" w:space="0" w:color="auto"/>
                <w:left w:val="none" w:sz="0" w:space="0" w:color="auto"/>
                <w:bottom w:val="none" w:sz="0" w:space="0" w:color="auto"/>
                <w:right w:val="none" w:sz="0" w:space="0" w:color="auto"/>
              </w:divBdr>
            </w:div>
            <w:div w:id="1069569832">
              <w:marLeft w:val="0"/>
              <w:marRight w:val="0"/>
              <w:marTop w:val="0"/>
              <w:marBottom w:val="0"/>
              <w:divBdr>
                <w:top w:val="none" w:sz="0" w:space="0" w:color="auto"/>
                <w:left w:val="none" w:sz="0" w:space="0" w:color="auto"/>
                <w:bottom w:val="none" w:sz="0" w:space="0" w:color="auto"/>
                <w:right w:val="none" w:sz="0" w:space="0" w:color="auto"/>
              </w:divBdr>
            </w:div>
            <w:div w:id="1124152542">
              <w:marLeft w:val="0"/>
              <w:marRight w:val="0"/>
              <w:marTop w:val="0"/>
              <w:marBottom w:val="0"/>
              <w:divBdr>
                <w:top w:val="none" w:sz="0" w:space="0" w:color="auto"/>
                <w:left w:val="none" w:sz="0" w:space="0" w:color="auto"/>
                <w:bottom w:val="none" w:sz="0" w:space="0" w:color="auto"/>
                <w:right w:val="none" w:sz="0" w:space="0" w:color="auto"/>
              </w:divBdr>
            </w:div>
            <w:div w:id="1191068649">
              <w:marLeft w:val="0"/>
              <w:marRight w:val="0"/>
              <w:marTop w:val="0"/>
              <w:marBottom w:val="0"/>
              <w:divBdr>
                <w:top w:val="none" w:sz="0" w:space="0" w:color="auto"/>
                <w:left w:val="none" w:sz="0" w:space="0" w:color="auto"/>
                <w:bottom w:val="none" w:sz="0" w:space="0" w:color="auto"/>
                <w:right w:val="none" w:sz="0" w:space="0" w:color="auto"/>
              </w:divBdr>
            </w:div>
            <w:div w:id="1205755803">
              <w:marLeft w:val="0"/>
              <w:marRight w:val="0"/>
              <w:marTop w:val="0"/>
              <w:marBottom w:val="0"/>
              <w:divBdr>
                <w:top w:val="none" w:sz="0" w:space="0" w:color="auto"/>
                <w:left w:val="none" w:sz="0" w:space="0" w:color="auto"/>
                <w:bottom w:val="none" w:sz="0" w:space="0" w:color="auto"/>
                <w:right w:val="none" w:sz="0" w:space="0" w:color="auto"/>
              </w:divBdr>
            </w:div>
            <w:div w:id="1226724874">
              <w:marLeft w:val="0"/>
              <w:marRight w:val="0"/>
              <w:marTop w:val="0"/>
              <w:marBottom w:val="0"/>
              <w:divBdr>
                <w:top w:val="none" w:sz="0" w:space="0" w:color="auto"/>
                <w:left w:val="none" w:sz="0" w:space="0" w:color="auto"/>
                <w:bottom w:val="none" w:sz="0" w:space="0" w:color="auto"/>
                <w:right w:val="none" w:sz="0" w:space="0" w:color="auto"/>
              </w:divBdr>
            </w:div>
            <w:div w:id="1231231547">
              <w:marLeft w:val="0"/>
              <w:marRight w:val="0"/>
              <w:marTop w:val="0"/>
              <w:marBottom w:val="0"/>
              <w:divBdr>
                <w:top w:val="none" w:sz="0" w:space="0" w:color="auto"/>
                <w:left w:val="none" w:sz="0" w:space="0" w:color="auto"/>
                <w:bottom w:val="none" w:sz="0" w:space="0" w:color="auto"/>
                <w:right w:val="none" w:sz="0" w:space="0" w:color="auto"/>
              </w:divBdr>
            </w:div>
            <w:div w:id="1262950437">
              <w:marLeft w:val="0"/>
              <w:marRight w:val="0"/>
              <w:marTop w:val="0"/>
              <w:marBottom w:val="0"/>
              <w:divBdr>
                <w:top w:val="none" w:sz="0" w:space="0" w:color="auto"/>
                <w:left w:val="none" w:sz="0" w:space="0" w:color="auto"/>
                <w:bottom w:val="none" w:sz="0" w:space="0" w:color="auto"/>
                <w:right w:val="none" w:sz="0" w:space="0" w:color="auto"/>
              </w:divBdr>
            </w:div>
            <w:div w:id="1332291970">
              <w:marLeft w:val="0"/>
              <w:marRight w:val="0"/>
              <w:marTop w:val="0"/>
              <w:marBottom w:val="0"/>
              <w:divBdr>
                <w:top w:val="none" w:sz="0" w:space="0" w:color="auto"/>
                <w:left w:val="none" w:sz="0" w:space="0" w:color="auto"/>
                <w:bottom w:val="none" w:sz="0" w:space="0" w:color="auto"/>
                <w:right w:val="none" w:sz="0" w:space="0" w:color="auto"/>
              </w:divBdr>
            </w:div>
            <w:div w:id="1368796763">
              <w:marLeft w:val="0"/>
              <w:marRight w:val="0"/>
              <w:marTop w:val="0"/>
              <w:marBottom w:val="0"/>
              <w:divBdr>
                <w:top w:val="none" w:sz="0" w:space="0" w:color="auto"/>
                <w:left w:val="none" w:sz="0" w:space="0" w:color="auto"/>
                <w:bottom w:val="none" w:sz="0" w:space="0" w:color="auto"/>
                <w:right w:val="none" w:sz="0" w:space="0" w:color="auto"/>
              </w:divBdr>
            </w:div>
            <w:div w:id="1370640354">
              <w:marLeft w:val="0"/>
              <w:marRight w:val="0"/>
              <w:marTop w:val="0"/>
              <w:marBottom w:val="0"/>
              <w:divBdr>
                <w:top w:val="none" w:sz="0" w:space="0" w:color="auto"/>
                <w:left w:val="none" w:sz="0" w:space="0" w:color="auto"/>
                <w:bottom w:val="none" w:sz="0" w:space="0" w:color="auto"/>
                <w:right w:val="none" w:sz="0" w:space="0" w:color="auto"/>
              </w:divBdr>
            </w:div>
            <w:div w:id="1407073899">
              <w:marLeft w:val="0"/>
              <w:marRight w:val="0"/>
              <w:marTop w:val="0"/>
              <w:marBottom w:val="0"/>
              <w:divBdr>
                <w:top w:val="none" w:sz="0" w:space="0" w:color="auto"/>
                <w:left w:val="none" w:sz="0" w:space="0" w:color="auto"/>
                <w:bottom w:val="none" w:sz="0" w:space="0" w:color="auto"/>
                <w:right w:val="none" w:sz="0" w:space="0" w:color="auto"/>
              </w:divBdr>
            </w:div>
            <w:div w:id="1416173318">
              <w:marLeft w:val="0"/>
              <w:marRight w:val="0"/>
              <w:marTop w:val="0"/>
              <w:marBottom w:val="0"/>
              <w:divBdr>
                <w:top w:val="none" w:sz="0" w:space="0" w:color="auto"/>
                <w:left w:val="none" w:sz="0" w:space="0" w:color="auto"/>
                <w:bottom w:val="none" w:sz="0" w:space="0" w:color="auto"/>
                <w:right w:val="none" w:sz="0" w:space="0" w:color="auto"/>
              </w:divBdr>
            </w:div>
            <w:div w:id="1449547517">
              <w:marLeft w:val="0"/>
              <w:marRight w:val="0"/>
              <w:marTop w:val="0"/>
              <w:marBottom w:val="0"/>
              <w:divBdr>
                <w:top w:val="none" w:sz="0" w:space="0" w:color="auto"/>
                <w:left w:val="none" w:sz="0" w:space="0" w:color="auto"/>
                <w:bottom w:val="none" w:sz="0" w:space="0" w:color="auto"/>
                <w:right w:val="none" w:sz="0" w:space="0" w:color="auto"/>
              </w:divBdr>
            </w:div>
            <w:div w:id="1464813421">
              <w:marLeft w:val="0"/>
              <w:marRight w:val="0"/>
              <w:marTop w:val="0"/>
              <w:marBottom w:val="0"/>
              <w:divBdr>
                <w:top w:val="none" w:sz="0" w:space="0" w:color="auto"/>
                <w:left w:val="none" w:sz="0" w:space="0" w:color="auto"/>
                <w:bottom w:val="none" w:sz="0" w:space="0" w:color="auto"/>
                <w:right w:val="none" w:sz="0" w:space="0" w:color="auto"/>
              </w:divBdr>
            </w:div>
            <w:div w:id="1499493819">
              <w:marLeft w:val="0"/>
              <w:marRight w:val="0"/>
              <w:marTop w:val="0"/>
              <w:marBottom w:val="0"/>
              <w:divBdr>
                <w:top w:val="none" w:sz="0" w:space="0" w:color="auto"/>
                <w:left w:val="none" w:sz="0" w:space="0" w:color="auto"/>
                <w:bottom w:val="none" w:sz="0" w:space="0" w:color="auto"/>
                <w:right w:val="none" w:sz="0" w:space="0" w:color="auto"/>
              </w:divBdr>
            </w:div>
            <w:div w:id="1525288583">
              <w:marLeft w:val="0"/>
              <w:marRight w:val="0"/>
              <w:marTop w:val="0"/>
              <w:marBottom w:val="0"/>
              <w:divBdr>
                <w:top w:val="none" w:sz="0" w:space="0" w:color="auto"/>
                <w:left w:val="none" w:sz="0" w:space="0" w:color="auto"/>
                <w:bottom w:val="none" w:sz="0" w:space="0" w:color="auto"/>
                <w:right w:val="none" w:sz="0" w:space="0" w:color="auto"/>
              </w:divBdr>
            </w:div>
            <w:div w:id="1545484324">
              <w:marLeft w:val="0"/>
              <w:marRight w:val="0"/>
              <w:marTop w:val="0"/>
              <w:marBottom w:val="0"/>
              <w:divBdr>
                <w:top w:val="none" w:sz="0" w:space="0" w:color="auto"/>
                <w:left w:val="none" w:sz="0" w:space="0" w:color="auto"/>
                <w:bottom w:val="none" w:sz="0" w:space="0" w:color="auto"/>
                <w:right w:val="none" w:sz="0" w:space="0" w:color="auto"/>
              </w:divBdr>
            </w:div>
            <w:div w:id="1609461634">
              <w:marLeft w:val="0"/>
              <w:marRight w:val="0"/>
              <w:marTop w:val="0"/>
              <w:marBottom w:val="0"/>
              <w:divBdr>
                <w:top w:val="none" w:sz="0" w:space="0" w:color="auto"/>
                <w:left w:val="none" w:sz="0" w:space="0" w:color="auto"/>
                <w:bottom w:val="none" w:sz="0" w:space="0" w:color="auto"/>
                <w:right w:val="none" w:sz="0" w:space="0" w:color="auto"/>
              </w:divBdr>
            </w:div>
            <w:div w:id="1626615784">
              <w:marLeft w:val="0"/>
              <w:marRight w:val="0"/>
              <w:marTop w:val="0"/>
              <w:marBottom w:val="0"/>
              <w:divBdr>
                <w:top w:val="none" w:sz="0" w:space="0" w:color="auto"/>
                <w:left w:val="none" w:sz="0" w:space="0" w:color="auto"/>
                <w:bottom w:val="none" w:sz="0" w:space="0" w:color="auto"/>
                <w:right w:val="none" w:sz="0" w:space="0" w:color="auto"/>
              </w:divBdr>
            </w:div>
            <w:div w:id="1659655479">
              <w:marLeft w:val="0"/>
              <w:marRight w:val="0"/>
              <w:marTop w:val="0"/>
              <w:marBottom w:val="0"/>
              <w:divBdr>
                <w:top w:val="none" w:sz="0" w:space="0" w:color="auto"/>
                <w:left w:val="none" w:sz="0" w:space="0" w:color="auto"/>
                <w:bottom w:val="none" w:sz="0" w:space="0" w:color="auto"/>
                <w:right w:val="none" w:sz="0" w:space="0" w:color="auto"/>
              </w:divBdr>
            </w:div>
            <w:div w:id="1663389080">
              <w:marLeft w:val="0"/>
              <w:marRight w:val="0"/>
              <w:marTop w:val="0"/>
              <w:marBottom w:val="0"/>
              <w:divBdr>
                <w:top w:val="none" w:sz="0" w:space="0" w:color="auto"/>
                <w:left w:val="none" w:sz="0" w:space="0" w:color="auto"/>
                <w:bottom w:val="none" w:sz="0" w:space="0" w:color="auto"/>
                <w:right w:val="none" w:sz="0" w:space="0" w:color="auto"/>
              </w:divBdr>
            </w:div>
            <w:div w:id="1752388788">
              <w:marLeft w:val="0"/>
              <w:marRight w:val="0"/>
              <w:marTop w:val="0"/>
              <w:marBottom w:val="0"/>
              <w:divBdr>
                <w:top w:val="none" w:sz="0" w:space="0" w:color="auto"/>
                <w:left w:val="none" w:sz="0" w:space="0" w:color="auto"/>
                <w:bottom w:val="none" w:sz="0" w:space="0" w:color="auto"/>
                <w:right w:val="none" w:sz="0" w:space="0" w:color="auto"/>
              </w:divBdr>
            </w:div>
            <w:div w:id="1772120107">
              <w:marLeft w:val="0"/>
              <w:marRight w:val="0"/>
              <w:marTop w:val="0"/>
              <w:marBottom w:val="0"/>
              <w:divBdr>
                <w:top w:val="none" w:sz="0" w:space="0" w:color="auto"/>
                <w:left w:val="none" w:sz="0" w:space="0" w:color="auto"/>
                <w:bottom w:val="none" w:sz="0" w:space="0" w:color="auto"/>
                <w:right w:val="none" w:sz="0" w:space="0" w:color="auto"/>
              </w:divBdr>
            </w:div>
            <w:div w:id="1798717327">
              <w:marLeft w:val="0"/>
              <w:marRight w:val="0"/>
              <w:marTop w:val="0"/>
              <w:marBottom w:val="0"/>
              <w:divBdr>
                <w:top w:val="none" w:sz="0" w:space="0" w:color="auto"/>
                <w:left w:val="none" w:sz="0" w:space="0" w:color="auto"/>
                <w:bottom w:val="none" w:sz="0" w:space="0" w:color="auto"/>
                <w:right w:val="none" w:sz="0" w:space="0" w:color="auto"/>
              </w:divBdr>
            </w:div>
            <w:div w:id="1800297423">
              <w:marLeft w:val="0"/>
              <w:marRight w:val="0"/>
              <w:marTop w:val="0"/>
              <w:marBottom w:val="0"/>
              <w:divBdr>
                <w:top w:val="none" w:sz="0" w:space="0" w:color="auto"/>
                <w:left w:val="none" w:sz="0" w:space="0" w:color="auto"/>
                <w:bottom w:val="none" w:sz="0" w:space="0" w:color="auto"/>
                <w:right w:val="none" w:sz="0" w:space="0" w:color="auto"/>
              </w:divBdr>
            </w:div>
            <w:div w:id="1953783282">
              <w:marLeft w:val="0"/>
              <w:marRight w:val="0"/>
              <w:marTop w:val="0"/>
              <w:marBottom w:val="0"/>
              <w:divBdr>
                <w:top w:val="none" w:sz="0" w:space="0" w:color="auto"/>
                <w:left w:val="none" w:sz="0" w:space="0" w:color="auto"/>
                <w:bottom w:val="none" w:sz="0" w:space="0" w:color="auto"/>
                <w:right w:val="none" w:sz="0" w:space="0" w:color="auto"/>
              </w:divBdr>
            </w:div>
            <w:div w:id="1961455063">
              <w:marLeft w:val="0"/>
              <w:marRight w:val="0"/>
              <w:marTop w:val="0"/>
              <w:marBottom w:val="0"/>
              <w:divBdr>
                <w:top w:val="none" w:sz="0" w:space="0" w:color="auto"/>
                <w:left w:val="none" w:sz="0" w:space="0" w:color="auto"/>
                <w:bottom w:val="none" w:sz="0" w:space="0" w:color="auto"/>
                <w:right w:val="none" w:sz="0" w:space="0" w:color="auto"/>
              </w:divBdr>
            </w:div>
            <w:div w:id="1961717034">
              <w:marLeft w:val="0"/>
              <w:marRight w:val="0"/>
              <w:marTop w:val="0"/>
              <w:marBottom w:val="0"/>
              <w:divBdr>
                <w:top w:val="none" w:sz="0" w:space="0" w:color="auto"/>
                <w:left w:val="none" w:sz="0" w:space="0" w:color="auto"/>
                <w:bottom w:val="none" w:sz="0" w:space="0" w:color="auto"/>
                <w:right w:val="none" w:sz="0" w:space="0" w:color="auto"/>
              </w:divBdr>
            </w:div>
            <w:div w:id="1985810565">
              <w:marLeft w:val="0"/>
              <w:marRight w:val="0"/>
              <w:marTop w:val="0"/>
              <w:marBottom w:val="0"/>
              <w:divBdr>
                <w:top w:val="none" w:sz="0" w:space="0" w:color="auto"/>
                <w:left w:val="none" w:sz="0" w:space="0" w:color="auto"/>
                <w:bottom w:val="none" w:sz="0" w:space="0" w:color="auto"/>
                <w:right w:val="none" w:sz="0" w:space="0" w:color="auto"/>
              </w:divBdr>
            </w:div>
            <w:div w:id="1988196616">
              <w:marLeft w:val="0"/>
              <w:marRight w:val="0"/>
              <w:marTop w:val="0"/>
              <w:marBottom w:val="0"/>
              <w:divBdr>
                <w:top w:val="none" w:sz="0" w:space="0" w:color="auto"/>
                <w:left w:val="none" w:sz="0" w:space="0" w:color="auto"/>
                <w:bottom w:val="none" w:sz="0" w:space="0" w:color="auto"/>
                <w:right w:val="none" w:sz="0" w:space="0" w:color="auto"/>
              </w:divBdr>
            </w:div>
            <w:div w:id="2003701016">
              <w:marLeft w:val="0"/>
              <w:marRight w:val="0"/>
              <w:marTop w:val="0"/>
              <w:marBottom w:val="0"/>
              <w:divBdr>
                <w:top w:val="none" w:sz="0" w:space="0" w:color="auto"/>
                <w:left w:val="none" w:sz="0" w:space="0" w:color="auto"/>
                <w:bottom w:val="none" w:sz="0" w:space="0" w:color="auto"/>
                <w:right w:val="none" w:sz="0" w:space="0" w:color="auto"/>
              </w:divBdr>
            </w:div>
            <w:div w:id="2041396508">
              <w:marLeft w:val="0"/>
              <w:marRight w:val="0"/>
              <w:marTop w:val="0"/>
              <w:marBottom w:val="0"/>
              <w:divBdr>
                <w:top w:val="none" w:sz="0" w:space="0" w:color="auto"/>
                <w:left w:val="none" w:sz="0" w:space="0" w:color="auto"/>
                <w:bottom w:val="none" w:sz="0" w:space="0" w:color="auto"/>
                <w:right w:val="none" w:sz="0" w:space="0" w:color="auto"/>
              </w:divBdr>
            </w:div>
            <w:div w:id="2059888778">
              <w:marLeft w:val="0"/>
              <w:marRight w:val="0"/>
              <w:marTop w:val="0"/>
              <w:marBottom w:val="0"/>
              <w:divBdr>
                <w:top w:val="none" w:sz="0" w:space="0" w:color="auto"/>
                <w:left w:val="none" w:sz="0" w:space="0" w:color="auto"/>
                <w:bottom w:val="none" w:sz="0" w:space="0" w:color="auto"/>
                <w:right w:val="none" w:sz="0" w:space="0" w:color="auto"/>
              </w:divBdr>
            </w:div>
            <w:div w:id="2063746440">
              <w:marLeft w:val="0"/>
              <w:marRight w:val="0"/>
              <w:marTop w:val="0"/>
              <w:marBottom w:val="0"/>
              <w:divBdr>
                <w:top w:val="none" w:sz="0" w:space="0" w:color="auto"/>
                <w:left w:val="none" w:sz="0" w:space="0" w:color="auto"/>
                <w:bottom w:val="none" w:sz="0" w:space="0" w:color="auto"/>
                <w:right w:val="none" w:sz="0" w:space="0" w:color="auto"/>
              </w:divBdr>
            </w:div>
            <w:div w:id="2100439644">
              <w:marLeft w:val="0"/>
              <w:marRight w:val="0"/>
              <w:marTop w:val="0"/>
              <w:marBottom w:val="0"/>
              <w:divBdr>
                <w:top w:val="none" w:sz="0" w:space="0" w:color="auto"/>
                <w:left w:val="none" w:sz="0" w:space="0" w:color="auto"/>
                <w:bottom w:val="none" w:sz="0" w:space="0" w:color="auto"/>
                <w:right w:val="none" w:sz="0" w:space="0" w:color="auto"/>
              </w:divBdr>
            </w:div>
            <w:div w:id="2102140201">
              <w:marLeft w:val="0"/>
              <w:marRight w:val="0"/>
              <w:marTop w:val="0"/>
              <w:marBottom w:val="0"/>
              <w:divBdr>
                <w:top w:val="none" w:sz="0" w:space="0" w:color="auto"/>
                <w:left w:val="none" w:sz="0" w:space="0" w:color="auto"/>
                <w:bottom w:val="none" w:sz="0" w:space="0" w:color="auto"/>
                <w:right w:val="none" w:sz="0" w:space="0" w:color="auto"/>
              </w:divBdr>
            </w:div>
            <w:div w:id="21041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484012893">
      <w:bodyDiv w:val="1"/>
      <w:marLeft w:val="0"/>
      <w:marRight w:val="0"/>
      <w:marTop w:val="0"/>
      <w:marBottom w:val="0"/>
      <w:divBdr>
        <w:top w:val="none" w:sz="0" w:space="0" w:color="auto"/>
        <w:left w:val="none" w:sz="0" w:space="0" w:color="auto"/>
        <w:bottom w:val="none" w:sz="0" w:space="0" w:color="auto"/>
        <w:right w:val="none" w:sz="0" w:space="0" w:color="auto"/>
      </w:divBdr>
      <w:divsChild>
        <w:div w:id="2104257431">
          <w:marLeft w:val="0"/>
          <w:marRight w:val="0"/>
          <w:marTop w:val="0"/>
          <w:marBottom w:val="0"/>
          <w:divBdr>
            <w:top w:val="none" w:sz="0" w:space="0" w:color="auto"/>
            <w:left w:val="none" w:sz="0" w:space="0" w:color="auto"/>
            <w:bottom w:val="none" w:sz="0" w:space="0" w:color="auto"/>
            <w:right w:val="none" w:sz="0" w:space="0" w:color="auto"/>
          </w:divBdr>
          <w:divsChild>
            <w:div w:id="52192953">
              <w:marLeft w:val="0"/>
              <w:marRight w:val="0"/>
              <w:marTop w:val="0"/>
              <w:marBottom w:val="0"/>
              <w:divBdr>
                <w:top w:val="none" w:sz="0" w:space="0" w:color="auto"/>
                <w:left w:val="none" w:sz="0" w:space="0" w:color="auto"/>
                <w:bottom w:val="none" w:sz="0" w:space="0" w:color="auto"/>
                <w:right w:val="none" w:sz="0" w:space="0" w:color="auto"/>
              </w:divBdr>
            </w:div>
            <w:div w:id="62606029">
              <w:marLeft w:val="0"/>
              <w:marRight w:val="0"/>
              <w:marTop w:val="0"/>
              <w:marBottom w:val="0"/>
              <w:divBdr>
                <w:top w:val="none" w:sz="0" w:space="0" w:color="auto"/>
                <w:left w:val="none" w:sz="0" w:space="0" w:color="auto"/>
                <w:bottom w:val="none" w:sz="0" w:space="0" w:color="auto"/>
                <w:right w:val="none" w:sz="0" w:space="0" w:color="auto"/>
              </w:divBdr>
            </w:div>
            <w:div w:id="62878431">
              <w:marLeft w:val="0"/>
              <w:marRight w:val="0"/>
              <w:marTop w:val="0"/>
              <w:marBottom w:val="0"/>
              <w:divBdr>
                <w:top w:val="none" w:sz="0" w:space="0" w:color="auto"/>
                <w:left w:val="none" w:sz="0" w:space="0" w:color="auto"/>
                <w:bottom w:val="none" w:sz="0" w:space="0" w:color="auto"/>
                <w:right w:val="none" w:sz="0" w:space="0" w:color="auto"/>
              </w:divBdr>
            </w:div>
            <w:div w:id="85615111">
              <w:marLeft w:val="0"/>
              <w:marRight w:val="0"/>
              <w:marTop w:val="0"/>
              <w:marBottom w:val="0"/>
              <w:divBdr>
                <w:top w:val="none" w:sz="0" w:space="0" w:color="auto"/>
                <w:left w:val="none" w:sz="0" w:space="0" w:color="auto"/>
                <w:bottom w:val="none" w:sz="0" w:space="0" w:color="auto"/>
                <w:right w:val="none" w:sz="0" w:space="0" w:color="auto"/>
              </w:divBdr>
            </w:div>
            <w:div w:id="86460687">
              <w:marLeft w:val="0"/>
              <w:marRight w:val="0"/>
              <w:marTop w:val="0"/>
              <w:marBottom w:val="0"/>
              <w:divBdr>
                <w:top w:val="none" w:sz="0" w:space="0" w:color="auto"/>
                <w:left w:val="none" w:sz="0" w:space="0" w:color="auto"/>
                <w:bottom w:val="none" w:sz="0" w:space="0" w:color="auto"/>
                <w:right w:val="none" w:sz="0" w:space="0" w:color="auto"/>
              </w:divBdr>
            </w:div>
            <w:div w:id="87239372">
              <w:marLeft w:val="0"/>
              <w:marRight w:val="0"/>
              <w:marTop w:val="0"/>
              <w:marBottom w:val="0"/>
              <w:divBdr>
                <w:top w:val="none" w:sz="0" w:space="0" w:color="auto"/>
                <w:left w:val="none" w:sz="0" w:space="0" w:color="auto"/>
                <w:bottom w:val="none" w:sz="0" w:space="0" w:color="auto"/>
                <w:right w:val="none" w:sz="0" w:space="0" w:color="auto"/>
              </w:divBdr>
            </w:div>
            <w:div w:id="127088868">
              <w:marLeft w:val="0"/>
              <w:marRight w:val="0"/>
              <w:marTop w:val="0"/>
              <w:marBottom w:val="0"/>
              <w:divBdr>
                <w:top w:val="none" w:sz="0" w:space="0" w:color="auto"/>
                <w:left w:val="none" w:sz="0" w:space="0" w:color="auto"/>
                <w:bottom w:val="none" w:sz="0" w:space="0" w:color="auto"/>
                <w:right w:val="none" w:sz="0" w:space="0" w:color="auto"/>
              </w:divBdr>
            </w:div>
            <w:div w:id="244191690">
              <w:marLeft w:val="0"/>
              <w:marRight w:val="0"/>
              <w:marTop w:val="0"/>
              <w:marBottom w:val="0"/>
              <w:divBdr>
                <w:top w:val="none" w:sz="0" w:space="0" w:color="auto"/>
                <w:left w:val="none" w:sz="0" w:space="0" w:color="auto"/>
                <w:bottom w:val="none" w:sz="0" w:space="0" w:color="auto"/>
                <w:right w:val="none" w:sz="0" w:space="0" w:color="auto"/>
              </w:divBdr>
            </w:div>
            <w:div w:id="308293597">
              <w:marLeft w:val="0"/>
              <w:marRight w:val="0"/>
              <w:marTop w:val="0"/>
              <w:marBottom w:val="0"/>
              <w:divBdr>
                <w:top w:val="none" w:sz="0" w:space="0" w:color="auto"/>
                <w:left w:val="none" w:sz="0" w:space="0" w:color="auto"/>
                <w:bottom w:val="none" w:sz="0" w:space="0" w:color="auto"/>
                <w:right w:val="none" w:sz="0" w:space="0" w:color="auto"/>
              </w:divBdr>
            </w:div>
            <w:div w:id="470027570">
              <w:marLeft w:val="0"/>
              <w:marRight w:val="0"/>
              <w:marTop w:val="0"/>
              <w:marBottom w:val="0"/>
              <w:divBdr>
                <w:top w:val="none" w:sz="0" w:space="0" w:color="auto"/>
                <w:left w:val="none" w:sz="0" w:space="0" w:color="auto"/>
                <w:bottom w:val="none" w:sz="0" w:space="0" w:color="auto"/>
                <w:right w:val="none" w:sz="0" w:space="0" w:color="auto"/>
              </w:divBdr>
            </w:div>
            <w:div w:id="498354119">
              <w:marLeft w:val="0"/>
              <w:marRight w:val="0"/>
              <w:marTop w:val="0"/>
              <w:marBottom w:val="0"/>
              <w:divBdr>
                <w:top w:val="none" w:sz="0" w:space="0" w:color="auto"/>
                <w:left w:val="none" w:sz="0" w:space="0" w:color="auto"/>
                <w:bottom w:val="none" w:sz="0" w:space="0" w:color="auto"/>
                <w:right w:val="none" w:sz="0" w:space="0" w:color="auto"/>
              </w:divBdr>
            </w:div>
            <w:div w:id="512649865">
              <w:marLeft w:val="0"/>
              <w:marRight w:val="0"/>
              <w:marTop w:val="0"/>
              <w:marBottom w:val="0"/>
              <w:divBdr>
                <w:top w:val="none" w:sz="0" w:space="0" w:color="auto"/>
                <w:left w:val="none" w:sz="0" w:space="0" w:color="auto"/>
                <w:bottom w:val="none" w:sz="0" w:space="0" w:color="auto"/>
                <w:right w:val="none" w:sz="0" w:space="0" w:color="auto"/>
              </w:divBdr>
            </w:div>
            <w:div w:id="515849032">
              <w:marLeft w:val="0"/>
              <w:marRight w:val="0"/>
              <w:marTop w:val="0"/>
              <w:marBottom w:val="0"/>
              <w:divBdr>
                <w:top w:val="none" w:sz="0" w:space="0" w:color="auto"/>
                <w:left w:val="none" w:sz="0" w:space="0" w:color="auto"/>
                <w:bottom w:val="none" w:sz="0" w:space="0" w:color="auto"/>
                <w:right w:val="none" w:sz="0" w:space="0" w:color="auto"/>
              </w:divBdr>
            </w:div>
            <w:div w:id="521018194">
              <w:marLeft w:val="0"/>
              <w:marRight w:val="0"/>
              <w:marTop w:val="0"/>
              <w:marBottom w:val="0"/>
              <w:divBdr>
                <w:top w:val="none" w:sz="0" w:space="0" w:color="auto"/>
                <w:left w:val="none" w:sz="0" w:space="0" w:color="auto"/>
                <w:bottom w:val="none" w:sz="0" w:space="0" w:color="auto"/>
                <w:right w:val="none" w:sz="0" w:space="0" w:color="auto"/>
              </w:divBdr>
            </w:div>
            <w:div w:id="540439572">
              <w:marLeft w:val="0"/>
              <w:marRight w:val="0"/>
              <w:marTop w:val="0"/>
              <w:marBottom w:val="0"/>
              <w:divBdr>
                <w:top w:val="none" w:sz="0" w:space="0" w:color="auto"/>
                <w:left w:val="none" w:sz="0" w:space="0" w:color="auto"/>
                <w:bottom w:val="none" w:sz="0" w:space="0" w:color="auto"/>
                <w:right w:val="none" w:sz="0" w:space="0" w:color="auto"/>
              </w:divBdr>
            </w:div>
            <w:div w:id="544408859">
              <w:marLeft w:val="0"/>
              <w:marRight w:val="0"/>
              <w:marTop w:val="0"/>
              <w:marBottom w:val="0"/>
              <w:divBdr>
                <w:top w:val="none" w:sz="0" w:space="0" w:color="auto"/>
                <w:left w:val="none" w:sz="0" w:space="0" w:color="auto"/>
                <w:bottom w:val="none" w:sz="0" w:space="0" w:color="auto"/>
                <w:right w:val="none" w:sz="0" w:space="0" w:color="auto"/>
              </w:divBdr>
            </w:div>
            <w:div w:id="566497112">
              <w:marLeft w:val="0"/>
              <w:marRight w:val="0"/>
              <w:marTop w:val="0"/>
              <w:marBottom w:val="0"/>
              <w:divBdr>
                <w:top w:val="none" w:sz="0" w:space="0" w:color="auto"/>
                <w:left w:val="none" w:sz="0" w:space="0" w:color="auto"/>
                <w:bottom w:val="none" w:sz="0" w:space="0" w:color="auto"/>
                <w:right w:val="none" w:sz="0" w:space="0" w:color="auto"/>
              </w:divBdr>
            </w:div>
            <w:div w:id="651371109">
              <w:marLeft w:val="0"/>
              <w:marRight w:val="0"/>
              <w:marTop w:val="0"/>
              <w:marBottom w:val="0"/>
              <w:divBdr>
                <w:top w:val="none" w:sz="0" w:space="0" w:color="auto"/>
                <w:left w:val="none" w:sz="0" w:space="0" w:color="auto"/>
                <w:bottom w:val="none" w:sz="0" w:space="0" w:color="auto"/>
                <w:right w:val="none" w:sz="0" w:space="0" w:color="auto"/>
              </w:divBdr>
            </w:div>
            <w:div w:id="740950165">
              <w:marLeft w:val="0"/>
              <w:marRight w:val="0"/>
              <w:marTop w:val="0"/>
              <w:marBottom w:val="0"/>
              <w:divBdr>
                <w:top w:val="none" w:sz="0" w:space="0" w:color="auto"/>
                <w:left w:val="none" w:sz="0" w:space="0" w:color="auto"/>
                <w:bottom w:val="none" w:sz="0" w:space="0" w:color="auto"/>
                <w:right w:val="none" w:sz="0" w:space="0" w:color="auto"/>
              </w:divBdr>
            </w:div>
            <w:div w:id="743799137">
              <w:marLeft w:val="0"/>
              <w:marRight w:val="0"/>
              <w:marTop w:val="0"/>
              <w:marBottom w:val="0"/>
              <w:divBdr>
                <w:top w:val="none" w:sz="0" w:space="0" w:color="auto"/>
                <w:left w:val="none" w:sz="0" w:space="0" w:color="auto"/>
                <w:bottom w:val="none" w:sz="0" w:space="0" w:color="auto"/>
                <w:right w:val="none" w:sz="0" w:space="0" w:color="auto"/>
              </w:divBdr>
            </w:div>
            <w:div w:id="779492236">
              <w:marLeft w:val="0"/>
              <w:marRight w:val="0"/>
              <w:marTop w:val="0"/>
              <w:marBottom w:val="0"/>
              <w:divBdr>
                <w:top w:val="none" w:sz="0" w:space="0" w:color="auto"/>
                <w:left w:val="none" w:sz="0" w:space="0" w:color="auto"/>
                <w:bottom w:val="none" w:sz="0" w:space="0" w:color="auto"/>
                <w:right w:val="none" w:sz="0" w:space="0" w:color="auto"/>
              </w:divBdr>
            </w:div>
            <w:div w:id="861016996">
              <w:marLeft w:val="0"/>
              <w:marRight w:val="0"/>
              <w:marTop w:val="0"/>
              <w:marBottom w:val="0"/>
              <w:divBdr>
                <w:top w:val="none" w:sz="0" w:space="0" w:color="auto"/>
                <w:left w:val="none" w:sz="0" w:space="0" w:color="auto"/>
                <w:bottom w:val="none" w:sz="0" w:space="0" w:color="auto"/>
                <w:right w:val="none" w:sz="0" w:space="0" w:color="auto"/>
              </w:divBdr>
            </w:div>
            <w:div w:id="929313939">
              <w:marLeft w:val="0"/>
              <w:marRight w:val="0"/>
              <w:marTop w:val="0"/>
              <w:marBottom w:val="0"/>
              <w:divBdr>
                <w:top w:val="none" w:sz="0" w:space="0" w:color="auto"/>
                <w:left w:val="none" w:sz="0" w:space="0" w:color="auto"/>
                <w:bottom w:val="none" w:sz="0" w:space="0" w:color="auto"/>
                <w:right w:val="none" w:sz="0" w:space="0" w:color="auto"/>
              </w:divBdr>
            </w:div>
            <w:div w:id="954479840">
              <w:marLeft w:val="0"/>
              <w:marRight w:val="0"/>
              <w:marTop w:val="0"/>
              <w:marBottom w:val="0"/>
              <w:divBdr>
                <w:top w:val="none" w:sz="0" w:space="0" w:color="auto"/>
                <w:left w:val="none" w:sz="0" w:space="0" w:color="auto"/>
                <w:bottom w:val="none" w:sz="0" w:space="0" w:color="auto"/>
                <w:right w:val="none" w:sz="0" w:space="0" w:color="auto"/>
              </w:divBdr>
            </w:div>
            <w:div w:id="1037585235">
              <w:marLeft w:val="0"/>
              <w:marRight w:val="0"/>
              <w:marTop w:val="0"/>
              <w:marBottom w:val="0"/>
              <w:divBdr>
                <w:top w:val="none" w:sz="0" w:space="0" w:color="auto"/>
                <w:left w:val="none" w:sz="0" w:space="0" w:color="auto"/>
                <w:bottom w:val="none" w:sz="0" w:space="0" w:color="auto"/>
                <w:right w:val="none" w:sz="0" w:space="0" w:color="auto"/>
              </w:divBdr>
            </w:div>
            <w:div w:id="1057582013">
              <w:marLeft w:val="0"/>
              <w:marRight w:val="0"/>
              <w:marTop w:val="0"/>
              <w:marBottom w:val="0"/>
              <w:divBdr>
                <w:top w:val="none" w:sz="0" w:space="0" w:color="auto"/>
                <w:left w:val="none" w:sz="0" w:space="0" w:color="auto"/>
                <w:bottom w:val="none" w:sz="0" w:space="0" w:color="auto"/>
                <w:right w:val="none" w:sz="0" w:space="0" w:color="auto"/>
              </w:divBdr>
            </w:div>
            <w:div w:id="1064455177">
              <w:marLeft w:val="0"/>
              <w:marRight w:val="0"/>
              <w:marTop w:val="0"/>
              <w:marBottom w:val="0"/>
              <w:divBdr>
                <w:top w:val="none" w:sz="0" w:space="0" w:color="auto"/>
                <w:left w:val="none" w:sz="0" w:space="0" w:color="auto"/>
                <w:bottom w:val="none" w:sz="0" w:space="0" w:color="auto"/>
                <w:right w:val="none" w:sz="0" w:space="0" w:color="auto"/>
              </w:divBdr>
            </w:div>
            <w:div w:id="1089741959">
              <w:marLeft w:val="0"/>
              <w:marRight w:val="0"/>
              <w:marTop w:val="0"/>
              <w:marBottom w:val="0"/>
              <w:divBdr>
                <w:top w:val="none" w:sz="0" w:space="0" w:color="auto"/>
                <w:left w:val="none" w:sz="0" w:space="0" w:color="auto"/>
                <w:bottom w:val="none" w:sz="0" w:space="0" w:color="auto"/>
                <w:right w:val="none" w:sz="0" w:space="0" w:color="auto"/>
              </w:divBdr>
            </w:div>
            <w:div w:id="1127506597">
              <w:marLeft w:val="0"/>
              <w:marRight w:val="0"/>
              <w:marTop w:val="0"/>
              <w:marBottom w:val="0"/>
              <w:divBdr>
                <w:top w:val="none" w:sz="0" w:space="0" w:color="auto"/>
                <w:left w:val="none" w:sz="0" w:space="0" w:color="auto"/>
                <w:bottom w:val="none" w:sz="0" w:space="0" w:color="auto"/>
                <w:right w:val="none" w:sz="0" w:space="0" w:color="auto"/>
              </w:divBdr>
            </w:div>
            <w:div w:id="1148085703">
              <w:marLeft w:val="0"/>
              <w:marRight w:val="0"/>
              <w:marTop w:val="0"/>
              <w:marBottom w:val="0"/>
              <w:divBdr>
                <w:top w:val="none" w:sz="0" w:space="0" w:color="auto"/>
                <w:left w:val="none" w:sz="0" w:space="0" w:color="auto"/>
                <w:bottom w:val="none" w:sz="0" w:space="0" w:color="auto"/>
                <w:right w:val="none" w:sz="0" w:space="0" w:color="auto"/>
              </w:divBdr>
            </w:div>
            <w:div w:id="1201937403">
              <w:marLeft w:val="0"/>
              <w:marRight w:val="0"/>
              <w:marTop w:val="0"/>
              <w:marBottom w:val="0"/>
              <w:divBdr>
                <w:top w:val="none" w:sz="0" w:space="0" w:color="auto"/>
                <w:left w:val="none" w:sz="0" w:space="0" w:color="auto"/>
                <w:bottom w:val="none" w:sz="0" w:space="0" w:color="auto"/>
                <w:right w:val="none" w:sz="0" w:space="0" w:color="auto"/>
              </w:divBdr>
            </w:div>
            <w:div w:id="1238200002">
              <w:marLeft w:val="0"/>
              <w:marRight w:val="0"/>
              <w:marTop w:val="0"/>
              <w:marBottom w:val="0"/>
              <w:divBdr>
                <w:top w:val="none" w:sz="0" w:space="0" w:color="auto"/>
                <w:left w:val="none" w:sz="0" w:space="0" w:color="auto"/>
                <w:bottom w:val="none" w:sz="0" w:space="0" w:color="auto"/>
                <w:right w:val="none" w:sz="0" w:space="0" w:color="auto"/>
              </w:divBdr>
            </w:div>
            <w:div w:id="1261985557">
              <w:marLeft w:val="0"/>
              <w:marRight w:val="0"/>
              <w:marTop w:val="0"/>
              <w:marBottom w:val="0"/>
              <w:divBdr>
                <w:top w:val="none" w:sz="0" w:space="0" w:color="auto"/>
                <w:left w:val="none" w:sz="0" w:space="0" w:color="auto"/>
                <w:bottom w:val="none" w:sz="0" w:space="0" w:color="auto"/>
                <w:right w:val="none" w:sz="0" w:space="0" w:color="auto"/>
              </w:divBdr>
            </w:div>
            <w:div w:id="1291471674">
              <w:marLeft w:val="0"/>
              <w:marRight w:val="0"/>
              <w:marTop w:val="0"/>
              <w:marBottom w:val="0"/>
              <w:divBdr>
                <w:top w:val="none" w:sz="0" w:space="0" w:color="auto"/>
                <w:left w:val="none" w:sz="0" w:space="0" w:color="auto"/>
                <w:bottom w:val="none" w:sz="0" w:space="0" w:color="auto"/>
                <w:right w:val="none" w:sz="0" w:space="0" w:color="auto"/>
              </w:divBdr>
            </w:div>
            <w:div w:id="1304965042">
              <w:marLeft w:val="0"/>
              <w:marRight w:val="0"/>
              <w:marTop w:val="0"/>
              <w:marBottom w:val="0"/>
              <w:divBdr>
                <w:top w:val="none" w:sz="0" w:space="0" w:color="auto"/>
                <w:left w:val="none" w:sz="0" w:space="0" w:color="auto"/>
                <w:bottom w:val="none" w:sz="0" w:space="0" w:color="auto"/>
                <w:right w:val="none" w:sz="0" w:space="0" w:color="auto"/>
              </w:divBdr>
            </w:div>
            <w:div w:id="1340235489">
              <w:marLeft w:val="0"/>
              <w:marRight w:val="0"/>
              <w:marTop w:val="0"/>
              <w:marBottom w:val="0"/>
              <w:divBdr>
                <w:top w:val="none" w:sz="0" w:space="0" w:color="auto"/>
                <w:left w:val="none" w:sz="0" w:space="0" w:color="auto"/>
                <w:bottom w:val="none" w:sz="0" w:space="0" w:color="auto"/>
                <w:right w:val="none" w:sz="0" w:space="0" w:color="auto"/>
              </w:divBdr>
            </w:div>
            <w:div w:id="1345589608">
              <w:marLeft w:val="0"/>
              <w:marRight w:val="0"/>
              <w:marTop w:val="0"/>
              <w:marBottom w:val="0"/>
              <w:divBdr>
                <w:top w:val="none" w:sz="0" w:space="0" w:color="auto"/>
                <w:left w:val="none" w:sz="0" w:space="0" w:color="auto"/>
                <w:bottom w:val="none" w:sz="0" w:space="0" w:color="auto"/>
                <w:right w:val="none" w:sz="0" w:space="0" w:color="auto"/>
              </w:divBdr>
            </w:div>
            <w:div w:id="1430274303">
              <w:marLeft w:val="0"/>
              <w:marRight w:val="0"/>
              <w:marTop w:val="0"/>
              <w:marBottom w:val="0"/>
              <w:divBdr>
                <w:top w:val="none" w:sz="0" w:space="0" w:color="auto"/>
                <w:left w:val="none" w:sz="0" w:space="0" w:color="auto"/>
                <w:bottom w:val="none" w:sz="0" w:space="0" w:color="auto"/>
                <w:right w:val="none" w:sz="0" w:space="0" w:color="auto"/>
              </w:divBdr>
            </w:div>
            <w:div w:id="1463575296">
              <w:marLeft w:val="0"/>
              <w:marRight w:val="0"/>
              <w:marTop w:val="0"/>
              <w:marBottom w:val="0"/>
              <w:divBdr>
                <w:top w:val="none" w:sz="0" w:space="0" w:color="auto"/>
                <w:left w:val="none" w:sz="0" w:space="0" w:color="auto"/>
                <w:bottom w:val="none" w:sz="0" w:space="0" w:color="auto"/>
                <w:right w:val="none" w:sz="0" w:space="0" w:color="auto"/>
              </w:divBdr>
            </w:div>
            <w:div w:id="1487472226">
              <w:marLeft w:val="0"/>
              <w:marRight w:val="0"/>
              <w:marTop w:val="0"/>
              <w:marBottom w:val="0"/>
              <w:divBdr>
                <w:top w:val="none" w:sz="0" w:space="0" w:color="auto"/>
                <w:left w:val="none" w:sz="0" w:space="0" w:color="auto"/>
                <w:bottom w:val="none" w:sz="0" w:space="0" w:color="auto"/>
                <w:right w:val="none" w:sz="0" w:space="0" w:color="auto"/>
              </w:divBdr>
            </w:div>
            <w:div w:id="1503155214">
              <w:marLeft w:val="0"/>
              <w:marRight w:val="0"/>
              <w:marTop w:val="0"/>
              <w:marBottom w:val="0"/>
              <w:divBdr>
                <w:top w:val="none" w:sz="0" w:space="0" w:color="auto"/>
                <w:left w:val="none" w:sz="0" w:space="0" w:color="auto"/>
                <w:bottom w:val="none" w:sz="0" w:space="0" w:color="auto"/>
                <w:right w:val="none" w:sz="0" w:space="0" w:color="auto"/>
              </w:divBdr>
            </w:div>
            <w:div w:id="1526676128">
              <w:marLeft w:val="0"/>
              <w:marRight w:val="0"/>
              <w:marTop w:val="0"/>
              <w:marBottom w:val="0"/>
              <w:divBdr>
                <w:top w:val="none" w:sz="0" w:space="0" w:color="auto"/>
                <w:left w:val="none" w:sz="0" w:space="0" w:color="auto"/>
                <w:bottom w:val="none" w:sz="0" w:space="0" w:color="auto"/>
                <w:right w:val="none" w:sz="0" w:space="0" w:color="auto"/>
              </w:divBdr>
            </w:div>
            <w:div w:id="1540430576">
              <w:marLeft w:val="0"/>
              <w:marRight w:val="0"/>
              <w:marTop w:val="0"/>
              <w:marBottom w:val="0"/>
              <w:divBdr>
                <w:top w:val="none" w:sz="0" w:space="0" w:color="auto"/>
                <w:left w:val="none" w:sz="0" w:space="0" w:color="auto"/>
                <w:bottom w:val="none" w:sz="0" w:space="0" w:color="auto"/>
                <w:right w:val="none" w:sz="0" w:space="0" w:color="auto"/>
              </w:divBdr>
            </w:div>
            <w:div w:id="1548494129">
              <w:marLeft w:val="0"/>
              <w:marRight w:val="0"/>
              <w:marTop w:val="0"/>
              <w:marBottom w:val="0"/>
              <w:divBdr>
                <w:top w:val="none" w:sz="0" w:space="0" w:color="auto"/>
                <w:left w:val="none" w:sz="0" w:space="0" w:color="auto"/>
                <w:bottom w:val="none" w:sz="0" w:space="0" w:color="auto"/>
                <w:right w:val="none" w:sz="0" w:space="0" w:color="auto"/>
              </w:divBdr>
            </w:div>
            <w:div w:id="1608931168">
              <w:marLeft w:val="0"/>
              <w:marRight w:val="0"/>
              <w:marTop w:val="0"/>
              <w:marBottom w:val="0"/>
              <w:divBdr>
                <w:top w:val="none" w:sz="0" w:space="0" w:color="auto"/>
                <w:left w:val="none" w:sz="0" w:space="0" w:color="auto"/>
                <w:bottom w:val="none" w:sz="0" w:space="0" w:color="auto"/>
                <w:right w:val="none" w:sz="0" w:space="0" w:color="auto"/>
              </w:divBdr>
            </w:div>
            <w:div w:id="1612282738">
              <w:marLeft w:val="0"/>
              <w:marRight w:val="0"/>
              <w:marTop w:val="0"/>
              <w:marBottom w:val="0"/>
              <w:divBdr>
                <w:top w:val="none" w:sz="0" w:space="0" w:color="auto"/>
                <w:left w:val="none" w:sz="0" w:space="0" w:color="auto"/>
                <w:bottom w:val="none" w:sz="0" w:space="0" w:color="auto"/>
                <w:right w:val="none" w:sz="0" w:space="0" w:color="auto"/>
              </w:divBdr>
            </w:div>
            <w:div w:id="1655719609">
              <w:marLeft w:val="0"/>
              <w:marRight w:val="0"/>
              <w:marTop w:val="0"/>
              <w:marBottom w:val="0"/>
              <w:divBdr>
                <w:top w:val="none" w:sz="0" w:space="0" w:color="auto"/>
                <w:left w:val="none" w:sz="0" w:space="0" w:color="auto"/>
                <w:bottom w:val="none" w:sz="0" w:space="0" w:color="auto"/>
                <w:right w:val="none" w:sz="0" w:space="0" w:color="auto"/>
              </w:divBdr>
            </w:div>
            <w:div w:id="1701659037">
              <w:marLeft w:val="0"/>
              <w:marRight w:val="0"/>
              <w:marTop w:val="0"/>
              <w:marBottom w:val="0"/>
              <w:divBdr>
                <w:top w:val="none" w:sz="0" w:space="0" w:color="auto"/>
                <w:left w:val="none" w:sz="0" w:space="0" w:color="auto"/>
                <w:bottom w:val="none" w:sz="0" w:space="0" w:color="auto"/>
                <w:right w:val="none" w:sz="0" w:space="0" w:color="auto"/>
              </w:divBdr>
            </w:div>
            <w:div w:id="1757626854">
              <w:marLeft w:val="0"/>
              <w:marRight w:val="0"/>
              <w:marTop w:val="0"/>
              <w:marBottom w:val="0"/>
              <w:divBdr>
                <w:top w:val="none" w:sz="0" w:space="0" w:color="auto"/>
                <w:left w:val="none" w:sz="0" w:space="0" w:color="auto"/>
                <w:bottom w:val="none" w:sz="0" w:space="0" w:color="auto"/>
                <w:right w:val="none" w:sz="0" w:space="0" w:color="auto"/>
              </w:divBdr>
            </w:div>
            <w:div w:id="1824933378">
              <w:marLeft w:val="0"/>
              <w:marRight w:val="0"/>
              <w:marTop w:val="0"/>
              <w:marBottom w:val="0"/>
              <w:divBdr>
                <w:top w:val="none" w:sz="0" w:space="0" w:color="auto"/>
                <w:left w:val="none" w:sz="0" w:space="0" w:color="auto"/>
                <w:bottom w:val="none" w:sz="0" w:space="0" w:color="auto"/>
                <w:right w:val="none" w:sz="0" w:space="0" w:color="auto"/>
              </w:divBdr>
            </w:div>
            <w:div w:id="1839879787">
              <w:marLeft w:val="0"/>
              <w:marRight w:val="0"/>
              <w:marTop w:val="0"/>
              <w:marBottom w:val="0"/>
              <w:divBdr>
                <w:top w:val="none" w:sz="0" w:space="0" w:color="auto"/>
                <w:left w:val="none" w:sz="0" w:space="0" w:color="auto"/>
                <w:bottom w:val="none" w:sz="0" w:space="0" w:color="auto"/>
                <w:right w:val="none" w:sz="0" w:space="0" w:color="auto"/>
              </w:divBdr>
            </w:div>
            <w:div w:id="1909152586">
              <w:marLeft w:val="0"/>
              <w:marRight w:val="0"/>
              <w:marTop w:val="0"/>
              <w:marBottom w:val="0"/>
              <w:divBdr>
                <w:top w:val="none" w:sz="0" w:space="0" w:color="auto"/>
                <w:left w:val="none" w:sz="0" w:space="0" w:color="auto"/>
                <w:bottom w:val="none" w:sz="0" w:space="0" w:color="auto"/>
                <w:right w:val="none" w:sz="0" w:space="0" w:color="auto"/>
              </w:divBdr>
            </w:div>
            <w:div w:id="1941982165">
              <w:marLeft w:val="0"/>
              <w:marRight w:val="0"/>
              <w:marTop w:val="0"/>
              <w:marBottom w:val="0"/>
              <w:divBdr>
                <w:top w:val="none" w:sz="0" w:space="0" w:color="auto"/>
                <w:left w:val="none" w:sz="0" w:space="0" w:color="auto"/>
                <w:bottom w:val="none" w:sz="0" w:space="0" w:color="auto"/>
                <w:right w:val="none" w:sz="0" w:space="0" w:color="auto"/>
              </w:divBdr>
            </w:div>
            <w:div w:id="2002074478">
              <w:marLeft w:val="0"/>
              <w:marRight w:val="0"/>
              <w:marTop w:val="0"/>
              <w:marBottom w:val="0"/>
              <w:divBdr>
                <w:top w:val="none" w:sz="0" w:space="0" w:color="auto"/>
                <w:left w:val="none" w:sz="0" w:space="0" w:color="auto"/>
                <w:bottom w:val="none" w:sz="0" w:space="0" w:color="auto"/>
                <w:right w:val="none" w:sz="0" w:space="0" w:color="auto"/>
              </w:divBdr>
            </w:div>
            <w:div w:id="2033219093">
              <w:marLeft w:val="0"/>
              <w:marRight w:val="0"/>
              <w:marTop w:val="0"/>
              <w:marBottom w:val="0"/>
              <w:divBdr>
                <w:top w:val="none" w:sz="0" w:space="0" w:color="auto"/>
                <w:left w:val="none" w:sz="0" w:space="0" w:color="auto"/>
                <w:bottom w:val="none" w:sz="0" w:space="0" w:color="auto"/>
                <w:right w:val="none" w:sz="0" w:space="0" w:color="auto"/>
              </w:divBdr>
            </w:div>
            <w:div w:id="20458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549267692">
      <w:bodyDiv w:val="1"/>
      <w:marLeft w:val="0"/>
      <w:marRight w:val="0"/>
      <w:marTop w:val="0"/>
      <w:marBottom w:val="0"/>
      <w:divBdr>
        <w:top w:val="none" w:sz="0" w:space="0" w:color="auto"/>
        <w:left w:val="none" w:sz="0" w:space="0" w:color="auto"/>
        <w:bottom w:val="none" w:sz="0" w:space="0" w:color="auto"/>
        <w:right w:val="none" w:sz="0" w:space="0" w:color="auto"/>
      </w:divBdr>
      <w:divsChild>
        <w:div w:id="90399465">
          <w:marLeft w:val="0"/>
          <w:marRight w:val="0"/>
          <w:marTop w:val="0"/>
          <w:marBottom w:val="0"/>
          <w:divBdr>
            <w:top w:val="none" w:sz="0" w:space="0" w:color="auto"/>
            <w:left w:val="none" w:sz="0" w:space="0" w:color="auto"/>
            <w:bottom w:val="none" w:sz="0" w:space="0" w:color="auto"/>
            <w:right w:val="none" w:sz="0" w:space="0" w:color="auto"/>
          </w:divBdr>
          <w:divsChild>
            <w:div w:id="599609708">
              <w:marLeft w:val="0"/>
              <w:marRight w:val="0"/>
              <w:marTop w:val="0"/>
              <w:marBottom w:val="0"/>
              <w:divBdr>
                <w:top w:val="none" w:sz="0" w:space="0" w:color="auto"/>
                <w:left w:val="none" w:sz="0" w:space="0" w:color="auto"/>
                <w:bottom w:val="none" w:sz="0" w:space="0" w:color="auto"/>
                <w:right w:val="none" w:sz="0" w:space="0" w:color="auto"/>
              </w:divBdr>
            </w:div>
            <w:div w:id="72425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1811355">
      <w:bodyDiv w:val="1"/>
      <w:marLeft w:val="0"/>
      <w:marRight w:val="0"/>
      <w:marTop w:val="0"/>
      <w:marBottom w:val="0"/>
      <w:divBdr>
        <w:top w:val="none" w:sz="0" w:space="0" w:color="auto"/>
        <w:left w:val="none" w:sz="0" w:space="0" w:color="auto"/>
        <w:bottom w:val="none" w:sz="0" w:space="0" w:color="auto"/>
        <w:right w:val="none" w:sz="0" w:space="0" w:color="auto"/>
      </w:divBdr>
    </w:div>
    <w:div w:id="709184365">
      <w:bodyDiv w:val="1"/>
      <w:marLeft w:val="0"/>
      <w:marRight w:val="0"/>
      <w:marTop w:val="0"/>
      <w:marBottom w:val="0"/>
      <w:divBdr>
        <w:top w:val="none" w:sz="0" w:space="0" w:color="auto"/>
        <w:left w:val="none" w:sz="0" w:space="0" w:color="auto"/>
        <w:bottom w:val="none" w:sz="0" w:space="0" w:color="auto"/>
        <w:right w:val="none" w:sz="0" w:space="0" w:color="auto"/>
      </w:divBdr>
      <w:divsChild>
        <w:div w:id="166018887">
          <w:marLeft w:val="0"/>
          <w:marRight w:val="0"/>
          <w:marTop w:val="0"/>
          <w:marBottom w:val="0"/>
          <w:divBdr>
            <w:top w:val="none" w:sz="0" w:space="0" w:color="auto"/>
            <w:left w:val="none" w:sz="0" w:space="0" w:color="auto"/>
            <w:bottom w:val="none" w:sz="0" w:space="0" w:color="auto"/>
            <w:right w:val="none" w:sz="0" w:space="0" w:color="auto"/>
          </w:divBdr>
          <w:divsChild>
            <w:div w:id="5578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5146002">
      <w:bodyDiv w:val="1"/>
      <w:marLeft w:val="0"/>
      <w:marRight w:val="0"/>
      <w:marTop w:val="0"/>
      <w:marBottom w:val="0"/>
      <w:divBdr>
        <w:top w:val="none" w:sz="0" w:space="0" w:color="auto"/>
        <w:left w:val="none" w:sz="0" w:space="0" w:color="auto"/>
        <w:bottom w:val="none" w:sz="0" w:space="0" w:color="auto"/>
        <w:right w:val="none" w:sz="0" w:space="0" w:color="auto"/>
      </w:divBdr>
    </w:div>
    <w:div w:id="990868456">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085802455">
      <w:bodyDiv w:val="1"/>
      <w:marLeft w:val="0"/>
      <w:marRight w:val="0"/>
      <w:marTop w:val="0"/>
      <w:marBottom w:val="0"/>
      <w:divBdr>
        <w:top w:val="none" w:sz="0" w:space="0" w:color="auto"/>
        <w:left w:val="none" w:sz="0" w:space="0" w:color="auto"/>
        <w:bottom w:val="none" w:sz="0" w:space="0" w:color="auto"/>
        <w:right w:val="none" w:sz="0" w:space="0" w:color="auto"/>
      </w:divBdr>
    </w:div>
    <w:div w:id="1099717018">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8330602">
      <w:bodyDiv w:val="1"/>
      <w:marLeft w:val="0"/>
      <w:marRight w:val="0"/>
      <w:marTop w:val="0"/>
      <w:marBottom w:val="0"/>
      <w:divBdr>
        <w:top w:val="none" w:sz="0" w:space="0" w:color="auto"/>
        <w:left w:val="none" w:sz="0" w:space="0" w:color="auto"/>
        <w:bottom w:val="none" w:sz="0" w:space="0" w:color="auto"/>
        <w:right w:val="none" w:sz="0" w:space="0" w:color="auto"/>
      </w:divBdr>
      <w:divsChild>
        <w:div w:id="684211773">
          <w:marLeft w:val="0"/>
          <w:marRight w:val="0"/>
          <w:marTop w:val="0"/>
          <w:marBottom w:val="0"/>
          <w:divBdr>
            <w:top w:val="none" w:sz="0" w:space="0" w:color="auto"/>
            <w:left w:val="none" w:sz="0" w:space="0" w:color="auto"/>
            <w:bottom w:val="none" w:sz="0" w:space="0" w:color="auto"/>
            <w:right w:val="none" w:sz="0" w:space="0" w:color="auto"/>
          </w:divBdr>
          <w:divsChild>
            <w:div w:id="356152373">
              <w:marLeft w:val="0"/>
              <w:marRight w:val="0"/>
              <w:marTop w:val="0"/>
              <w:marBottom w:val="0"/>
              <w:divBdr>
                <w:top w:val="none" w:sz="0" w:space="0" w:color="auto"/>
                <w:left w:val="none" w:sz="0" w:space="0" w:color="auto"/>
                <w:bottom w:val="none" w:sz="0" w:space="0" w:color="auto"/>
                <w:right w:val="none" w:sz="0" w:space="0" w:color="auto"/>
              </w:divBdr>
            </w:div>
            <w:div w:id="741097934">
              <w:marLeft w:val="0"/>
              <w:marRight w:val="0"/>
              <w:marTop w:val="0"/>
              <w:marBottom w:val="0"/>
              <w:divBdr>
                <w:top w:val="none" w:sz="0" w:space="0" w:color="auto"/>
                <w:left w:val="none" w:sz="0" w:space="0" w:color="auto"/>
                <w:bottom w:val="none" w:sz="0" w:space="0" w:color="auto"/>
                <w:right w:val="none" w:sz="0" w:space="0" w:color="auto"/>
              </w:divBdr>
            </w:div>
            <w:div w:id="1057119692">
              <w:marLeft w:val="0"/>
              <w:marRight w:val="0"/>
              <w:marTop w:val="0"/>
              <w:marBottom w:val="0"/>
              <w:divBdr>
                <w:top w:val="none" w:sz="0" w:space="0" w:color="auto"/>
                <w:left w:val="none" w:sz="0" w:space="0" w:color="auto"/>
                <w:bottom w:val="none" w:sz="0" w:space="0" w:color="auto"/>
                <w:right w:val="none" w:sz="0" w:space="0" w:color="auto"/>
              </w:divBdr>
            </w:div>
            <w:div w:id="1070811786">
              <w:marLeft w:val="0"/>
              <w:marRight w:val="0"/>
              <w:marTop w:val="0"/>
              <w:marBottom w:val="0"/>
              <w:divBdr>
                <w:top w:val="none" w:sz="0" w:space="0" w:color="auto"/>
                <w:left w:val="none" w:sz="0" w:space="0" w:color="auto"/>
                <w:bottom w:val="none" w:sz="0" w:space="0" w:color="auto"/>
                <w:right w:val="none" w:sz="0" w:space="0" w:color="auto"/>
              </w:divBdr>
            </w:div>
            <w:div w:id="213447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01911427">
      <w:bodyDiv w:val="1"/>
      <w:marLeft w:val="0"/>
      <w:marRight w:val="0"/>
      <w:marTop w:val="0"/>
      <w:marBottom w:val="0"/>
      <w:divBdr>
        <w:top w:val="none" w:sz="0" w:space="0" w:color="auto"/>
        <w:left w:val="none" w:sz="0" w:space="0" w:color="auto"/>
        <w:bottom w:val="none" w:sz="0" w:space="0" w:color="auto"/>
        <w:right w:val="none" w:sz="0" w:space="0" w:color="auto"/>
      </w:divBdr>
      <w:divsChild>
        <w:div w:id="850217134">
          <w:marLeft w:val="0"/>
          <w:marRight w:val="0"/>
          <w:marTop w:val="0"/>
          <w:marBottom w:val="0"/>
          <w:divBdr>
            <w:top w:val="none" w:sz="0" w:space="0" w:color="auto"/>
            <w:left w:val="none" w:sz="0" w:space="0" w:color="auto"/>
            <w:bottom w:val="none" w:sz="0" w:space="0" w:color="auto"/>
            <w:right w:val="none" w:sz="0" w:space="0" w:color="auto"/>
          </w:divBdr>
          <w:divsChild>
            <w:div w:id="13736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8527869">
      <w:bodyDiv w:val="1"/>
      <w:marLeft w:val="0"/>
      <w:marRight w:val="0"/>
      <w:marTop w:val="0"/>
      <w:marBottom w:val="0"/>
      <w:divBdr>
        <w:top w:val="none" w:sz="0" w:space="0" w:color="auto"/>
        <w:left w:val="none" w:sz="0" w:space="0" w:color="auto"/>
        <w:bottom w:val="none" w:sz="0" w:space="0" w:color="auto"/>
        <w:right w:val="none" w:sz="0" w:space="0" w:color="auto"/>
      </w:divBdr>
    </w:div>
    <w:div w:id="1869757446">
      <w:bodyDiv w:val="1"/>
      <w:marLeft w:val="0"/>
      <w:marRight w:val="0"/>
      <w:marTop w:val="0"/>
      <w:marBottom w:val="0"/>
      <w:divBdr>
        <w:top w:val="none" w:sz="0" w:space="0" w:color="auto"/>
        <w:left w:val="none" w:sz="0" w:space="0" w:color="auto"/>
        <w:bottom w:val="none" w:sz="0" w:space="0" w:color="auto"/>
        <w:right w:val="none" w:sz="0" w:space="0" w:color="auto"/>
      </w:divBdr>
      <w:divsChild>
        <w:div w:id="1892224751">
          <w:marLeft w:val="0"/>
          <w:marRight w:val="0"/>
          <w:marTop w:val="0"/>
          <w:marBottom w:val="0"/>
          <w:divBdr>
            <w:top w:val="none" w:sz="0" w:space="0" w:color="auto"/>
            <w:left w:val="none" w:sz="0" w:space="0" w:color="auto"/>
            <w:bottom w:val="none" w:sz="0" w:space="0" w:color="auto"/>
            <w:right w:val="none" w:sz="0" w:space="0" w:color="auto"/>
          </w:divBdr>
          <w:divsChild>
            <w:div w:id="81533990">
              <w:marLeft w:val="0"/>
              <w:marRight w:val="0"/>
              <w:marTop w:val="0"/>
              <w:marBottom w:val="0"/>
              <w:divBdr>
                <w:top w:val="none" w:sz="0" w:space="0" w:color="auto"/>
                <w:left w:val="none" w:sz="0" w:space="0" w:color="auto"/>
                <w:bottom w:val="none" w:sz="0" w:space="0" w:color="auto"/>
                <w:right w:val="none" w:sz="0" w:space="0" w:color="auto"/>
              </w:divBdr>
            </w:div>
            <w:div w:id="549417044">
              <w:marLeft w:val="0"/>
              <w:marRight w:val="0"/>
              <w:marTop w:val="0"/>
              <w:marBottom w:val="0"/>
              <w:divBdr>
                <w:top w:val="none" w:sz="0" w:space="0" w:color="auto"/>
                <w:left w:val="none" w:sz="0" w:space="0" w:color="auto"/>
                <w:bottom w:val="none" w:sz="0" w:space="0" w:color="auto"/>
                <w:right w:val="none" w:sz="0" w:space="0" w:color="auto"/>
              </w:divBdr>
            </w:div>
            <w:div w:id="1680765726">
              <w:marLeft w:val="0"/>
              <w:marRight w:val="0"/>
              <w:marTop w:val="0"/>
              <w:marBottom w:val="0"/>
              <w:divBdr>
                <w:top w:val="none" w:sz="0" w:space="0" w:color="auto"/>
                <w:left w:val="none" w:sz="0" w:space="0" w:color="auto"/>
                <w:bottom w:val="none" w:sz="0" w:space="0" w:color="auto"/>
                <w:right w:val="none" w:sz="0" w:space="0" w:color="auto"/>
              </w:divBdr>
            </w:div>
            <w:div w:id="1739551983">
              <w:marLeft w:val="0"/>
              <w:marRight w:val="0"/>
              <w:marTop w:val="0"/>
              <w:marBottom w:val="0"/>
              <w:divBdr>
                <w:top w:val="none" w:sz="0" w:space="0" w:color="auto"/>
                <w:left w:val="none" w:sz="0" w:space="0" w:color="auto"/>
                <w:bottom w:val="none" w:sz="0" w:space="0" w:color="auto"/>
                <w:right w:val="none" w:sz="0" w:space="0" w:color="auto"/>
              </w:divBdr>
            </w:div>
            <w:div w:id="19936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9484">
      <w:bodyDiv w:val="1"/>
      <w:marLeft w:val="0"/>
      <w:marRight w:val="0"/>
      <w:marTop w:val="0"/>
      <w:marBottom w:val="0"/>
      <w:divBdr>
        <w:top w:val="none" w:sz="0" w:space="0" w:color="auto"/>
        <w:left w:val="none" w:sz="0" w:space="0" w:color="auto"/>
        <w:bottom w:val="none" w:sz="0" w:space="0" w:color="auto"/>
        <w:right w:val="none" w:sz="0" w:space="0" w:color="auto"/>
      </w:divBdr>
      <w:divsChild>
        <w:div w:id="1691296690">
          <w:marLeft w:val="0"/>
          <w:marRight w:val="0"/>
          <w:marTop w:val="0"/>
          <w:marBottom w:val="0"/>
          <w:divBdr>
            <w:top w:val="none" w:sz="0" w:space="0" w:color="auto"/>
            <w:left w:val="none" w:sz="0" w:space="0" w:color="auto"/>
            <w:bottom w:val="none" w:sz="0" w:space="0" w:color="auto"/>
            <w:right w:val="none" w:sz="0" w:space="0" w:color="auto"/>
          </w:divBdr>
          <w:divsChild>
            <w:div w:id="65804959">
              <w:marLeft w:val="0"/>
              <w:marRight w:val="0"/>
              <w:marTop w:val="0"/>
              <w:marBottom w:val="0"/>
              <w:divBdr>
                <w:top w:val="none" w:sz="0" w:space="0" w:color="auto"/>
                <w:left w:val="none" w:sz="0" w:space="0" w:color="auto"/>
                <w:bottom w:val="none" w:sz="0" w:space="0" w:color="auto"/>
                <w:right w:val="none" w:sz="0" w:space="0" w:color="auto"/>
              </w:divBdr>
            </w:div>
            <w:div w:id="1459684585">
              <w:marLeft w:val="0"/>
              <w:marRight w:val="0"/>
              <w:marTop w:val="0"/>
              <w:marBottom w:val="0"/>
              <w:divBdr>
                <w:top w:val="none" w:sz="0" w:space="0" w:color="auto"/>
                <w:left w:val="none" w:sz="0" w:space="0" w:color="auto"/>
                <w:bottom w:val="none" w:sz="0" w:space="0" w:color="auto"/>
                <w:right w:val="none" w:sz="0" w:space="0" w:color="auto"/>
              </w:divBdr>
            </w:div>
            <w:div w:id="1609433648">
              <w:marLeft w:val="0"/>
              <w:marRight w:val="0"/>
              <w:marTop w:val="0"/>
              <w:marBottom w:val="0"/>
              <w:divBdr>
                <w:top w:val="none" w:sz="0" w:space="0" w:color="auto"/>
                <w:left w:val="none" w:sz="0" w:space="0" w:color="auto"/>
                <w:bottom w:val="none" w:sz="0" w:space="0" w:color="auto"/>
                <w:right w:val="none" w:sz="0" w:space="0" w:color="auto"/>
              </w:divBdr>
            </w:div>
            <w:div w:id="1855269367">
              <w:marLeft w:val="0"/>
              <w:marRight w:val="0"/>
              <w:marTop w:val="0"/>
              <w:marBottom w:val="0"/>
              <w:divBdr>
                <w:top w:val="none" w:sz="0" w:space="0" w:color="auto"/>
                <w:left w:val="none" w:sz="0" w:space="0" w:color="auto"/>
                <w:bottom w:val="none" w:sz="0" w:space="0" w:color="auto"/>
                <w:right w:val="none" w:sz="0" w:space="0" w:color="auto"/>
              </w:divBdr>
            </w:div>
            <w:div w:id="1916625365">
              <w:marLeft w:val="0"/>
              <w:marRight w:val="0"/>
              <w:marTop w:val="0"/>
              <w:marBottom w:val="0"/>
              <w:divBdr>
                <w:top w:val="none" w:sz="0" w:space="0" w:color="auto"/>
                <w:left w:val="none" w:sz="0" w:space="0" w:color="auto"/>
                <w:bottom w:val="none" w:sz="0" w:space="0" w:color="auto"/>
                <w:right w:val="none" w:sz="0" w:space="0" w:color="auto"/>
              </w:divBdr>
            </w:div>
            <w:div w:id="197127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48732">
      <w:bodyDiv w:val="1"/>
      <w:marLeft w:val="0"/>
      <w:marRight w:val="0"/>
      <w:marTop w:val="0"/>
      <w:marBottom w:val="0"/>
      <w:divBdr>
        <w:top w:val="none" w:sz="0" w:space="0" w:color="auto"/>
        <w:left w:val="none" w:sz="0" w:space="0" w:color="auto"/>
        <w:bottom w:val="none" w:sz="0" w:space="0" w:color="auto"/>
        <w:right w:val="none" w:sz="0" w:space="0" w:color="auto"/>
      </w:divBdr>
      <w:divsChild>
        <w:div w:id="505099971">
          <w:marLeft w:val="0"/>
          <w:marRight w:val="0"/>
          <w:marTop w:val="0"/>
          <w:marBottom w:val="0"/>
          <w:divBdr>
            <w:top w:val="none" w:sz="0" w:space="0" w:color="auto"/>
            <w:left w:val="none" w:sz="0" w:space="0" w:color="auto"/>
            <w:bottom w:val="none" w:sz="0" w:space="0" w:color="auto"/>
            <w:right w:val="none" w:sz="0" w:space="0" w:color="auto"/>
          </w:divBdr>
          <w:divsChild>
            <w:div w:id="20765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vizquiz.1apbmbk49s5e.eu-gb.codeengine.appdomain.cloud/?db=wxoexam" TargetMode="External"/><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hyperlink" Target="https://ibm.monday.com/boards/6171654226" TargetMode="External"/><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www.ibm.com/products/cloudant"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ibm.monday.com/boards/6171654226" TargetMode="External"/><Relationship Id="rId24" Type="http://schemas.openxmlformats.org/officeDocument/2006/relationships/image" Target="media/image11.png"/><Relationship Id="rId32"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4.png"/><Relationship Id="rId10" Type="http://schemas.openxmlformats.org/officeDocument/2006/relationships/hyperlink" Target="https://www.ibm.com/products/watsonx-ai" TargetMode="External"/><Relationship Id="rId19" Type="http://schemas.openxmlformats.org/officeDocument/2006/relationships/image" Target="media/image7.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jpeg"/><Relationship Id="rId22" Type="http://schemas.openxmlformats.org/officeDocument/2006/relationships/image" Target="media/image9.png"/><Relationship Id="rId27" Type="http://schemas.openxmlformats.org/officeDocument/2006/relationships/hyperlink" Target="https://vizquiz.1apbmbk49s5e.eu-gb.codeengine.appdomain.cloud/?db=wxoexam" TargetMode="External"/><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15.png"/></Relationships>
</file>

<file path=word/_rels/footer3.xml.rels><?xml version="1.0" encoding="UTF-8" standalone="yes"?>
<Relationships xmlns="http://schemas.openxmlformats.org/package/2006/relationships"><Relationship Id="rId1"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customXml/itemProps2.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15</TotalTime>
  <Pages>1</Pages>
  <Words>616</Words>
  <Characters>3512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5</cp:revision>
  <cp:lastPrinted>2018-02-12T14:05:00Z</cp:lastPrinted>
  <dcterms:created xsi:type="dcterms:W3CDTF">2024-03-21T14:37:00Z</dcterms:created>
  <dcterms:modified xsi:type="dcterms:W3CDTF">2024-03-21T14:45:00Z</dcterms:modified>
</cp:coreProperties>
</file>